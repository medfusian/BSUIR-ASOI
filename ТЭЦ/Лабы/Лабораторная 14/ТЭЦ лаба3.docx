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74460052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1D4AFA35" w14:textId="36190E32" w:rsidR="006A4C31" w:rsidRDefault="006A4C31" w:rsidP="00492C22">
          <w:pPr>
            <w:pStyle w:val="aff"/>
            <w:ind w:right="-2"/>
          </w:pPr>
          <w:r>
            <w:t>Министерство образования Республики Беларусь</w:t>
          </w:r>
        </w:p>
        <w:p w14:paraId="348D3673" w14:textId="670E2000" w:rsidR="006A4C31" w:rsidRPr="008D1C38" w:rsidRDefault="006A4C31" w:rsidP="00724550">
          <w:pPr>
            <w:pStyle w:val="aff"/>
          </w:pPr>
          <w:r>
            <w:t>Учреждение образования</w:t>
          </w:r>
          <w:r>
            <w:br/>
            <w:t>БЕЛОРУССКИЙ ГОСУДАРСТВЕННЫЙ УНИВЕРСИТЕТ</w:t>
          </w:r>
          <w:r>
            <w:br/>
            <w:t>ИНФОРМАТИКИ И РАДИОЭЛЕКТРОНИКИ</w:t>
          </w:r>
        </w:p>
        <w:p w14:paraId="286EA203" w14:textId="23EE92CB" w:rsidR="006A4C31" w:rsidRDefault="006A4C31" w:rsidP="00DE4697">
          <w:pPr>
            <w:pStyle w:val="aff0"/>
          </w:pPr>
        </w:p>
        <w:p w14:paraId="12824AB8" w14:textId="2B792792" w:rsidR="00724550" w:rsidRDefault="00724550" w:rsidP="00DE4697">
          <w:pPr>
            <w:pStyle w:val="aff0"/>
          </w:pPr>
        </w:p>
        <w:p w14:paraId="61EFE4C1" w14:textId="77777777" w:rsidR="00724550" w:rsidRPr="00DE4697" w:rsidRDefault="00724550" w:rsidP="00DE4697">
          <w:pPr>
            <w:pStyle w:val="aff0"/>
          </w:pPr>
        </w:p>
        <w:p w14:paraId="374A0476" w14:textId="77777777" w:rsidR="006A4C31" w:rsidRPr="00DE4697" w:rsidRDefault="006A4C31" w:rsidP="00DE4697">
          <w:pPr>
            <w:pStyle w:val="aff0"/>
          </w:pPr>
        </w:p>
        <w:p w14:paraId="2D9A05A0" w14:textId="77777777" w:rsidR="006A4C31" w:rsidRPr="00DE4697" w:rsidRDefault="006A4C31" w:rsidP="00DE4697">
          <w:pPr>
            <w:pStyle w:val="aff0"/>
          </w:pPr>
        </w:p>
        <w:p w14:paraId="08D68E0A" w14:textId="4FDEA0D5" w:rsidR="006A4C31" w:rsidRDefault="00724550" w:rsidP="00545064">
          <w:pPr>
            <w:pStyle w:val="aff8"/>
          </w:pPr>
          <w:r>
            <w:t>Лабораторная работа №</w:t>
          </w:r>
          <w:r w:rsidR="00BB42CE">
            <w:t>1</w:t>
          </w:r>
          <w:r w:rsidR="007F3813">
            <w:t>4</w:t>
          </w:r>
        </w:p>
        <w:p w14:paraId="2A13D0FA" w14:textId="717B4EF3" w:rsidR="006A4C31" w:rsidRDefault="006A4C31" w:rsidP="00793CCE">
          <w:pPr>
            <w:pStyle w:val="aff4"/>
          </w:pPr>
          <w:r>
            <w:t xml:space="preserve">по </w:t>
          </w:r>
          <w:r w:rsidRPr="00BA14C8">
            <w:t>тем</w:t>
          </w:r>
          <w:r>
            <w:t>е</w:t>
          </w:r>
        </w:p>
        <w:p w14:paraId="5544DB43" w14:textId="7E38524E" w:rsidR="006A4C31" w:rsidRDefault="007F3813" w:rsidP="001A0249">
          <w:pPr>
            <w:pStyle w:val="aff3"/>
          </w:pPr>
          <w:r>
            <w:t>Исследование пассивного четырехполюсника</w:t>
          </w:r>
        </w:p>
        <w:p w14:paraId="44FC422A" w14:textId="1AB03649" w:rsidR="00724550" w:rsidRPr="00724550" w:rsidRDefault="00724550" w:rsidP="00724550">
          <w:pPr>
            <w:pStyle w:val="aff4"/>
          </w:pPr>
          <w:r>
            <w:t>Вариант №4</w:t>
          </w:r>
        </w:p>
        <w:p w14:paraId="4D9C8E61" w14:textId="77777777" w:rsidR="006A4C31" w:rsidRPr="00B3372E" w:rsidRDefault="006A4C31" w:rsidP="00DE4697">
          <w:pPr>
            <w:pStyle w:val="aff0"/>
          </w:pPr>
        </w:p>
        <w:p w14:paraId="0A0EEE71" w14:textId="77777777" w:rsidR="006A4C31" w:rsidRDefault="006A4C31" w:rsidP="00DE4697">
          <w:pPr>
            <w:pStyle w:val="aff0"/>
          </w:pPr>
        </w:p>
        <w:p w14:paraId="79DE184C" w14:textId="77777777" w:rsidR="006A4C31" w:rsidRDefault="006A4C31" w:rsidP="00DE4697">
          <w:pPr>
            <w:pStyle w:val="aff0"/>
          </w:pPr>
        </w:p>
        <w:p w14:paraId="5857251A" w14:textId="4BC37C4E" w:rsidR="006A4C31" w:rsidRDefault="00724550" w:rsidP="00A766EF">
          <w:pPr>
            <w:pStyle w:val="aff6"/>
          </w:pPr>
          <w:r>
            <w:t>Выполнил</w:t>
          </w:r>
          <w:r w:rsidR="006A4C31">
            <w:tab/>
          </w:r>
          <w:r w:rsidR="006A4C31" w:rsidRPr="00A766EF">
            <w:t>Кульбеда</w:t>
          </w:r>
          <w:r w:rsidR="006A4C31">
            <w:t xml:space="preserve"> Е. А.</w:t>
          </w:r>
          <w:r>
            <w:br/>
          </w:r>
          <w:r>
            <w:tab/>
            <w:t>Шумигай В. В.</w:t>
          </w:r>
        </w:p>
        <w:p w14:paraId="22373C46" w14:textId="77777777" w:rsidR="006A4C31" w:rsidRDefault="006A4C31" w:rsidP="00A766EF">
          <w:pPr>
            <w:pStyle w:val="aff6"/>
          </w:pPr>
          <w:r>
            <w:t>Группа</w:t>
          </w:r>
          <w:r>
            <w:tab/>
            <w:t>020601</w:t>
          </w:r>
        </w:p>
        <w:p w14:paraId="3C101D80" w14:textId="1EE9FDC3" w:rsidR="006A4C31" w:rsidRDefault="00724550" w:rsidP="00A766EF">
          <w:pPr>
            <w:pStyle w:val="aff6"/>
          </w:pPr>
          <w:r>
            <w:t>Проверил</w:t>
          </w:r>
          <w:r w:rsidR="006A4C31" w:rsidRPr="00777A73">
            <w:t xml:space="preserve"> </w:t>
          </w:r>
          <w:r w:rsidR="006A4C31">
            <w:tab/>
          </w:r>
          <w:r>
            <w:t>Нехайчик Е. В.</w:t>
          </w:r>
        </w:p>
        <w:p w14:paraId="514889B2" w14:textId="77777777" w:rsidR="006A4C31" w:rsidRDefault="006A4C31" w:rsidP="00A766EF">
          <w:pPr>
            <w:pStyle w:val="aff6"/>
          </w:pPr>
        </w:p>
        <w:p w14:paraId="66D75577" w14:textId="77777777" w:rsidR="006A4C31" w:rsidRDefault="006A4C31">
          <w:pPr>
            <w:spacing w:after="160" w:line="259" w:lineRule="auto"/>
            <w:ind w:firstLine="0"/>
            <w:jc w:val="left"/>
          </w:pPr>
          <w:r>
            <w:rPr>
              <w:caps/>
            </w:rPr>
            <w:br w:type="page"/>
          </w:r>
        </w:p>
      </w:sdtContent>
    </w:sdt>
    <w:p w14:paraId="7C54E527" w14:textId="36190E32" w:rsidR="00724550" w:rsidRDefault="001D0CA8" w:rsidP="00547C6A">
      <w:pPr>
        <w:pStyle w:val="1"/>
      </w:pPr>
      <w:bookmarkStart w:id="0" w:name="_Toc97766386"/>
      <w:r>
        <w:lastRenderedPageBreak/>
        <w:t>Цель работы</w:t>
      </w:r>
    </w:p>
    <w:bookmarkEnd w:id="0"/>
    <w:p w14:paraId="08F98249" w14:textId="57FE55AF" w:rsidR="00EA2FBC" w:rsidRDefault="002C4CA6" w:rsidP="002C4CA6">
      <w:r>
        <w:t xml:space="preserve">Экспериментальное определение коэффициентов пассивного несимметричного четырехполюсника в форме А, исследование </w:t>
      </w:r>
      <w:proofErr w:type="spellStart"/>
      <w:r>
        <w:t>фазо</w:t>
      </w:r>
      <w:proofErr w:type="spellEnd"/>
      <w:r w:rsidR="00276915">
        <w:t>-</w:t>
      </w:r>
      <w:r>
        <w:t>частотной и амплитудно-частотной характеристик четырехполюсника</w:t>
      </w:r>
      <w:r w:rsidR="00C609B0">
        <w:t>.</w:t>
      </w:r>
    </w:p>
    <w:p w14:paraId="207C6E89" w14:textId="77777777" w:rsidR="006C7A6D" w:rsidRDefault="006C7A6D" w:rsidP="002C4CA6"/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</w:tblGrid>
      <w:tr w:rsidR="006C7A6D" w14:paraId="75AAC771" w14:textId="77777777" w:rsidTr="006C7A6D">
        <w:tc>
          <w:tcPr>
            <w:tcW w:w="934" w:type="dxa"/>
          </w:tcPr>
          <w:p w14:paraId="341BAC8D" w14:textId="77777777" w:rsidR="006C7A6D" w:rsidRDefault="006C7A6D" w:rsidP="002C4CA6">
            <w:pPr>
              <w:ind w:firstLine="0"/>
            </w:pPr>
          </w:p>
        </w:tc>
        <w:tc>
          <w:tcPr>
            <w:tcW w:w="934" w:type="dxa"/>
          </w:tcPr>
          <w:p w14:paraId="24B76049" w14:textId="77777777" w:rsidR="006C7A6D" w:rsidRDefault="006C7A6D" w:rsidP="002C4CA6">
            <w:pPr>
              <w:ind w:firstLine="0"/>
            </w:pPr>
          </w:p>
        </w:tc>
        <w:tc>
          <w:tcPr>
            <w:tcW w:w="934" w:type="dxa"/>
          </w:tcPr>
          <w:p w14:paraId="29F599CD" w14:textId="77777777" w:rsidR="006C7A6D" w:rsidRDefault="006C7A6D" w:rsidP="002C4CA6">
            <w:pPr>
              <w:ind w:firstLine="0"/>
            </w:pPr>
          </w:p>
        </w:tc>
        <w:tc>
          <w:tcPr>
            <w:tcW w:w="934" w:type="dxa"/>
          </w:tcPr>
          <w:p w14:paraId="4E1A19AD" w14:textId="77777777" w:rsidR="006C7A6D" w:rsidRDefault="006C7A6D" w:rsidP="002C4CA6">
            <w:pPr>
              <w:ind w:firstLine="0"/>
            </w:pPr>
          </w:p>
        </w:tc>
        <w:tc>
          <w:tcPr>
            <w:tcW w:w="934" w:type="dxa"/>
          </w:tcPr>
          <w:p w14:paraId="5A57D145" w14:textId="77777777" w:rsidR="006C7A6D" w:rsidRDefault="006C7A6D" w:rsidP="002C4CA6">
            <w:pPr>
              <w:ind w:firstLine="0"/>
            </w:pPr>
          </w:p>
        </w:tc>
        <w:tc>
          <w:tcPr>
            <w:tcW w:w="934" w:type="dxa"/>
          </w:tcPr>
          <w:p w14:paraId="76043295" w14:textId="77777777" w:rsidR="006C7A6D" w:rsidRDefault="006C7A6D" w:rsidP="002C4CA6">
            <w:pPr>
              <w:ind w:firstLine="0"/>
            </w:pPr>
          </w:p>
        </w:tc>
        <w:tc>
          <w:tcPr>
            <w:tcW w:w="935" w:type="dxa"/>
          </w:tcPr>
          <w:p w14:paraId="1A157B43" w14:textId="77777777" w:rsidR="006C7A6D" w:rsidRDefault="006C7A6D" w:rsidP="002C4CA6">
            <w:pPr>
              <w:ind w:firstLine="0"/>
            </w:pPr>
          </w:p>
        </w:tc>
        <w:tc>
          <w:tcPr>
            <w:tcW w:w="935" w:type="dxa"/>
          </w:tcPr>
          <w:p w14:paraId="45267A01" w14:textId="77777777" w:rsidR="006C7A6D" w:rsidRDefault="006C7A6D" w:rsidP="002C4CA6">
            <w:pPr>
              <w:ind w:firstLine="0"/>
            </w:pPr>
          </w:p>
        </w:tc>
        <w:tc>
          <w:tcPr>
            <w:tcW w:w="935" w:type="dxa"/>
          </w:tcPr>
          <w:p w14:paraId="702348D5" w14:textId="77777777" w:rsidR="006C7A6D" w:rsidRDefault="006C7A6D" w:rsidP="002C4CA6">
            <w:pPr>
              <w:ind w:firstLine="0"/>
            </w:pPr>
          </w:p>
        </w:tc>
        <w:tc>
          <w:tcPr>
            <w:tcW w:w="935" w:type="dxa"/>
          </w:tcPr>
          <w:p w14:paraId="14AE16BB" w14:textId="77777777" w:rsidR="006C7A6D" w:rsidRDefault="006C7A6D" w:rsidP="002C4CA6">
            <w:pPr>
              <w:ind w:firstLine="0"/>
            </w:pPr>
          </w:p>
        </w:tc>
      </w:tr>
      <w:tr w:rsidR="003842D3" w14:paraId="740B38AB" w14:textId="77777777" w:rsidTr="006C7A6D">
        <w:tc>
          <w:tcPr>
            <w:tcW w:w="934" w:type="dxa"/>
          </w:tcPr>
          <w:p w14:paraId="33B22D24" w14:textId="388329FF" w:rsidR="003842D3" w:rsidRDefault="003842D3" w:rsidP="003842D3">
            <w:pPr>
              <w:ind w:firstLine="0"/>
            </w:pPr>
            <w:r>
              <w:t>8</w:t>
            </w:r>
          </w:p>
        </w:tc>
        <w:tc>
          <w:tcPr>
            <w:tcW w:w="934" w:type="dxa"/>
          </w:tcPr>
          <w:p w14:paraId="557A97EB" w14:textId="2BD7722E" w:rsidR="003842D3" w:rsidRDefault="003842D3" w:rsidP="003842D3">
            <w:pPr>
              <w:ind w:firstLine="0"/>
            </w:pPr>
            <w:r>
              <w:t>1,38</w:t>
            </w:r>
          </w:p>
        </w:tc>
        <w:tc>
          <w:tcPr>
            <w:tcW w:w="934" w:type="dxa"/>
          </w:tcPr>
          <w:p w14:paraId="5B22E40B" w14:textId="252FE0B4" w:rsidR="003842D3" w:rsidRDefault="003842D3" w:rsidP="003842D3">
            <w:pPr>
              <w:ind w:firstLine="0"/>
            </w:pPr>
            <w:r>
              <w:t>1,38</w:t>
            </w:r>
          </w:p>
        </w:tc>
        <w:tc>
          <w:tcPr>
            <w:tcW w:w="934" w:type="dxa"/>
          </w:tcPr>
          <w:p w14:paraId="64935362" w14:textId="2C2157C1" w:rsidR="003842D3" w:rsidRDefault="003842D3" w:rsidP="003842D3">
            <w:pPr>
              <w:ind w:firstLine="0"/>
            </w:pPr>
            <w:r>
              <w:t>-0,9</w:t>
            </w:r>
          </w:p>
        </w:tc>
        <w:tc>
          <w:tcPr>
            <w:tcW w:w="934" w:type="dxa"/>
          </w:tcPr>
          <w:p w14:paraId="02F2CB32" w14:textId="6E075BE4" w:rsidR="003842D3" w:rsidRPr="00CA5A94" w:rsidRDefault="003842D3" w:rsidP="003842D3">
            <w:pPr>
              <w:ind w:firstLine="0"/>
              <w:rPr>
                <w:vertAlign w:val="superscript"/>
                <w:lang w:val="en-US"/>
              </w:rPr>
            </w:pPr>
            <w:r>
              <w:t>1</w:t>
            </w:r>
            <w:r>
              <w:rPr>
                <w:lang w:val="en-US"/>
              </w:rPr>
              <w:t>e</w:t>
            </w:r>
            <w:r>
              <w:rPr>
                <w:vertAlign w:val="superscript"/>
              </w:rPr>
              <w:t>-0,9</w:t>
            </w:r>
            <w:r>
              <w:rPr>
                <w:vertAlign w:val="superscript"/>
                <w:lang w:val="en-US"/>
              </w:rPr>
              <w:t>j</w:t>
            </w:r>
          </w:p>
        </w:tc>
        <w:tc>
          <w:tcPr>
            <w:tcW w:w="934" w:type="dxa"/>
          </w:tcPr>
          <w:p w14:paraId="3769E28E" w14:textId="19046CE1" w:rsidR="003842D3" w:rsidRPr="00CA5A94" w:rsidRDefault="003842D3" w:rsidP="003842D3">
            <w:pPr>
              <w:ind w:firstLine="0"/>
            </w:pPr>
            <w:r>
              <w:t>8</w:t>
            </w:r>
          </w:p>
        </w:tc>
        <w:tc>
          <w:tcPr>
            <w:tcW w:w="935" w:type="dxa"/>
          </w:tcPr>
          <w:p w14:paraId="74252D90" w14:textId="1CD07A82" w:rsidR="003842D3" w:rsidRDefault="003842D3" w:rsidP="003842D3">
            <w:pPr>
              <w:ind w:firstLine="0"/>
            </w:pPr>
            <w:r>
              <w:rPr>
                <w:lang w:val="en-US"/>
              </w:rPr>
              <w:t>4</w:t>
            </w:r>
            <w:r>
              <w:t>,14</w:t>
            </w:r>
          </w:p>
        </w:tc>
        <w:tc>
          <w:tcPr>
            <w:tcW w:w="935" w:type="dxa"/>
          </w:tcPr>
          <w:p w14:paraId="5151E532" w14:textId="04F89217" w:rsidR="003842D3" w:rsidRDefault="003842D3" w:rsidP="003842D3">
            <w:pPr>
              <w:ind w:firstLine="0"/>
            </w:pPr>
            <w:r>
              <w:t>4,14</w:t>
            </w:r>
          </w:p>
        </w:tc>
        <w:tc>
          <w:tcPr>
            <w:tcW w:w="935" w:type="dxa"/>
          </w:tcPr>
          <w:p w14:paraId="4DD2A0FB" w14:textId="4F092D0F" w:rsidR="003842D3" w:rsidRDefault="003842D3" w:rsidP="003842D3">
            <w:pPr>
              <w:ind w:firstLine="0"/>
            </w:pPr>
            <w:r>
              <w:t>-13,2</w:t>
            </w:r>
          </w:p>
        </w:tc>
        <w:tc>
          <w:tcPr>
            <w:tcW w:w="935" w:type="dxa"/>
          </w:tcPr>
          <w:p w14:paraId="247693A7" w14:textId="47DC14DE" w:rsidR="003842D3" w:rsidRDefault="003842D3" w:rsidP="003842D3">
            <w:pPr>
              <w:ind w:firstLine="0"/>
            </w:pPr>
            <w:r>
              <w:t>1</w:t>
            </w:r>
            <w:r>
              <w:rPr>
                <w:lang w:val="en-US"/>
              </w:rPr>
              <w:t>e</w:t>
            </w:r>
            <w:r>
              <w:rPr>
                <w:vertAlign w:val="superscript"/>
              </w:rPr>
              <w:t>-0,9</w:t>
            </w:r>
            <w:r>
              <w:rPr>
                <w:vertAlign w:val="superscript"/>
                <w:lang w:val="en-US"/>
              </w:rPr>
              <w:t>j</w:t>
            </w:r>
          </w:p>
        </w:tc>
      </w:tr>
      <w:tr w:rsidR="006C7A6D" w14:paraId="30581011" w14:textId="77777777" w:rsidTr="006C7A6D">
        <w:tc>
          <w:tcPr>
            <w:tcW w:w="934" w:type="dxa"/>
          </w:tcPr>
          <w:p w14:paraId="6D89F181" w14:textId="77777777" w:rsidR="006C7A6D" w:rsidRDefault="006C7A6D" w:rsidP="002C4CA6">
            <w:pPr>
              <w:ind w:firstLine="0"/>
            </w:pPr>
          </w:p>
        </w:tc>
        <w:tc>
          <w:tcPr>
            <w:tcW w:w="934" w:type="dxa"/>
          </w:tcPr>
          <w:p w14:paraId="6002C597" w14:textId="77777777" w:rsidR="006C7A6D" w:rsidRDefault="006C7A6D" w:rsidP="002C4CA6">
            <w:pPr>
              <w:ind w:firstLine="0"/>
            </w:pPr>
          </w:p>
        </w:tc>
        <w:tc>
          <w:tcPr>
            <w:tcW w:w="934" w:type="dxa"/>
          </w:tcPr>
          <w:p w14:paraId="65632910" w14:textId="77777777" w:rsidR="006C7A6D" w:rsidRDefault="006C7A6D" w:rsidP="002C4CA6">
            <w:pPr>
              <w:ind w:firstLine="0"/>
            </w:pPr>
          </w:p>
        </w:tc>
        <w:tc>
          <w:tcPr>
            <w:tcW w:w="934" w:type="dxa"/>
          </w:tcPr>
          <w:p w14:paraId="282B4AA4" w14:textId="77777777" w:rsidR="006C7A6D" w:rsidRDefault="006C7A6D" w:rsidP="002C4CA6">
            <w:pPr>
              <w:ind w:firstLine="0"/>
            </w:pPr>
          </w:p>
        </w:tc>
        <w:tc>
          <w:tcPr>
            <w:tcW w:w="934" w:type="dxa"/>
          </w:tcPr>
          <w:p w14:paraId="1FDB4AC6" w14:textId="77777777" w:rsidR="006C7A6D" w:rsidRDefault="006C7A6D" w:rsidP="002C4CA6">
            <w:pPr>
              <w:ind w:firstLine="0"/>
            </w:pPr>
          </w:p>
        </w:tc>
        <w:tc>
          <w:tcPr>
            <w:tcW w:w="934" w:type="dxa"/>
          </w:tcPr>
          <w:p w14:paraId="3AD05590" w14:textId="77777777" w:rsidR="006C7A6D" w:rsidRDefault="006C7A6D" w:rsidP="002C4CA6">
            <w:pPr>
              <w:ind w:firstLine="0"/>
            </w:pPr>
          </w:p>
        </w:tc>
        <w:tc>
          <w:tcPr>
            <w:tcW w:w="935" w:type="dxa"/>
          </w:tcPr>
          <w:p w14:paraId="656F41AA" w14:textId="77777777" w:rsidR="006C7A6D" w:rsidRDefault="006C7A6D" w:rsidP="002C4CA6">
            <w:pPr>
              <w:ind w:firstLine="0"/>
            </w:pPr>
          </w:p>
        </w:tc>
        <w:tc>
          <w:tcPr>
            <w:tcW w:w="935" w:type="dxa"/>
          </w:tcPr>
          <w:p w14:paraId="7836F41E" w14:textId="77777777" w:rsidR="006C7A6D" w:rsidRDefault="006C7A6D" w:rsidP="002C4CA6">
            <w:pPr>
              <w:ind w:firstLine="0"/>
            </w:pPr>
          </w:p>
        </w:tc>
        <w:tc>
          <w:tcPr>
            <w:tcW w:w="935" w:type="dxa"/>
          </w:tcPr>
          <w:p w14:paraId="6F40092C" w14:textId="77777777" w:rsidR="006C7A6D" w:rsidRDefault="006C7A6D" w:rsidP="002C4CA6">
            <w:pPr>
              <w:ind w:firstLine="0"/>
            </w:pPr>
          </w:p>
        </w:tc>
        <w:tc>
          <w:tcPr>
            <w:tcW w:w="935" w:type="dxa"/>
          </w:tcPr>
          <w:p w14:paraId="06ACDAF1" w14:textId="77777777" w:rsidR="006C7A6D" w:rsidRDefault="006C7A6D" w:rsidP="002C4CA6">
            <w:pPr>
              <w:ind w:firstLine="0"/>
            </w:pPr>
          </w:p>
        </w:tc>
      </w:tr>
      <w:tr w:rsidR="003842D3" w14:paraId="07B31D92" w14:textId="77777777" w:rsidTr="006C7A6D">
        <w:tc>
          <w:tcPr>
            <w:tcW w:w="934" w:type="dxa"/>
          </w:tcPr>
          <w:p w14:paraId="3D6D1EB6" w14:textId="00FFE662" w:rsidR="003842D3" w:rsidRDefault="003842D3" w:rsidP="003842D3">
            <w:pPr>
              <w:ind w:firstLine="0"/>
            </w:pPr>
            <w:r>
              <w:t>8</w:t>
            </w:r>
          </w:p>
        </w:tc>
        <w:tc>
          <w:tcPr>
            <w:tcW w:w="934" w:type="dxa"/>
          </w:tcPr>
          <w:p w14:paraId="1E401159" w14:textId="35FAB528" w:rsidR="003842D3" w:rsidRDefault="003842D3" w:rsidP="003842D3">
            <w:pPr>
              <w:ind w:firstLine="0"/>
            </w:pPr>
            <w:r>
              <w:t>1,38</w:t>
            </w:r>
          </w:p>
        </w:tc>
        <w:tc>
          <w:tcPr>
            <w:tcW w:w="934" w:type="dxa"/>
          </w:tcPr>
          <w:p w14:paraId="1AE64605" w14:textId="6E049A0B" w:rsidR="003842D3" w:rsidRDefault="003842D3" w:rsidP="003842D3">
            <w:pPr>
              <w:ind w:firstLine="0"/>
            </w:pPr>
            <w:r>
              <w:t>1,38</w:t>
            </w:r>
          </w:p>
        </w:tc>
        <w:tc>
          <w:tcPr>
            <w:tcW w:w="934" w:type="dxa"/>
          </w:tcPr>
          <w:p w14:paraId="0F18FA9F" w14:textId="45164C4B" w:rsidR="003842D3" w:rsidRDefault="003842D3" w:rsidP="003842D3">
            <w:pPr>
              <w:ind w:firstLine="0"/>
            </w:pPr>
            <w:r>
              <w:t>-0,1</w:t>
            </w:r>
          </w:p>
        </w:tc>
        <w:tc>
          <w:tcPr>
            <w:tcW w:w="934" w:type="dxa"/>
          </w:tcPr>
          <w:p w14:paraId="4C536035" w14:textId="49BD8355" w:rsidR="003842D3" w:rsidRDefault="003842D3" w:rsidP="003842D3">
            <w:pPr>
              <w:ind w:firstLine="0"/>
            </w:pPr>
            <w:r>
              <w:t>1</w:t>
            </w:r>
            <w:r>
              <w:rPr>
                <w:lang w:val="en-US"/>
              </w:rPr>
              <w:t>e</w:t>
            </w:r>
            <w:r>
              <w:rPr>
                <w:vertAlign w:val="superscript"/>
              </w:rPr>
              <w:t>-0,9</w:t>
            </w:r>
            <w:r>
              <w:rPr>
                <w:vertAlign w:val="superscript"/>
                <w:lang w:val="en-US"/>
              </w:rPr>
              <w:t>j</w:t>
            </w:r>
          </w:p>
        </w:tc>
        <w:tc>
          <w:tcPr>
            <w:tcW w:w="934" w:type="dxa"/>
          </w:tcPr>
          <w:p w14:paraId="359E9ECE" w14:textId="59D1A1F8" w:rsidR="003842D3" w:rsidRDefault="003842D3" w:rsidP="003842D3">
            <w:pPr>
              <w:ind w:firstLine="0"/>
            </w:pPr>
            <w:r>
              <w:t>8</w:t>
            </w:r>
          </w:p>
        </w:tc>
        <w:tc>
          <w:tcPr>
            <w:tcW w:w="935" w:type="dxa"/>
          </w:tcPr>
          <w:p w14:paraId="213F1E9A" w14:textId="292A0FC6" w:rsidR="003842D3" w:rsidRDefault="003842D3" w:rsidP="003842D3">
            <w:pPr>
              <w:ind w:firstLine="0"/>
            </w:pPr>
            <w:r>
              <w:t>4,21</w:t>
            </w:r>
          </w:p>
        </w:tc>
        <w:tc>
          <w:tcPr>
            <w:tcW w:w="935" w:type="dxa"/>
          </w:tcPr>
          <w:p w14:paraId="0D85C4A7" w14:textId="16F7BEF8" w:rsidR="003842D3" w:rsidRDefault="003842D3" w:rsidP="003842D3">
            <w:pPr>
              <w:ind w:firstLine="0"/>
            </w:pPr>
            <w:r>
              <w:t>4,21</w:t>
            </w:r>
          </w:p>
        </w:tc>
        <w:tc>
          <w:tcPr>
            <w:tcW w:w="935" w:type="dxa"/>
          </w:tcPr>
          <w:p w14:paraId="5FD5F1D0" w14:textId="134D76FC" w:rsidR="003842D3" w:rsidRDefault="003842D3" w:rsidP="003842D3">
            <w:pPr>
              <w:ind w:firstLine="0"/>
            </w:pPr>
            <w:r>
              <w:t>-9,3</w:t>
            </w:r>
          </w:p>
        </w:tc>
        <w:tc>
          <w:tcPr>
            <w:tcW w:w="935" w:type="dxa"/>
          </w:tcPr>
          <w:p w14:paraId="2DAAACC7" w14:textId="6273919F" w:rsidR="003842D3" w:rsidRDefault="003842D3" w:rsidP="003842D3">
            <w:pPr>
              <w:ind w:firstLine="0"/>
            </w:pPr>
            <w:r>
              <w:t>1</w:t>
            </w:r>
            <w:r>
              <w:rPr>
                <w:lang w:val="en-US"/>
              </w:rPr>
              <w:t>e</w:t>
            </w:r>
            <w:r>
              <w:rPr>
                <w:vertAlign w:val="superscript"/>
              </w:rPr>
              <w:t>-0,9</w:t>
            </w:r>
            <w:r>
              <w:rPr>
                <w:vertAlign w:val="superscript"/>
                <w:lang w:val="en-US"/>
              </w:rPr>
              <w:t>j</w:t>
            </w:r>
          </w:p>
        </w:tc>
      </w:tr>
    </w:tbl>
    <w:p w14:paraId="0EFF10BD" w14:textId="77777777" w:rsidR="00C609B0" w:rsidRDefault="00C609B0" w:rsidP="002C4CA6"/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976"/>
        <w:gridCol w:w="1032"/>
        <w:gridCol w:w="1060"/>
        <w:gridCol w:w="1060"/>
        <w:gridCol w:w="1060"/>
        <w:gridCol w:w="1060"/>
        <w:gridCol w:w="1060"/>
        <w:gridCol w:w="1060"/>
        <w:gridCol w:w="976"/>
      </w:tblGrid>
      <w:tr w:rsidR="005C36F5" w14:paraId="0EC7DDB7" w14:textId="032829E7" w:rsidTr="005C36F5">
        <w:tc>
          <w:tcPr>
            <w:tcW w:w="976" w:type="dxa"/>
          </w:tcPr>
          <w:p w14:paraId="49D7266B" w14:textId="77777777" w:rsidR="005C36F5" w:rsidRDefault="005C36F5" w:rsidP="002C4CA6">
            <w:pPr>
              <w:ind w:firstLine="0"/>
            </w:pPr>
          </w:p>
        </w:tc>
        <w:tc>
          <w:tcPr>
            <w:tcW w:w="1032" w:type="dxa"/>
          </w:tcPr>
          <w:p w14:paraId="5DE9C623" w14:textId="230FF9E1" w:rsidR="005C36F5" w:rsidRDefault="005C36F5" w:rsidP="002C4CA6">
            <w:pPr>
              <w:ind w:firstLine="0"/>
            </w:pPr>
            <w:r>
              <w:t>50</w:t>
            </w:r>
          </w:p>
        </w:tc>
        <w:tc>
          <w:tcPr>
            <w:tcW w:w="1060" w:type="dxa"/>
          </w:tcPr>
          <w:p w14:paraId="6C6322CD" w14:textId="095F06CA" w:rsidR="005C36F5" w:rsidRDefault="005C36F5" w:rsidP="002C4CA6">
            <w:pPr>
              <w:ind w:firstLine="0"/>
            </w:pPr>
            <w:r>
              <w:t>100</w:t>
            </w:r>
          </w:p>
        </w:tc>
        <w:tc>
          <w:tcPr>
            <w:tcW w:w="1060" w:type="dxa"/>
          </w:tcPr>
          <w:p w14:paraId="323AF681" w14:textId="08B15738" w:rsidR="005C36F5" w:rsidRDefault="005C36F5" w:rsidP="002C4CA6">
            <w:pPr>
              <w:ind w:firstLine="0"/>
            </w:pPr>
            <w:r>
              <w:t>150</w:t>
            </w:r>
          </w:p>
        </w:tc>
        <w:tc>
          <w:tcPr>
            <w:tcW w:w="1060" w:type="dxa"/>
          </w:tcPr>
          <w:p w14:paraId="1B0F7939" w14:textId="38EB52AF" w:rsidR="005C36F5" w:rsidRDefault="005C36F5" w:rsidP="002C4CA6">
            <w:pPr>
              <w:ind w:firstLine="0"/>
            </w:pPr>
            <w:r>
              <w:t>200</w:t>
            </w:r>
          </w:p>
        </w:tc>
        <w:tc>
          <w:tcPr>
            <w:tcW w:w="1060" w:type="dxa"/>
          </w:tcPr>
          <w:p w14:paraId="3BAA48B0" w14:textId="0C466AA8" w:rsidR="005C36F5" w:rsidRDefault="005C36F5" w:rsidP="002C4CA6">
            <w:pPr>
              <w:ind w:firstLine="0"/>
            </w:pPr>
            <w:r>
              <w:t>250</w:t>
            </w:r>
          </w:p>
        </w:tc>
        <w:tc>
          <w:tcPr>
            <w:tcW w:w="1060" w:type="dxa"/>
          </w:tcPr>
          <w:p w14:paraId="0EB35EA2" w14:textId="65C7EBB6" w:rsidR="005C36F5" w:rsidRDefault="005C36F5" w:rsidP="002C4CA6">
            <w:pPr>
              <w:ind w:firstLine="0"/>
            </w:pPr>
            <w:r>
              <w:t>300</w:t>
            </w:r>
          </w:p>
        </w:tc>
        <w:tc>
          <w:tcPr>
            <w:tcW w:w="1060" w:type="dxa"/>
          </w:tcPr>
          <w:p w14:paraId="12422666" w14:textId="1DFE3F0A" w:rsidR="005C36F5" w:rsidRDefault="005C36F5" w:rsidP="002C4CA6">
            <w:pPr>
              <w:ind w:firstLine="0"/>
            </w:pPr>
            <w:r>
              <w:t>350</w:t>
            </w:r>
          </w:p>
        </w:tc>
        <w:tc>
          <w:tcPr>
            <w:tcW w:w="976" w:type="dxa"/>
          </w:tcPr>
          <w:p w14:paraId="36DC4588" w14:textId="598C06B8" w:rsidR="005C36F5" w:rsidRDefault="005C36F5" w:rsidP="002C4CA6">
            <w:pPr>
              <w:ind w:firstLine="0"/>
            </w:pPr>
            <w:r>
              <w:t>400</w:t>
            </w:r>
          </w:p>
        </w:tc>
      </w:tr>
      <w:tr w:rsidR="005C36F5" w14:paraId="439172CA" w14:textId="21E1F4D5" w:rsidTr="005C36F5">
        <w:tc>
          <w:tcPr>
            <w:tcW w:w="976" w:type="dxa"/>
          </w:tcPr>
          <w:p w14:paraId="249173F9" w14:textId="77777777" w:rsidR="005C36F5" w:rsidRDefault="005C36F5" w:rsidP="002C4CA6">
            <w:pPr>
              <w:ind w:firstLine="0"/>
            </w:pPr>
          </w:p>
        </w:tc>
        <w:tc>
          <w:tcPr>
            <w:tcW w:w="1032" w:type="dxa"/>
          </w:tcPr>
          <w:p w14:paraId="7B1ADDA9" w14:textId="6BEAB714" w:rsidR="005C36F5" w:rsidRDefault="005C36F5" w:rsidP="002C4CA6">
            <w:pPr>
              <w:ind w:firstLine="0"/>
            </w:pPr>
            <w:r>
              <w:t>8</w:t>
            </w:r>
          </w:p>
        </w:tc>
        <w:tc>
          <w:tcPr>
            <w:tcW w:w="1060" w:type="dxa"/>
          </w:tcPr>
          <w:p w14:paraId="50B6A42A" w14:textId="267E6C3C" w:rsidR="005C36F5" w:rsidRDefault="005C36F5" w:rsidP="002C4CA6">
            <w:pPr>
              <w:ind w:firstLine="0"/>
            </w:pPr>
            <w:r>
              <w:t>8</w:t>
            </w:r>
          </w:p>
        </w:tc>
        <w:tc>
          <w:tcPr>
            <w:tcW w:w="1060" w:type="dxa"/>
          </w:tcPr>
          <w:p w14:paraId="09C4BE32" w14:textId="5B0AF7E9" w:rsidR="005C36F5" w:rsidRDefault="005C36F5" w:rsidP="002C4CA6">
            <w:pPr>
              <w:ind w:firstLine="0"/>
            </w:pPr>
            <w:r>
              <w:t>8</w:t>
            </w:r>
          </w:p>
        </w:tc>
        <w:tc>
          <w:tcPr>
            <w:tcW w:w="1060" w:type="dxa"/>
          </w:tcPr>
          <w:p w14:paraId="5BC13CF5" w14:textId="4ED595BD" w:rsidR="005C36F5" w:rsidRDefault="005C36F5" w:rsidP="002C4CA6">
            <w:pPr>
              <w:ind w:firstLine="0"/>
            </w:pPr>
            <w:r>
              <w:t>8</w:t>
            </w:r>
          </w:p>
        </w:tc>
        <w:tc>
          <w:tcPr>
            <w:tcW w:w="1060" w:type="dxa"/>
          </w:tcPr>
          <w:p w14:paraId="1F4C7712" w14:textId="72DE434E" w:rsidR="005C36F5" w:rsidRDefault="005C36F5" w:rsidP="002C4CA6">
            <w:pPr>
              <w:ind w:firstLine="0"/>
            </w:pPr>
            <w:r>
              <w:t>8</w:t>
            </w:r>
          </w:p>
        </w:tc>
        <w:tc>
          <w:tcPr>
            <w:tcW w:w="1060" w:type="dxa"/>
          </w:tcPr>
          <w:p w14:paraId="5380AEE0" w14:textId="610BE343" w:rsidR="005C36F5" w:rsidRDefault="005C36F5" w:rsidP="002C4CA6">
            <w:pPr>
              <w:ind w:firstLine="0"/>
            </w:pPr>
            <w:r>
              <w:t>8</w:t>
            </w:r>
          </w:p>
        </w:tc>
        <w:tc>
          <w:tcPr>
            <w:tcW w:w="1060" w:type="dxa"/>
          </w:tcPr>
          <w:p w14:paraId="0AC1B034" w14:textId="53C90AC2" w:rsidR="005C36F5" w:rsidRDefault="005C36F5" w:rsidP="002C4CA6">
            <w:pPr>
              <w:ind w:firstLine="0"/>
            </w:pPr>
            <w:r>
              <w:t>8</w:t>
            </w:r>
          </w:p>
        </w:tc>
        <w:tc>
          <w:tcPr>
            <w:tcW w:w="976" w:type="dxa"/>
          </w:tcPr>
          <w:p w14:paraId="747A471F" w14:textId="62AEA564" w:rsidR="005C36F5" w:rsidRDefault="005C36F5" w:rsidP="002C4CA6">
            <w:pPr>
              <w:ind w:firstLine="0"/>
            </w:pPr>
            <w:r>
              <w:t>8</w:t>
            </w:r>
          </w:p>
        </w:tc>
      </w:tr>
      <w:tr w:rsidR="005C36F5" w14:paraId="3BDB28A0" w14:textId="3B4D5D4E" w:rsidTr="005C36F5">
        <w:tc>
          <w:tcPr>
            <w:tcW w:w="976" w:type="dxa"/>
          </w:tcPr>
          <w:p w14:paraId="3DED7631" w14:textId="77777777" w:rsidR="005C36F5" w:rsidRDefault="005C36F5" w:rsidP="002C4CA6">
            <w:pPr>
              <w:ind w:firstLine="0"/>
            </w:pPr>
          </w:p>
        </w:tc>
        <w:tc>
          <w:tcPr>
            <w:tcW w:w="1032" w:type="dxa"/>
          </w:tcPr>
          <w:p w14:paraId="59DC023A" w14:textId="508FB12D" w:rsidR="005C36F5" w:rsidRDefault="005C36F5" w:rsidP="002C4CA6">
            <w:pPr>
              <w:ind w:firstLine="0"/>
            </w:pPr>
            <w:r>
              <w:t>5,85</w:t>
            </w:r>
          </w:p>
        </w:tc>
        <w:tc>
          <w:tcPr>
            <w:tcW w:w="1060" w:type="dxa"/>
          </w:tcPr>
          <w:p w14:paraId="684E4F66" w14:textId="5411B397" w:rsidR="005C36F5" w:rsidRDefault="005C36F5" w:rsidP="002C4CA6">
            <w:pPr>
              <w:ind w:firstLine="0"/>
            </w:pPr>
            <w:r>
              <w:t>6,24</w:t>
            </w:r>
          </w:p>
        </w:tc>
        <w:tc>
          <w:tcPr>
            <w:tcW w:w="1060" w:type="dxa"/>
          </w:tcPr>
          <w:p w14:paraId="1F48DE37" w14:textId="0C1E69A4" w:rsidR="005C36F5" w:rsidRDefault="0086285E" w:rsidP="002C4CA6">
            <w:pPr>
              <w:ind w:firstLine="0"/>
            </w:pPr>
            <w:r>
              <w:t>6,39</w:t>
            </w:r>
          </w:p>
        </w:tc>
        <w:tc>
          <w:tcPr>
            <w:tcW w:w="1060" w:type="dxa"/>
          </w:tcPr>
          <w:p w14:paraId="49819582" w14:textId="2B510B24" w:rsidR="005C36F5" w:rsidRDefault="0086285E" w:rsidP="002C4CA6">
            <w:pPr>
              <w:ind w:firstLine="0"/>
            </w:pPr>
            <w:r>
              <w:t>6,45</w:t>
            </w:r>
          </w:p>
        </w:tc>
        <w:tc>
          <w:tcPr>
            <w:tcW w:w="1060" w:type="dxa"/>
          </w:tcPr>
          <w:p w14:paraId="0B51788B" w14:textId="633F4B83" w:rsidR="005C36F5" w:rsidRDefault="0086285E" w:rsidP="002C4CA6">
            <w:pPr>
              <w:ind w:firstLine="0"/>
            </w:pPr>
            <w:r>
              <w:t>6,49</w:t>
            </w:r>
          </w:p>
        </w:tc>
        <w:tc>
          <w:tcPr>
            <w:tcW w:w="1060" w:type="dxa"/>
          </w:tcPr>
          <w:p w14:paraId="4F8A1794" w14:textId="484FB436" w:rsidR="005C36F5" w:rsidRDefault="0086285E" w:rsidP="002C4CA6">
            <w:pPr>
              <w:ind w:firstLine="0"/>
            </w:pPr>
            <w:r>
              <w:t>6,51</w:t>
            </w:r>
          </w:p>
        </w:tc>
        <w:tc>
          <w:tcPr>
            <w:tcW w:w="1060" w:type="dxa"/>
          </w:tcPr>
          <w:p w14:paraId="7FB7739C" w14:textId="472046D0" w:rsidR="005C36F5" w:rsidRDefault="0086285E" w:rsidP="002C4CA6">
            <w:pPr>
              <w:ind w:firstLine="0"/>
            </w:pPr>
            <w:r>
              <w:t>6,52</w:t>
            </w:r>
          </w:p>
        </w:tc>
        <w:tc>
          <w:tcPr>
            <w:tcW w:w="976" w:type="dxa"/>
          </w:tcPr>
          <w:p w14:paraId="22015E6B" w14:textId="472C6399" w:rsidR="005C36F5" w:rsidRDefault="0086285E" w:rsidP="002C4CA6">
            <w:pPr>
              <w:ind w:firstLine="0"/>
            </w:pPr>
            <w:r>
              <w:t>6,53</w:t>
            </w:r>
          </w:p>
        </w:tc>
      </w:tr>
      <w:tr w:rsidR="005C36F5" w14:paraId="0560AF9B" w14:textId="21FD01E5" w:rsidTr="005C36F5">
        <w:tc>
          <w:tcPr>
            <w:tcW w:w="976" w:type="dxa"/>
          </w:tcPr>
          <w:p w14:paraId="61B24CD4" w14:textId="77777777" w:rsidR="005C36F5" w:rsidRDefault="005C36F5" w:rsidP="002C4CA6">
            <w:pPr>
              <w:ind w:firstLine="0"/>
            </w:pPr>
          </w:p>
        </w:tc>
        <w:tc>
          <w:tcPr>
            <w:tcW w:w="1032" w:type="dxa"/>
          </w:tcPr>
          <w:p w14:paraId="103A3E88" w14:textId="3276BBEF" w:rsidR="005C36F5" w:rsidRDefault="00F854AD" w:rsidP="002C4CA6">
            <w:pPr>
              <w:ind w:firstLine="0"/>
            </w:pPr>
            <w:r>
              <w:t>1,36</w:t>
            </w:r>
          </w:p>
        </w:tc>
        <w:tc>
          <w:tcPr>
            <w:tcW w:w="1060" w:type="dxa"/>
          </w:tcPr>
          <w:p w14:paraId="257D8EE5" w14:textId="62A23D44" w:rsidR="005C36F5" w:rsidRDefault="00F854AD" w:rsidP="002C4CA6">
            <w:pPr>
              <w:ind w:firstLine="0"/>
            </w:pPr>
            <w:r>
              <w:t>1,28</w:t>
            </w:r>
          </w:p>
        </w:tc>
        <w:tc>
          <w:tcPr>
            <w:tcW w:w="1060" w:type="dxa"/>
          </w:tcPr>
          <w:p w14:paraId="5CDFB677" w14:textId="3D7E7ECD" w:rsidR="005C36F5" w:rsidRDefault="00F854AD" w:rsidP="002C4CA6">
            <w:pPr>
              <w:ind w:firstLine="0"/>
            </w:pPr>
            <w:r>
              <w:t>1,</w:t>
            </w:r>
            <w:r w:rsidR="00D003B2">
              <w:t>25</w:t>
            </w:r>
          </w:p>
        </w:tc>
        <w:tc>
          <w:tcPr>
            <w:tcW w:w="1060" w:type="dxa"/>
          </w:tcPr>
          <w:p w14:paraId="0D67D3D1" w14:textId="40DA8BFF" w:rsidR="005C36F5" w:rsidRDefault="00D003B2" w:rsidP="002C4CA6">
            <w:pPr>
              <w:ind w:firstLine="0"/>
            </w:pPr>
            <w:r>
              <w:t>1,24</w:t>
            </w:r>
          </w:p>
        </w:tc>
        <w:tc>
          <w:tcPr>
            <w:tcW w:w="1060" w:type="dxa"/>
          </w:tcPr>
          <w:p w14:paraId="6335B192" w14:textId="285E968D" w:rsidR="005C36F5" w:rsidRDefault="00D003B2" w:rsidP="002C4CA6">
            <w:pPr>
              <w:ind w:firstLine="0"/>
            </w:pPr>
            <w:r>
              <w:t>1,23</w:t>
            </w:r>
          </w:p>
        </w:tc>
        <w:tc>
          <w:tcPr>
            <w:tcW w:w="1060" w:type="dxa"/>
          </w:tcPr>
          <w:p w14:paraId="1DEA142B" w14:textId="215F0A73" w:rsidR="005C36F5" w:rsidRDefault="00D003B2" w:rsidP="002C4CA6">
            <w:pPr>
              <w:ind w:firstLine="0"/>
            </w:pPr>
            <w:r>
              <w:t>1,228</w:t>
            </w:r>
          </w:p>
        </w:tc>
        <w:tc>
          <w:tcPr>
            <w:tcW w:w="1060" w:type="dxa"/>
          </w:tcPr>
          <w:p w14:paraId="38147F34" w14:textId="15F510FD" w:rsidR="005C36F5" w:rsidRDefault="00D003B2" w:rsidP="002C4CA6">
            <w:pPr>
              <w:ind w:firstLine="0"/>
            </w:pPr>
            <w:r>
              <w:t>1,226</w:t>
            </w:r>
          </w:p>
        </w:tc>
        <w:tc>
          <w:tcPr>
            <w:tcW w:w="976" w:type="dxa"/>
          </w:tcPr>
          <w:p w14:paraId="023E82CA" w14:textId="1E39B007" w:rsidR="005C36F5" w:rsidRDefault="00D003B2" w:rsidP="002C4CA6">
            <w:pPr>
              <w:ind w:firstLine="0"/>
            </w:pPr>
            <w:r>
              <w:t>1,225</w:t>
            </w:r>
          </w:p>
        </w:tc>
      </w:tr>
      <w:tr w:rsidR="005C36F5" w14:paraId="462DD81F" w14:textId="53664C91" w:rsidTr="005C36F5">
        <w:tc>
          <w:tcPr>
            <w:tcW w:w="976" w:type="dxa"/>
          </w:tcPr>
          <w:p w14:paraId="693D8C3F" w14:textId="77777777" w:rsidR="005C36F5" w:rsidRDefault="005C36F5" w:rsidP="002C4CA6">
            <w:pPr>
              <w:ind w:firstLine="0"/>
            </w:pPr>
          </w:p>
        </w:tc>
        <w:tc>
          <w:tcPr>
            <w:tcW w:w="1032" w:type="dxa"/>
          </w:tcPr>
          <w:p w14:paraId="793A3CE7" w14:textId="38E48E1D" w:rsidR="005C36F5" w:rsidRDefault="00D003B2" w:rsidP="002C4CA6">
            <w:pPr>
              <w:ind w:firstLine="0"/>
            </w:pPr>
            <w:r>
              <w:t>21,6</w:t>
            </w:r>
          </w:p>
        </w:tc>
        <w:tc>
          <w:tcPr>
            <w:tcW w:w="1060" w:type="dxa"/>
          </w:tcPr>
          <w:p w14:paraId="4A3F58F6" w14:textId="1A130F99" w:rsidR="005C36F5" w:rsidRDefault="00D003B2" w:rsidP="002C4CA6">
            <w:pPr>
              <w:ind w:firstLine="0"/>
            </w:pPr>
            <w:r>
              <w:t>12,3</w:t>
            </w:r>
          </w:p>
        </w:tc>
        <w:tc>
          <w:tcPr>
            <w:tcW w:w="1060" w:type="dxa"/>
          </w:tcPr>
          <w:p w14:paraId="7B44B6B2" w14:textId="24CD3F09" w:rsidR="005C36F5" w:rsidRDefault="00D003B2" w:rsidP="002C4CA6">
            <w:pPr>
              <w:ind w:firstLine="0"/>
            </w:pPr>
            <w:r>
              <w:t>8,6</w:t>
            </w:r>
          </w:p>
        </w:tc>
        <w:tc>
          <w:tcPr>
            <w:tcW w:w="1060" w:type="dxa"/>
          </w:tcPr>
          <w:p w14:paraId="1621C8FF" w14:textId="296ACCD3" w:rsidR="005C36F5" w:rsidRDefault="000560E9" w:rsidP="002C4CA6">
            <w:pPr>
              <w:ind w:firstLine="0"/>
            </w:pPr>
            <w:r>
              <w:t>6,6</w:t>
            </w:r>
          </w:p>
        </w:tc>
        <w:tc>
          <w:tcPr>
            <w:tcW w:w="1060" w:type="dxa"/>
          </w:tcPr>
          <w:p w14:paraId="29289BB4" w14:textId="33C2D16C" w:rsidR="005C36F5" w:rsidRDefault="000560E9" w:rsidP="002C4CA6">
            <w:pPr>
              <w:ind w:firstLine="0"/>
            </w:pPr>
            <w:r>
              <w:t>5,4</w:t>
            </w:r>
          </w:p>
        </w:tc>
        <w:tc>
          <w:tcPr>
            <w:tcW w:w="1060" w:type="dxa"/>
          </w:tcPr>
          <w:p w14:paraId="15EA23A8" w14:textId="67C6001D" w:rsidR="005C36F5" w:rsidRDefault="000560E9" w:rsidP="002C4CA6">
            <w:pPr>
              <w:ind w:firstLine="0"/>
            </w:pPr>
            <w:r>
              <w:t>4,6</w:t>
            </w:r>
          </w:p>
        </w:tc>
        <w:tc>
          <w:tcPr>
            <w:tcW w:w="1060" w:type="dxa"/>
          </w:tcPr>
          <w:p w14:paraId="5266A0A6" w14:textId="3355D994" w:rsidR="005C36F5" w:rsidRDefault="000560E9" w:rsidP="002C4CA6">
            <w:pPr>
              <w:ind w:firstLine="0"/>
            </w:pPr>
            <w:r>
              <w:t>3,9</w:t>
            </w:r>
          </w:p>
        </w:tc>
        <w:tc>
          <w:tcPr>
            <w:tcW w:w="976" w:type="dxa"/>
          </w:tcPr>
          <w:p w14:paraId="169429B3" w14:textId="61755126" w:rsidR="005C36F5" w:rsidRDefault="000560E9" w:rsidP="002C4CA6">
            <w:pPr>
              <w:ind w:firstLine="0"/>
            </w:pPr>
            <w:r>
              <w:t>3,5</w:t>
            </w:r>
          </w:p>
        </w:tc>
      </w:tr>
    </w:tbl>
    <w:p w14:paraId="6DDB300B" w14:textId="77777777" w:rsidR="003842D3" w:rsidRDefault="003842D3" w:rsidP="002C4CA6"/>
    <w:p w14:paraId="598FBD14" w14:textId="77777777" w:rsidR="0067045A" w:rsidRDefault="000E633D" w:rsidP="00010586">
      <w:pPr>
        <w:ind w:firstLine="0"/>
        <w:jc w:val="center"/>
      </w:pPr>
      <w:r>
        <w:rPr>
          <w:noProof/>
        </w:rPr>
        <w:drawing>
          <wp:inline distT="0" distB="0" distL="0" distR="0" wp14:anchorId="7B7EC170" wp14:editId="01A6E9EE">
            <wp:extent cx="5486400" cy="2522220"/>
            <wp:effectExtent l="0" t="0" r="0" b="1143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009F919" w14:textId="31AD1F1F" w:rsidR="001B02AA" w:rsidRDefault="0082491F" w:rsidP="00010586">
      <w:pPr>
        <w:ind w:firstLine="0"/>
        <w:jc w:val="center"/>
      </w:pPr>
      <w:r>
        <w:rPr>
          <w:noProof/>
        </w:rPr>
        <w:drawing>
          <wp:inline distT="0" distB="0" distL="0" distR="0" wp14:anchorId="1B5748F9" wp14:editId="1398493D">
            <wp:extent cx="5486400" cy="2522220"/>
            <wp:effectExtent l="0" t="0" r="0" b="1143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1B02AA" w:rsidSect="00504BD7">
      <w:footerReference w:type="default" r:id="rId10"/>
      <w:footerReference w:type="first" r:id="rId11"/>
      <w:pgSz w:w="11906" w:h="16838" w:code="9"/>
      <w:pgMar w:top="1134" w:right="851" w:bottom="1531" w:left="1701" w:header="0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5AA7A" w14:textId="77777777" w:rsidR="009465EC" w:rsidRDefault="009465EC" w:rsidP="00547C6A">
      <w:r>
        <w:separator/>
      </w:r>
    </w:p>
    <w:p w14:paraId="2B29BF39" w14:textId="77777777" w:rsidR="009465EC" w:rsidRDefault="009465EC" w:rsidP="00547C6A"/>
  </w:endnote>
  <w:endnote w:type="continuationSeparator" w:id="0">
    <w:p w14:paraId="512809F8" w14:textId="77777777" w:rsidR="009465EC" w:rsidRDefault="009465EC" w:rsidP="00547C6A">
      <w:r>
        <w:continuationSeparator/>
      </w:r>
    </w:p>
    <w:p w14:paraId="08134471" w14:textId="77777777" w:rsidR="009465EC" w:rsidRDefault="009465EC" w:rsidP="00547C6A"/>
  </w:endnote>
  <w:endnote w:type="continuationNotice" w:id="1">
    <w:p w14:paraId="26A17217" w14:textId="77777777" w:rsidR="009465EC" w:rsidRDefault="009465EC" w:rsidP="00547C6A"/>
    <w:p w14:paraId="1AA2941B" w14:textId="77777777" w:rsidR="009465EC" w:rsidRDefault="009465EC" w:rsidP="00547C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10BC2" w14:textId="21FEC943" w:rsidR="008E407C" w:rsidRDefault="00246DC6" w:rsidP="00C5018F">
    <w:pPr>
      <w:pStyle w:val="af8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51912" w14:textId="5FECFE56" w:rsidR="00354ABD" w:rsidRPr="00246DC6" w:rsidRDefault="00246DC6" w:rsidP="00547C6A">
    <w:pPr>
      <w:pStyle w:val="af8"/>
    </w:pPr>
    <w:r>
      <w:tab/>
    </w:r>
    <w:r w:rsidR="00E0114D">
      <w:t xml:space="preserve">Минск </w:t>
    </w:r>
    <w:r w:rsidR="00E0114D">
      <w:fldChar w:fldCharType="begin"/>
    </w:r>
    <w:r w:rsidR="00E0114D">
      <w:instrText xml:space="preserve"> DATE  \@ "yyyy"  \* MERGEFORMAT </w:instrText>
    </w:r>
    <w:r w:rsidR="00E0114D">
      <w:fldChar w:fldCharType="separate"/>
    </w:r>
    <w:r w:rsidR="00256355">
      <w:rPr>
        <w:noProof/>
      </w:rPr>
      <w:t>2022</w:t>
    </w:r>
    <w:r w:rsidR="00E0114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C6613" w14:textId="77777777" w:rsidR="009465EC" w:rsidRDefault="009465EC" w:rsidP="00547C6A">
      <w:r>
        <w:separator/>
      </w:r>
    </w:p>
    <w:p w14:paraId="2A34BB59" w14:textId="77777777" w:rsidR="009465EC" w:rsidRDefault="009465EC" w:rsidP="00547C6A"/>
  </w:footnote>
  <w:footnote w:type="continuationSeparator" w:id="0">
    <w:p w14:paraId="6B805FEC" w14:textId="77777777" w:rsidR="009465EC" w:rsidRDefault="009465EC" w:rsidP="00547C6A">
      <w:r>
        <w:continuationSeparator/>
      </w:r>
    </w:p>
    <w:p w14:paraId="36ECE0B6" w14:textId="77777777" w:rsidR="009465EC" w:rsidRDefault="009465EC" w:rsidP="00547C6A"/>
  </w:footnote>
  <w:footnote w:type="continuationNotice" w:id="1">
    <w:p w14:paraId="101F1BA5" w14:textId="77777777" w:rsidR="009465EC" w:rsidRDefault="009465EC" w:rsidP="00547C6A"/>
    <w:p w14:paraId="14742FAF" w14:textId="77777777" w:rsidR="009465EC" w:rsidRDefault="009465EC" w:rsidP="00547C6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892A8A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C375BC7"/>
    <w:multiLevelType w:val="multilevel"/>
    <w:tmpl w:val="7C728FAE"/>
    <w:name w:val="section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" w15:restartNumberingAfterBreak="0">
    <w:nsid w:val="10D44D98"/>
    <w:multiLevelType w:val="hybridMultilevel"/>
    <w:tmpl w:val="A8E86A06"/>
    <w:name w:val="section422"/>
    <w:lvl w:ilvl="0" w:tplc="F290173A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3654F3"/>
    <w:multiLevelType w:val="hybridMultilevel"/>
    <w:tmpl w:val="6A42C9A4"/>
    <w:lvl w:ilvl="0" w:tplc="84FE82B0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7A6A80"/>
    <w:multiLevelType w:val="multilevel"/>
    <w:tmpl w:val="D8D88198"/>
    <w:numStyleLink w:val="10"/>
  </w:abstractNum>
  <w:abstractNum w:abstractNumId="5" w15:restartNumberingAfterBreak="0">
    <w:nsid w:val="15841E07"/>
    <w:multiLevelType w:val="multilevel"/>
    <w:tmpl w:val="518853F0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5F466FC"/>
    <w:multiLevelType w:val="hybridMultilevel"/>
    <w:tmpl w:val="6124F55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 w15:restartNumberingAfterBreak="0">
    <w:nsid w:val="1CB045E3"/>
    <w:multiLevelType w:val="hybridMultilevel"/>
    <w:tmpl w:val="B78C059E"/>
    <w:lvl w:ilvl="0" w:tplc="84FE82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54859"/>
    <w:multiLevelType w:val="hybridMultilevel"/>
    <w:tmpl w:val="A5EA92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BB7C7B"/>
    <w:multiLevelType w:val="hybridMultilevel"/>
    <w:tmpl w:val="59744444"/>
    <w:lvl w:ilvl="0" w:tplc="46383350">
      <w:start w:val="1"/>
      <w:numFmt w:val="russianLower"/>
      <w:lvlText w:val="%1)"/>
      <w:lvlJc w:val="left"/>
      <w:pPr>
        <w:ind w:left="0" w:firstLine="709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2830C1"/>
    <w:multiLevelType w:val="multilevel"/>
    <w:tmpl w:val="81AAF850"/>
    <w:name w:val="F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1" w15:restartNumberingAfterBreak="0">
    <w:nsid w:val="36DE1A7C"/>
    <w:multiLevelType w:val="hybridMultilevel"/>
    <w:tmpl w:val="797E3F26"/>
    <w:lvl w:ilvl="0" w:tplc="02223524">
      <w:start w:val="1"/>
      <w:numFmt w:val="decimal"/>
      <w:lvlText w:val="%1"/>
      <w:lvlJc w:val="left"/>
      <w:pPr>
        <w:ind w:left="1069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55A340C">
      <w:start w:val="1"/>
      <w:numFmt w:val="lowerLetter"/>
      <w:lvlText w:val="%2)"/>
      <w:lvlJc w:val="left"/>
      <w:pPr>
        <w:tabs>
          <w:tab w:val="num" w:pos="1560"/>
        </w:tabs>
        <w:ind w:left="1775" w:hanging="357"/>
      </w:pPr>
      <w:rPr>
        <w:rFonts w:hint="default"/>
      </w:rPr>
    </w:lvl>
    <w:lvl w:ilvl="2" w:tplc="FF74A3B4">
      <w:start w:val="1"/>
      <w:numFmt w:val="lowerRoman"/>
      <w:lvlText w:val="%3)"/>
      <w:lvlJc w:val="left"/>
      <w:pPr>
        <w:tabs>
          <w:tab w:val="num" w:pos="2269"/>
        </w:tabs>
        <w:ind w:left="2484" w:hanging="357"/>
      </w:pPr>
      <w:rPr>
        <w:rFonts w:hint="default"/>
      </w:rPr>
    </w:lvl>
    <w:lvl w:ilvl="3" w:tplc="DDB27A3C">
      <w:start w:val="1"/>
      <w:numFmt w:val="decimal"/>
      <w:lvlText w:val="(%4)"/>
      <w:lvlJc w:val="left"/>
      <w:pPr>
        <w:tabs>
          <w:tab w:val="num" w:pos="2978"/>
        </w:tabs>
        <w:ind w:left="3193" w:hanging="357"/>
      </w:pPr>
      <w:rPr>
        <w:rFonts w:hint="default"/>
      </w:rPr>
    </w:lvl>
    <w:lvl w:ilvl="4" w:tplc="DB222458">
      <w:start w:val="1"/>
      <w:numFmt w:val="lowerLetter"/>
      <w:lvlText w:val="(%5)"/>
      <w:lvlJc w:val="left"/>
      <w:pPr>
        <w:tabs>
          <w:tab w:val="num" w:pos="3687"/>
        </w:tabs>
        <w:ind w:left="3902" w:hanging="357"/>
      </w:pPr>
      <w:rPr>
        <w:rFonts w:hint="default"/>
      </w:rPr>
    </w:lvl>
    <w:lvl w:ilvl="5" w:tplc="9976BB3A">
      <w:start w:val="1"/>
      <w:numFmt w:val="lowerRoman"/>
      <w:lvlText w:val="(%6)"/>
      <w:lvlJc w:val="left"/>
      <w:pPr>
        <w:tabs>
          <w:tab w:val="num" w:pos="4396"/>
        </w:tabs>
        <w:ind w:left="4611" w:hanging="357"/>
      </w:pPr>
      <w:rPr>
        <w:rFonts w:hint="default"/>
      </w:rPr>
    </w:lvl>
    <w:lvl w:ilvl="6" w:tplc="5094AD0C">
      <w:start w:val="1"/>
      <w:numFmt w:val="decimal"/>
      <w:lvlText w:val="%7."/>
      <w:lvlJc w:val="left"/>
      <w:pPr>
        <w:tabs>
          <w:tab w:val="num" w:pos="5105"/>
        </w:tabs>
        <w:ind w:left="5320" w:hanging="357"/>
      </w:pPr>
      <w:rPr>
        <w:rFonts w:hint="default"/>
      </w:rPr>
    </w:lvl>
    <w:lvl w:ilvl="7" w:tplc="0FC68EAA">
      <w:start w:val="1"/>
      <w:numFmt w:val="lowerLetter"/>
      <w:lvlText w:val="%8."/>
      <w:lvlJc w:val="left"/>
      <w:pPr>
        <w:tabs>
          <w:tab w:val="num" w:pos="5814"/>
        </w:tabs>
        <w:ind w:left="6029" w:hanging="357"/>
      </w:pPr>
      <w:rPr>
        <w:rFonts w:hint="default"/>
      </w:rPr>
    </w:lvl>
    <w:lvl w:ilvl="8" w:tplc="968A9C30">
      <w:start w:val="1"/>
      <w:numFmt w:val="lowerRoman"/>
      <w:lvlText w:val="%9."/>
      <w:lvlJc w:val="left"/>
      <w:pPr>
        <w:tabs>
          <w:tab w:val="num" w:pos="6523"/>
        </w:tabs>
        <w:ind w:left="6738" w:hanging="357"/>
      </w:pPr>
      <w:rPr>
        <w:rFonts w:hint="default"/>
      </w:rPr>
    </w:lvl>
  </w:abstractNum>
  <w:abstractNum w:abstractNumId="12" w15:restartNumberingAfterBreak="0">
    <w:nsid w:val="47C227FD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AF561E5"/>
    <w:multiLevelType w:val="hybridMultilevel"/>
    <w:tmpl w:val="8DFA4378"/>
    <w:name w:val="section3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1773B1"/>
    <w:multiLevelType w:val="multilevel"/>
    <w:tmpl w:val="D8D88198"/>
    <w:name w:val="section"/>
    <w:styleLink w:val="10"/>
    <w:lvl w:ilvl="0">
      <w:start w:val="1"/>
      <w:numFmt w:val="decimal"/>
      <w:lvlText w:val="%1"/>
      <w:lvlJc w:val="left"/>
      <w:pPr>
        <w:tabs>
          <w:tab w:val="num" w:pos="709"/>
        </w:tabs>
        <w:ind w:left="0" w:firstLine="709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0" w:firstLine="709"/>
      </w:pPr>
      <w:rPr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0" w:firstLine="709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5" w15:restartNumberingAfterBreak="0">
    <w:nsid w:val="5007710C"/>
    <w:multiLevelType w:val="hybridMultilevel"/>
    <w:tmpl w:val="389893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217406"/>
    <w:multiLevelType w:val="multilevel"/>
    <w:tmpl w:val="D8D88198"/>
    <w:name w:val="section2"/>
    <w:numStyleLink w:val="10"/>
  </w:abstractNum>
  <w:abstractNum w:abstractNumId="17" w15:restartNumberingAfterBreak="0">
    <w:nsid w:val="5658322B"/>
    <w:multiLevelType w:val="multilevel"/>
    <w:tmpl w:val="62280C08"/>
    <w:name w:val="sss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8" w15:restartNumberingAfterBreak="0">
    <w:nsid w:val="5D152D30"/>
    <w:multiLevelType w:val="hybridMultilevel"/>
    <w:tmpl w:val="A2620A7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ED36E90"/>
    <w:multiLevelType w:val="hybridMultilevel"/>
    <w:tmpl w:val="953E1AE2"/>
    <w:name w:val="section4"/>
    <w:lvl w:ilvl="0" w:tplc="9EC8C598">
      <w:start w:val="1"/>
      <w:numFmt w:val="russianLower"/>
      <w:pStyle w:val="a1"/>
      <w:suff w:val="space"/>
      <w:lvlText w:val="%1)"/>
      <w:lvlJc w:val="left"/>
      <w:pPr>
        <w:ind w:left="0" w:firstLine="709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44832DE"/>
    <w:multiLevelType w:val="multilevel"/>
    <w:tmpl w:val="9C16861E"/>
    <w:lvl w:ilvl="0">
      <w:start w:val="1"/>
      <w:numFmt w:val="russianLower"/>
      <w:lvlText w:val="%1)"/>
      <w:lvlJc w:val="left"/>
      <w:pPr>
        <w:ind w:left="0" w:firstLine="709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44851C6"/>
    <w:multiLevelType w:val="multilevel"/>
    <w:tmpl w:val="8B1A0B56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6E22106"/>
    <w:multiLevelType w:val="hybridMultilevel"/>
    <w:tmpl w:val="4B568B7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8523495"/>
    <w:multiLevelType w:val="hybridMultilevel"/>
    <w:tmpl w:val="94006A52"/>
    <w:name w:val="section42"/>
    <w:lvl w:ilvl="0" w:tplc="F22C4962">
      <w:start w:val="1"/>
      <w:numFmt w:val="decimal"/>
      <w:pStyle w:val="a2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BE13C38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D974D2E"/>
    <w:multiLevelType w:val="multilevel"/>
    <w:tmpl w:val="D8D88198"/>
    <w:numStyleLink w:val="10"/>
  </w:abstractNum>
  <w:num w:numId="1">
    <w:abstractNumId w:val="18"/>
  </w:num>
  <w:num w:numId="2">
    <w:abstractNumId w:val="25"/>
  </w:num>
  <w:num w:numId="3">
    <w:abstractNumId w:val="11"/>
  </w:num>
  <w:num w:numId="4">
    <w:abstractNumId w:val="21"/>
  </w:num>
  <w:num w:numId="5">
    <w:abstractNumId w:val="5"/>
  </w:num>
  <w:num w:numId="6">
    <w:abstractNumId w:val="7"/>
  </w:num>
  <w:num w:numId="7">
    <w:abstractNumId w:val="22"/>
  </w:num>
  <w:num w:numId="8">
    <w:abstractNumId w:val="3"/>
  </w:num>
  <w:num w:numId="9">
    <w:abstractNumId w:val="12"/>
  </w:num>
  <w:num w:numId="10">
    <w:abstractNumId w:val="24"/>
  </w:num>
  <w:num w:numId="11">
    <w:abstractNumId w:val="14"/>
    <w:lvlOverride w:ilvl="0">
      <w:lvl w:ilvl="0">
        <w:start w:val="1"/>
        <w:numFmt w:val="decimal"/>
        <w:suff w:val="space"/>
        <w:lvlText w:val="%1"/>
        <w:lvlJc w:val="left"/>
        <w:pPr>
          <w:ind w:left="851" w:hanging="142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851" w:hanging="14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851" w:hanging="142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3229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49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69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9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09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29" w:hanging="180"/>
        </w:pPr>
        <w:rPr>
          <w:rFonts w:hint="default"/>
        </w:rPr>
      </w:lvl>
    </w:lvlOverride>
  </w:num>
  <w:num w:numId="12">
    <w:abstractNumId w:val="4"/>
  </w:num>
  <w:num w:numId="13">
    <w:abstractNumId w:val="16"/>
    <w:lvlOverride w:ilvl="0">
      <w:lvl w:ilvl="0">
        <w:start w:val="1"/>
        <w:numFmt w:val="decimal"/>
        <w:lvlText w:val="%1"/>
        <w:lvlJc w:val="left"/>
        <w:pPr>
          <w:tabs>
            <w:tab w:val="num" w:pos="709"/>
          </w:tabs>
          <w:ind w:left="0" w:firstLine="709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4">
    <w:abstractNumId w:val="16"/>
  </w:num>
  <w:num w:numId="15">
    <w:abstractNumId w:val="17"/>
  </w:num>
  <w:num w:numId="16">
    <w:abstractNumId w:val="0"/>
  </w:num>
  <w:num w:numId="17">
    <w:abstractNumId w:val="1"/>
  </w:num>
  <w:num w:numId="18">
    <w:abstractNumId w:val="10"/>
  </w:num>
  <w:num w:numId="19">
    <w:abstractNumId w:val="13"/>
  </w:num>
  <w:num w:numId="20">
    <w:abstractNumId w:val="11"/>
  </w:num>
  <w:num w:numId="21">
    <w:abstractNumId w:val="11"/>
    <w:lvlOverride w:ilvl="0">
      <w:startOverride w:val="1"/>
    </w:lvlOverride>
  </w:num>
  <w:num w:numId="22">
    <w:abstractNumId w:val="9"/>
  </w:num>
  <w:num w:numId="23">
    <w:abstractNumId w:val="19"/>
  </w:num>
  <w:num w:numId="24">
    <w:abstractNumId w:val="20"/>
  </w:num>
  <w:num w:numId="25">
    <w:abstractNumId w:val="19"/>
    <w:lvlOverride w:ilvl="0">
      <w:startOverride w:val="1"/>
    </w:lvlOverride>
  </w:num>
  <w:num w:numId="26">
    <w:abstractNumId w:val="19"/>
    <w:lvlOverride w:ilvl="0">
      <w:startOverride w:val="1"/>
    </w:lvlOverride>
  </w:num>
  <w:num w:numId="27">
    <w:abstractNumId w:val="23"/>
  </w:num>
  <w:num w:numId="28">
    <w:abstractNumId w:val="19"/>
    <w:lvlOverride w:ilvl="0">
      <w:startOverride w:val="1"/>
    </w:lvlOverride>
  </w:num>
  <w:num w:numId="29">
    <w:abstractNumId w:val="2"/>
  </w:num>
  <w:num w:numId="30">
    <w:abstractNumId w:val="2"/>
    <w:lvlOverride w:ilvl="0">
      <w:startOverride w:val="1"/>
    </w:lvlOverride>
  </w:num>
  <w:num w:numId="31">
    <w:abstractNumId w:val="19"/>
    <w:lvlOverride w:ilvl="0">
      <w:startOverride w:val="1"/>
    </w:lvlOverride>
  </w:num>
  <w:num w:numId="32">
    <w:abstractNumId w:val="14"/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5"/>
  </w:num>
  <w:num w:numId="36">
    <w:abstractNumId w:val="8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50"/>
    <w:rsid w:val="00010586"/>
    <w:rsid w:val="00037A17"/>
    <w:rsid w:val="000546FD"/>
    <w:rsid w:val="00055D8E"/>
    <w:rsid w:val="000560E9"/>
    <w:rsid w:val="00075203"/>
    <w:rsid w:val="00096229"/>
    <w:rsid w:val="00096405"/>
    <w:rsid w:val="000B0A7D"/>
    <w:rsid w:val="000B4848"/>
    <w:rsid w:val="000D3417"/>
    <w:rsid w:val="000E633D"/>
    <w:rsid w:val="000F0D00"/>
    <w:rsid w:val="00117EFF"/>
    <w:rsid w:val="001316EC"/>
    <w:rsid w:val="00133460"/>
    <w:rsid w:val="001404F7"/>
    <w:rsid w:val="00166169"/>
    <w:rsid w:val="00184213"/>
    <w:rsid w:val="001A0249"/>
    <w:rsid w:val="001A130F"/>
    <w:rsid w:val="001A7D5E"/>
    <w:rsid w:val="001B02AA"/>
    <w:rsid w:val="001C4233"/>
    <w:rsid w:val="001D0CA8"/>
    <w:rsid w:val="001D1607"/>
    <w:rsid w:val="0022051C"/>
    <w:rsid w:val="00231AC0"/>
    <w:rsid w:val="00233D4F"/>
    <w:rsid w:val="00246DC6"/>
    <w:rsid w:val="00256355"/>
    <w:rsid w:val="0026164B"/>
    <w:rsid w:val="00276915"/>
    <w:rsid w:val="00287FB2"/>
    <w:rsid w:val="002C4CA6"/>
    <w:rsid w:val="002D5A10"/>
    <w:rsid w:val="002E1714"/>
    <w:rsid w:val="002F6FC6"/>
    <w:rsid w:val="0030007E"/>
    <w:rsid w:val="00306A4E"/>
    <w:rsid w:val="00330004"/>
    <w:rsid w:val="003445D2"/>
    <w:rsid w:val="00352EB1"/>
    <w:rsid w:val="00354ABD"/>
    <w:rsid w:val="003568D4"/>
    <w:rsid w:val="00360C64"/>
    <w:rsid w:val="00370585"/>
    <w:rsid w:val="003747F6"/>
    <w:rsid w:val="003842D3"/>
    <w:rsid w:val="003943DB"/>
    <w:rsid w:val="003B0050"/>
    <w:rsid w:val="003B3416"/>
    <w:rsid w:val="003D78D2"/>
    <w:rsid w:val="003F4F98"/>
    <w:rsid w:val="00415FCD"/>
    <w:rsid w:val="00420EBE"/>
    <w:rsid w:val="00423478"/>
    <w:rsid w:val="0043109D"/>
    <w:rsid w:val="00450E47"/>
    <w:rsid w:val="00472A58"/>
    <w:rsid w:val="00492C22"/>
    <w:rsid w:val="00497B7B"/>
    <w:rsid w:val="004B2296"/>
    <w:rsid w:val="004D23A7"/>
    <w:rsid w:val="004F7D73"/>
    <w:rsid w:val="00504BD7"/>
    <w:rsid w:val="00545064"/>
    <w:rsid w:val="00547C6A"/>
    <w:rsid w:val="005A2CE4"/>
    <w:rsid w:val="005B3765"/>
    <w:rsid w:val="005B6CAA"/>
    <w:rsid w:val="005B7773"/>
    <w:rsid w:val="005C127F"/>
    <w:rsid w:val="005C36F5"/>
    <w:rsid w:val="005C5D2D"/>
    <w:rsid w:val="00603D4B"/>
    <w:rsid w:val="00613659"/>
    <w:rsid w:val="00631D5C"/>
    <w:rsid w:val="006677D2"/>
    <w:rsid w:val="0067045A"/>
    <w:rsid w:val="00682460"/>
    <w:rsid w:val="006A4C31"/>
    <w:rsid w:val="006B7B79"/>
    <w:rsid w:val="006C7A6D"/>
    <w:rsid w:val="006E3ED3"/>
    <w:rsid w:val="006E510A"/>
    <w:rsid w:val="00724550"/>
    <w:rsid w:val="00755FED"/>
    <w:rsid w:val="00766CB4"/>
    <w:rsid w:val="00773F44"/>
    <w:rsid w:val="00777A73"/>
    <w:rsid w:val="00792674"/>
    <w:rsid w:val="00793CCE"/>
    <w:rsid w:val="007A1ECE"/>
    <w:rsid w:val="007A2031"/>
    <w:rsid w:val="007A37BE"/>
    <w:rsid w:val="007A67B5"/>
    <w:rsid w:val="007A78F7"/>
    <w:rsid w:val="007A7F82"/>
    <w:rsid w:val="007C1E7B"/>
    <w:rsid w:val="007D21FB"/>
    <w:rsid w:val="007E2DA6"/>
    <w:rsid w:val="007F3813"/>
    <w:rsid w:val="00805650"/>
    <w:rsid w:val="00817A01"/>
    <w:rsid w:val="0082491F"/>
    <w:rsid w:val="00827338"/>
    <w:rsid w:val="00843D16"/>
    <w:rsid w:val="0086285E"/>
    <w:rsid w:val="00862C9A"/>
    <w:rsid w:val="00867C34"/>
    <w:rsid w:val="008742DA"/>
    <w:rsid w:val="00895A5E"/>
    <w:rsid w:val="008D1C38"/>
    <w:rsid w:val="008E407C"/>
    <w:rsid w:val="009178C9"/>
    <w:rsid w:val="009268CD"/>
    <w:rsid w:val="00941246"/>
    <w:rsid w:val="0094402B"/>
    <w:rsid w:val="009465EC"/>
    <w:rsid w:val="009538DD"/>
    <w:rsid w:val="00954E13"/>
    <w:rsid w:val="0095798B"/>
    <w:rsid w:val="009776EE"/>
    <w:rsid w:val="009B70E2"/>
    <w:rsid w:val="009F5327"/>
    <w:rsid w:val="009F647D"/>
    <w:rsid w:val="00A165CC"/>
    <w:rsid w:val="00A20212"/>
    <w:rsid w:val="00A53137"/>
    <w:rsid w:val="00A766EF"/>
    <w:rsid w:val="00A82F3C"/>
    <w:rsid w:val="00AA589C"/>
    <w:rsid w:val="00AC7C0D"/>
    <w:rsid w:val="00AE76C5"/>
    <w:rsid w:val="00AF4B06"/>
    <w:rsid w:val="00B2383B"/>
    <w:rsid w:val="00B3372E"/>
    <w:rsid w:val="00BA14C8"/>
    <w:rsid w:val="00BA3EBF"/>
    <w:rsid w:val="00BA73E2"/>
    <w:rsid w:val="00BB42CE"/>
    <w:rsid w:val="00BC333B"/>
    <w:rsid w:val="00BE4F16"/>
    <w:rsid w:val="00C03F97"/>
    <w:rsid w:val="00C25219"/>
    <w:rsid w:val="00C42342"/>
    <w:rsid w:val="00C4564E"/>
    <w:rsid w:val="00C5018F"/>
    <w:rsid w:val="00C609B0"/>
    <w:rsid w:val="00C67230"/>
    <w:rsid w:val="00C73E75"/>
    <w:rsid w:val="00CA4D5F"/>
    <w:rsid w:val="00CA5A94"/>
    <w:rsid w:val="00CA775B"/>
    <w:rsid w:val="00CB0A9E"/>
    <w:rsid w:val="00D003B2"/>
    <w:rsid w:val="00D06F22"/>
    <w:rsid w:val="00D270C0"/>
    <w:rsid w:val="00D502AF"/>
    <w:rsid w:val="00D50996"/>
    <w:rsid w:val="00D50A71"/>
    <w:rsid w:val="00D544F5"/>
    <w:rsid w:val="00D74FAC"/>
    <w:rsid w:val="00D823AF"/>
    <w:rsid w:val="00DE4697"/>
    <w:rsid w:val="00E0114D"/>
    <w:rsid w:val="00E05530"/>
    <w:rsid w:val="00E100AD"/>
    <w:rsid w:val="00E14CAB"/>
    <w:rsid w:val="00E22A09"/>
    <w:rsid w:val="00E2611E"/>
    <w:rsid w:val="00E3620C"/>
    <w:rsid w:val="00E36B89"/>
    <w:rsid w:val="00E543C7"/>
    <w:rsid w:val="00EA2FBC"/>
    <w:rsid w:val="00EB7466"/>
    <w:rsid w:val="00EC0A52"/>
    <w:rsid w:val="00EC348C"/>
    <w:rsid w:val="00EF4EC4"/>
    <w:rsid w:val="00F04A31"/>
    <w:rsid w:val="00F3089A"/>
    <w:rsid w:val="00F34147"/>
    <w:rsid w:val="00F453F8"/>
    <w:rsid w:val="00F7110D"/>
    <w:rsid w:val="00F725A6"/>
    <w:rsid w:val="00F854AD"/>
    <w:rsid w:val="00FB2DBD"/>
    <w:rsid w:val="00FD1A44"/>
    <w:rsid w:val="00FE7322"/>
    <w:rsid w:val="00FF273F"/>
    <w:rsid w:val="00FF46F2"/>
    <w:rsid w:val="153521DB"/>
    <w:rsid w:val="41940108"/>
    <w:rsid w:val="597AB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7BEA71"/>
  <w15:chartTrackingRefBased/>
  <w15:docId w15:val="{9EFE11FA-4D4C-47EF-BB00-A47192BDD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9776EE"/>
    <w:pPr>
      <w:spacing w:after="0" w:line="240" w:lineRule="auto"/>
      <w:ind w:firstLine="709"/>
      <w:jc w:val="both"/>
    </w:pPr>
    <w:rPr>
      <w:sz w:val="28"/>
      <w:szCs w:val="28"/>
      <w:lang w:val="ru-RU"/>
    </w:rPr>
  </w:style>
  <w:style w:type="paragraph" w:styleId="1">
    <w:name w:val="heading 1"/>
    <w:basedOn w:val="a3"/>
    <w:next w:val="a3"/>
    <w:link w:val="11"/>
    <w:uiPriority w:val="9"/>
    <w:qFormat/>
    <w:rsid w:val="00E05530"/>
    <w:pPr>
      <w:keepNext/>
      <w:keepLines/>
      <w:numPr>
        <w:numId w:val="17"/>
      </w:numPr>
      <w:spacing w:before="240" w:after="240"/>
      <w:jc w:val="left"/>
      <w:outlineLvl w:val="0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2">
    <w:name w:val="heading 2"/>
    <w:basedOn w:val="1"/>
    <w:next w:val="a3"/>
    <w:link w:val="20"/>
    <w:uiPriority w:val="10"/>
    <w:qFormat/>
    <w:rsid w:val="00AA589C"/>
    <w:pPr>
      <w:numPr>
        <w:ilvl w:val="1"/>
      </w:numPr>
      <w:outlineLvl w:val="1"/>
    </w:pPr>
  </w:style>
  <w:style w:type="paragraph" w:styleId="3">
    <w:name w:val="heading 3"/>
    <w:basedOn w:val="2"/>
    <w:next w:val="a3"/>
    <w:link w:val="30"/>
    <w:uiPriority w:val="9"/>
    <w:semiHidden/>
    <w:rsid w:val="00766CB4"/>
    <w:pPr>
      <w:numPr>
        <w:ilvl w:val="2"/>
      </w:numPr>
      <w:outlineLvl w:val="2"/>
    </w:pPr>
    <w:rPr>
      <w:b w:val="0"/>
    </w:rPr>
  </w:style>
  <w:style w:type="paragraph" w:styleId="4">
    <w:name w:val="heading 4"/>
    <w:basedOn w:val="3"/>
    <w:next w:val="a3"/>
    <w:link w:val="40"/>
    <w:uiPriority w:val="9"/>
    <w:semiHidden/>
    <w:rsid w:val="001A7D5E"/>
    <w:pPr>
      <w:outlineLvl w:val="3"/>
    </w:pPr>
  </w:style>
  <w:style w:type="paragraph" w:styleId="5">
    <w:name w:val="heading 5"/>
    <w:basedOn w:val="a3"/>
    <w:next w:val="a3"/>
    <w:link w:val="50"/>
    <w:uiPriority w:val="9"/>
    <w:semiHidden/>
    <w:rsid w:val="00F34147"/>
    <w:pPr>
      <w:keepNext/>
      <w:keepLines/>
      <w:spacing w:before="40"/>
      <w:ind w:firstLine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rsid w:val="00F34147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rsid w:val="00F34147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qFormat/>
    <w:rsid w:val="00F34147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qFormat/>
    <w:rsid w:val="00F34147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styleId="a7">
    <w:name w:val="Subtle Emphasis"/>
    <w:basedOn w:val="a4"/>
    <w:uiPriority w:val="1"/>
    <w:qFormat/>
    <w:rsid w:val="006677D2"/>
    <w:rPr>
      <w:i/>
      <w:iCs/>
      <w:color w:val="auto"/>
    </w:rPr>
  </w:style>
  <w:style w:type="character" w:customStyle="1" w:styleId="11">
    <w:name w:val="Заголовок 1 Знак"/>
    <w:basedOn w:val="a4"/>
    <w:link w:val="1"/>
    <w:uiPriority w:val="9"/>
    <w:rsid w:val="00E0553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ru-RU"/>
    </w:rPr>
  </w:style>
  <w:style w:type="character" w:customStyle="1" w:styleId="20">
    <w:name w:val="Заголовок 2 Знак"/>
    <w:basedOn w:val="a4"/>
    <w:link w:val="2"/>
    <w:uiPriority w:val="10"/>
    <w:rsid w:val="00C25219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ru-RU"/>
    </w:rPr>
  </w:style>
  <w:style w:type="character" w:customStyle="1" w:styleId="30">
    <w:name w:val="Заголовок 3 Знак"/>
    <w:basedOn w:val="a4"/>
    <w:link w:val="3"/>
    <w:uiPriority w:val="9"/>
    <w:semiHidden/>
    <w:rsid w:val="009538DD"/>
    <w:rPr>
      <w:rFonts w:asciiTheme="majorHAnsi" w:eastAsiaTheme="majorEastAsia" w:hAnsiTheme="majorHAnsi" w:cstheme="majorBidi"/>
      <w:bCs/>
      <w:color w:val="000000" w:themeColor="text1"/>
      <w:sz w:val="28"/>
      <w:szCs w:val="28"/>
      <w:lang w:val="ru-RU"/>
    </w:rPr>
  </w:style>
  <w:style w:type="character" w:customStyle="1" w:styleId="40">
    <w:name w:val="Заголовок 4 Знак"/>
    <w:basedOn w:val="a4"/>
    <w:link w:val="4"/>
    <w:uiPriority w:val="9"/>
    <w:semiHidden/>
    <w:rsid w:val="009538DD"/>
    <w:rPr>
      <w:rFonts w:asciiTheme="majorHAnsi" w:eastAsiaTheme="majorEastAsia" w:hAnsiTheme="majorHAnsi" w:cstheme="majorBidi"/>
      <w:bCs/>
      <w:color w:val="000000" w:themeColor="text1"/>
      <w:sz w:val="28"/>
      <w:szCs w:val="28"/>
      <w:lang w:val="ru-RU"/>
    </w:rPr>
  </w:style>
  <w:style w:type="paragraph" w:styleId="a8">
    <w:name w:val="Title"/>
    <w:basedOn w:val="a3"/>
    <w:next w:val="a3"/>
    <w:link w:val="a9"/>
    <w:uiPriority w:val="10"/>
    <w:semiHidden/>
    <w:rsid w:val="00BE4F16"/>
    <w:pPr>
      <w:ind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4"/>
    <w:link w:val="a8"/>
    <w:uiPriority w:val="10"/>
    <w:semiHidden/>
    <w:rsid w:val="009538DD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a">
    <w:name w:val="Subtitle"/>
    <w:basedOn w:val="a3"/>
    <w:next w:val="a3"/>
    <w:link w:val="ab"/>
    <w:uiPriority w:val="11"/>
    <w:semiHidden/>
    <w:rsid w:val="001A7D5E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4"/>
    <w:link w:val="aa"/>
    <w:uiPriority w:val="11"/>
    <w:semiHidden/>
    <w:rsid w:val="009538DD"/>
    <w:rPr>
      <w:rFonts w:eastAsiaTheme="minorEastAsia"/>
      <w:color w:val="5A5A5A" w:themeColor="text1" w:themeTint="A5"/>
      <w:spacing w:val="15"/>
      <w:lang w:val="en-US"/>
    </w:rPr>
  </w:style>
  <w:style w:type="character" w:styleId="ac">
    <w:name w:val="Emphasis"/>
    <w:basedOn w:val="a4"/>
    <w:uiPriority w:val="1"/>
    <w:qFormat/>
    <w:rsid w:val="00755FED"/>
    <w:rPr>
      <w:b/>
      <w:iCs/>
      <w:color w:val="000000" w:themeColor="text1"/>
      <w:sz w:val="28"/>
      <w:szCs w:val="28"/>
      <w:lang w:val="ru-RU"/>
    </w:rPr>
  </w:style>
  <w:style w:type="paragraph" w:styleId="ad">
    <w:name w:val="No Spacing"/>
    <w:uiPriority w:val="2"/>
    <w:unhideWhenUsed/>
    <w:qFormat/>
    <w:rsid w:val="001A7D5E"/>
    <w:pPr>
      <w:spacing w:after="0" w:line="240" w:lineRule="auto"/>
      <w:ind w:firstLine="720"/>
      <w:jc w:val="both"/>
    </w:pPr>
    <w:rPr>
      <w:sz w:val="28"/>
      <w:szCs w:val="28"/>
    </w:rPr>
  </w:style>
  <w:style w:type="paragraph" w:styleId="ae">
    <w:name w:val="Intense Quote"/>
    <w:basedOn w:val="a3"/>
    <w:next w:val="a3"/>
    <w:link w:val="af"/>
    <w:uiPriority w:val="30"/>
    <w:semiHidden/>
    <w:rsid w:val="001A7D5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">
    <w:name w:val="Выделенная цитата Знак"/>
    <w:basedOn w:val="a4"/>
    <w:link w:val="ae"/>
    <w:uiPriority w:val="30"/>
    <w:semiHidden/>
    <w:rsid w:val="00C25219"/>
    <w:rPr>
      <w:i/>
      <w:iCs/>
      <w:color w:val="4472C4" w:themeColor="accent1"/>
      <w:sz w:val="28"/>
      <w:szCs w:val="28"/>
      <w:lang w:val="ru-RU"/>
    </w:rPr>
  </w:style>
  <w:style w:type="paragraph" w:styleId="af0">
    <w:name w:val="List Paragraph"/>
    <w:basedOn w:val="a3"/>
    <w:link w:val="af1"/>
    <w:uiPriority w:val="34"/>
    <w:unhideWhenUsed/>
    <w:qFormat/>
    <w:rsid w:val="00E05530"/>
  </w:style>
  <w:style w:type="character" w:styleId="af2">
    <w:name w:val="Hyperlink"/>
    <w:basedOn w:val="a4"/>
    <w:uiPriority w:val="99"/>
    <w:unhideWhenUsed/>
    <w:rsid w:val="00C73E75"/>
    <w:rPr>
      <w:color w:val="0000FF"/>
      <w:u w:val="single"/>
    </w:rPr>
  </w:style>
  <w:style w:type="character" w:customStyle="1" w:styleId="50">
    <w:name w:val="Заголовок 5 Знак"/>
    <w:basedOn w:val="a4"/>
    <w:link w:val="5"/>
    <w:uiPriority w:val="9"/>
    <w:semiHidden/>
    <w:rsid w:val="009538DD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/>
    </w:rPr>
  </w:style>
  <w:style w:type="character" w:customStyle="1" w:styleId="60">
    <w:name w:val="Заголовок 6 Знак"/>
    <w:basedOn w:val="a4"/>
    <w:link w:val="6"/>
    <w:uiPriority w:val="9"/>
    <w:semiHidden/>
    <w:rsid w:val="009538DD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en-US"/>
    </w:rPr>
  </w:style>
  <w:style w:type="character" w:customStyle="1" w:styleId="70">
    <w:name w:val="Заголовок 7 Знак"/>
    <w:basedOn w:val="a4"/>
    <w:link w:val="7"/>
    <w:uiPriority w:val="9"/>
    <w:semiHidden/>
    <w:rsid w:val="009538DD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val="en-US"/>
    </w:rPr>
  </w:style>
  <w:style w:type="character" w:customStyle="1" w:styleId="80">
    <w:name w:val="Заголовок 8 Знак"/>
    <w:basedOn w:val="a4"/>
    <w:link w:val="8"/>
    <w:uiPriority w:val="9"/>
    <w:semiHidden/>
    <w:rsid w:val="009538D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90">
    <w:name w:val="Заголовок 9 Знак"/>
    <w:basedOn w:val="a4"/>
    <w:link w:val="9"/>
    <w:uiPriority w:val="9"/>
    <w:semiHidden/>
    <w:rsid w:val="009538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af3">
    <w:name w:val="footnote text"/>
    <w:basedOn w:val="a3"/>
    <w:link w:val="af4"/>
    <w:uiPriority w:val="99"/>
    <w:unhideWhenUsed/>
    <w:rsid w:val="002F6FC6"/>
    <w:pPr>
      <w:ind w:left="709" w:firstLine="0"/>
    </w:pPr>
    <w:rPr>
      <w:szCs w:val="20"/>
    </w:rPr>
  </w:style>
  <w:style w:type="character" w:customStyle="1" w:styleId="af4">
    <w:name w:val="Текст сноски Знак"/>
    <w:basedOn w:val="a4"/>
    <w:link w:val="af3"/>
    <w:uiPriority w:val="99"/>
    <w:rsid w:val="002F6FC6"/>
    <w:rPr>
      <w:sz w:val="28"/>
      <w:szCs w:val="20"/>
    </w:rPr>
  </w:style>
  <w:style w:type="character" w:styleId="af5">
    <w:name w:val="footnote reference"/>
    <w:basedOn w:val="a4"/>
    <w:uiPriority w:val="99"/>
    <w:semiHidden/>
    <w:unhideWhenUsed/>
    <w:rsid w:val="002F6FC6"/>
    <w:rPr>
      <w:vertAlign w:val="superscript"/>
    </w:rPr>
  </w:style>
  <w:style w:type="paragraph" w:styleId="af6">
    <w:name w:val="header"/>
    <w:basedOn w:val="a3"/>
    <w:link w:val="af7"/>
    <w:uiPriority w:val="99"/>
    <w:unhideWhenUsed/>
    <w:rsid w:val="005A2CE4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4"/>
    <w:link w:val="af6"/>
    <w:uiPriority w:val="99"/>
    <w:rsid w:val="005A2CE4"/>
    <w:rPr>
      <w:sz w:val="28"/>
      <w:szCs w:val="28"/>
    </w:rPr>
  </w:style>
  <w:style w:type="paragraph" w:styleId="af8">
    <w:name w:val="footer"/>
    <w:basedOn w:val="a3"/>
    <w:link w:val="af9"/>
    <w:uiPriority w:val="99"/>
    <w:unhideWhenUsed/>
    <w:rsid w:val="00246DC6"/>
    <w:pPr>
      <w:tabs>
        <w:tab w:val="center" w:pos="4677"/>
        <w:tab w:val="right" w:pos="9355"/>
      </w:tabs>
      <w:spacing w:after="240"/>
    </w:pPr>
  </w:style>
  <w:style w:type="character" w:customStyle="1" w:styleId="af9">
    <w:name w:val="Нижний колонтитул Знак"/>
    <w:basedOn w:val="a4"/>
    <w:link w:val="af8"/>
    <w:uiPriority w:val="99"/>
    <w:rsid w:val="00246DC6"/>
    <w:rPr>
      <w:sz w:val="28"/>
      <w:szCs w:val="28"/>
      <w:lang w:val="en-US"/>
    </w:rPr>
  </w:style>
  <w:style w:type="paragraph" w:styleId="afa">
    <w:name w:val="TOC Heading"/>
    <w:basedOn w:val="1"/>
    <w:next w:val="a3"/>
    <w:uiPriority w:val="39"/>
    <w:unhideWhenUsed/>
    <w:rsid w:val="00682460"/>
    <w:pPr>
      <w:numPr>
        <w:numId w:val="0"/>
      </w:numPr>
      <w:spacing w:after="0" w:line="259" w:lineRule="auto"/>
      <w:outlineLvl w:val="9"/>
    </w:pPr>
    <w:rPr>
      <w:b w:val="0"/>
      <w:bCs w:val="0"/>
      <w:caps/>
      <w:color w:val="2F5496" w:themeColor="accent1" w:themeShade="BF"/>
      <w:szCs w:val="32"/>
      <w:lang/>
    </w:rPr>
  </w:style>
  <w:style w:type="paragraph" w:styleId="12">
    <w:name w:val="toc 1"/>
    <w:basedOn w:val="a3"/>
    <w:next w:val="a3"/>
    <w:autoRedefine/>
    <w:uiPriority w:val="39"/>
    <w:unhideWhenUsed/>
    <w:rsid w:val="00755FED"/>
    <w:pPr>
      <w:tabs>
        <w:tab w:val="right" w:leader="dot" w:pos="9344"/>
      </w:tabs>
      <w:ind w:firstLine="0"/>
    </w:pPr>
    <w:rPr>
      <w:noProof/>
    </w:rPr>
  </w:style>
  <w:style w:type="paragraph" w:styleId="21">
    <w:name w:val="toc 2"/>
    <w:basedOn w:val="a3"/>
    <w:next w:val="a3"/>
    <w:autoRedefine/>
    <w:uiPriority w:val="39"/>
    <w:unhideWhenUsed/>
    <w:rsid w:val="00755FED"/>
    <w:pPr>
      <w:tabs>
        <w:tab w:val="right" w:leader="dot" w:pos="9344"/>
      </w:tabs>
      <w:ind w:left="227" w:firstLine="0"/>
    </w:pPr>
    <w:rPr>
      <w:noProof/>
    </w:rPr>
  </w:style>
  <w:style w:type="paragraph" w:styleId="31">
    <w:name w:val="toc 3"/>
    <w:basedOn w:val="a3"/>
    <w:next w:val="a3"/>
    <w:autoRedefine/>
    <w:uiPriority w:val="39"/>
    <w:unhideWhenUsed/>
    <w:rsid w:val="001A130F"/>
    <w:pPr>
      <w:tabs>
        <w:tab w:val="left" w:pos="1843"/>
        <w:tab w:val="left" w:pos="1985"/>
        <w:tab w:val="left" w:pos="2127"/>
        <w:tab w:val="left" w:pos="2268"/>
        <w:tab w:val="left" w:pos="2410"/>
        <w:tab w:val="right" w:leader="dot" w:pos="9344"/>
      </w:tabs>
      <w:ind w:left="1162" w:firstLine="0"/>
    </w:pPr>
    <w:rPr>
      <w:noProof/>
    </w:rPr>
  </w:style>
  <w:style w:type="paragraph" w:customStyle="1" w:styleId="a0">
    <w:name w:val="Абзац маркированного списка"/>
    <w:basedOn w:val="af0"/>
    <w:link w:val="afb"/>
    <w:uiPriority w:val="34"/>
    <w:unhideWhenUsed/>
    <w:rsid w:val="009B70E2"/>
    <w:pPr>
      <w:numPr>
        <w:numId w:val="8"/>
      </w:numPr>
    </w:pPr>
  </w:style>
  <w:style w:type="paragraph" w:customStyle="1" w:styleId="afc">
    <w:name w:val="Название рисунка"/>
    <w:basedOn w:val="a3"/>
    <w:next w:val="a3"/>
    <w:link w:val="afd"/>
    <w:uiPriority w:val="35"/>
    <w:qFormat/>
    <w:rsid w:val="006677D2"/>
    <w:pPr>
      <w:spacing w:before="240" w:after="240"/>
      <w:ind w:firstLine="0"/>
      <w:jc w:val="center"/>
    </w:pPr>
    <w:rPr>
      <w:sz w:val="26"/>
      <w:szCs w:val="26"/>
    </w:rPr>
  </w:style>
  <w:style w:type="character" w:customStyle="1" w:styleId="af1">
    <w:name w:val="Абзац списка Знак"/>
    <w:basedOn w:val="a4"/>
    <w:link w:val="af0"/>
    <w:uiPriority w:val="34"/>
    <w:semiHidden/>
    <w:rsid w:val="00C25219"/>
    <w:rPr>
      <w:sz w:val="28"/>
      <w:szCs w:val="28"/>
      <w:lang w:val="ru-RU"/>
    </w:rPr>
  </w:style>
  <w:style w:type="character" w:customStyle="1" w:styleId="afb">
    <w:name w:val="Абзац маркированного списка Знак"/>
    <w:basedOn w:val="af1"/>
    <w:link w:val="a0"/>
    <w:uiPriority w:val="34"/>
    <w:rsid w:val="00C25219"/>
    <w:rPr>
      <w:sz w:val="28"/>
      <w:szCs w:val="28"/>
      <w:lang w:val="ru-RU"/>
    </w:rPr>
  </w:style>
  <w:style w:type="table" w:styleId="afe">
    <w:name w:val="Table Grid"/>
    <w:basedOn w:val="a5"/>
    <w:uiPriority w:val="39"/>
    <w:rsid w:val="00E36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d">
    <w:name w:val="Название рисунка Знак"/>
    <w:basedOn w:val="a4"/>
    <w:link w:val="afc"/>
    <w:uiPriority w:val="35"/>
    <w:rsid w:val="00C25219"/>
    <w:rPr>
      <w:sz w:val="26"/>
      <w:szCs w:val="26"/>
      <w:lang w:val="ru-RU"/>
    </w:rPr>
  </w:style>
  <w:style w:type="numbering" w:customStyle="1" w:styleId="10">
    <w:name w:val="Нумерация заголовков 1"/>
    <w:uiPriority w:val="99"/>
    <w:rsid w:val="00777A73"/>
    <w:pPr>
      <w:numPr>
        <w:numId w:val="32"/>
      </w:numPr>
    </w:pPr>
  </w:style>
  <w:style w:type="paragraph" w:customStyle="1" w:styleId="aff">
    <w:name w:val="Верхний текст титульника"/>
    <w:basedOn w:val="aff0"/>
    <w:next w:val="aff0"/>
    <w:link w:val="aff1"/>
    <w:uiPriority w:val="38"/>
    <w:unhideWhenUsed/>
    <w:qFormat/>
    <w:rsid w:val="00DE4697"/>
    <w:pPr>
      <w:spacing w:before="0"/>
      <w:jc w:val="center"/>
    </w:pPr>
  </w:style>
  <w:style w:type="paragraph" w:customStyle="1" w:styleId="aff0">
    <w:name w:val="Текст титульника"/>
    <w:link w:val="aff2"/>
    <w:uiPriority w:val="38"/>
    <w:unhideWhenUsed/>
    <w:qFormat/>
    <w:rsid w:val="00D50996"/>
    <w:pPr>
      <w:spacing w:before="240" w:after="240" w:line="240" w:lineRule="auto"/>
    </w:pPr>
    <w:rPr>
      <w:sz w:val="28"/>
      <w:szCs w:val="28"/>
      <w:lang w:val="ru-RU"/>
    </w:rPr>
  </w:style>
  <w:style w:type="character" w:customStyle="1" w:styleId="aff1">
    <w:name w:val="Верхний текст титульника Знак"/>
    <w:basedOn w:val="a4"/>
    <w:link w:val="aff"/>
    <w:uiPriority w:val="38"/>
    <w:rsid w:val="00DE4697"/>
    <w:rPr>
      <w:sz w:val="28"/>
      <w:szCs w:val="28"/>
      <w:lang w:val="ru-RU"/>
    </w:rPr>
  </w:style>
  <w:style w:type="paragraph" w:customStyle="1" w:styleId="aff3">
    <w:name w:val="Тема титульника"/>
    <w:basedOn w:val="aff0"/>
    <w:next w:val="aff4"/>
    <w:link w:val="aff5"/>
    <w:uiPriority w:val="38"/>
    <w:unhideWhenUsed/>
    <w:qFormat/>
    <w:rsid w:val="00793CCE"/>
    <w:pPr>
      <w:jc w:val="center"/>
    </w:pPr>
    <w:rPr>
      <w:caps/>
    </w:rPr>
  </w:style>
  <w:style w:type="character" w:customStyle="1" w:styleId="aff2">
    <w:name w:val="Текст титульника Знак"/>
    <w:basedOn w:val="aff1"/>
    <w:link w:val="aff0"/>
    <w:uiPriority w:val="38"/>
    <w:rsid w:val="00D50996"/>
    <w:rPr>
      <w:sz w:val="28"/>
      <w:szCs w:val="28"/>
      <w:lang w:val="ru-RU"/>
    </w:rPr>
  </w:style>
  <w:style w:type="paragraph" w:customStyle="1" w:styleId="aff6">
    <w:name w:val="Нижняя таблица титульника"/>
    <w:basedOn w:val="aff0"/>
    <w:link w:val="aff7"/>
    <w:uiPriority w:val="38"/>
    <w:unhideWhenUsed/>
    <w:qFormat/>
    <w:rsid w:val="00A766EF"/>
    <w:pPr>
      <w:tabs>
        <w:tab w:val="left" w:pos="7230"/>
      </w:tabs>
      <w:spacing w:after="0"/>
    </w:pPr>
  </w:style>
  <w:style w:type="character" w:customStyle="1" w:styleId="aff5">
    <w:name w:val="Тема титульника Знак"/>
    <w:basedOn w:val="a4"/>
    <w:link w:val="aff3"/>
    <w:uiPriority w:val="38"/>
    <w:rsid w:val="00793CCE"/>
    <w:rPr>
      <w:caps/>
      <w:sz w:val="28"/>
      <w:szCs w:val="28"/>
      <w:lang w:val="ru-RU"/>
    </w:rPr>
  </w:style>
  <w:style w:type="paragraph" w:customStyle="1" w:styleId="aff8">
    <w:name w:val="Заголовок титульника"/>
    <w:basedOn w:val="aff0"/>
    <w:next w:val="aff4"/>
    <w:link w:val="aff9"/>
    <w:uiPriority w:val="38"/>
    <w:unhideWhenUsed/>
    <w:qFormat/>
    <w:rsid w:val="00BA14C8"/>
    <w:pPr>
      <w:spacing w:after="0"/>
      <w:contextualSpacing/>
      <w:jc w:val="center"/>
    </w:pPr>
    <w:rPr>
      <w:caps/>
    </w:rPr>
  </w:style>
  <w:style w:type="character" w:customStyle="1" w:styleId="aff7">
    <w:name w:val="Нижняя таблица титульника Знак"/>
    <w:basedOn w:val="a4"/>
    <w:link w:val="aff6"/>
    <w:uiPriority w:val="38"/>
    <w:rsid w:val="00A766EF"/>
    <w:rPr>
      <w:sz w:val="28"/>
      <w:szCs w:val="28"/>
      <w:lang w:val="ru-RU"/>
    </w:rPr>
  </w:style>
  <w:style w:type="character" w:customStyle="1" w:styleId="aff9">
    <w:name w:val="Заголовок титульника Знак"/>
    <w:basedOn w:val="a9"/>
    <w:link w:val="aff8"/>
    <w:uiPriority w:val="38"/>
    <w:rsid w:val="00BA14C8"/>
    <w:rPr>
      <w:rFonts w:asciiTheme="majorHAnsi" w:eastAsiaTheme="majorEastAsia" w:hAnsiTheme="majorHAnsi" w:cstheme="majorBidi"/>
      <w:caps/>
      <w:spacing w:val="-10"/>
      <w:kern w:val="28"/>
      <w:sz w:val="28"/>
      <w:szCs w:val="28"/>
      <w:lang w:val="ru-RU"/>
    </w:rPr>
  </w:style>
  <w:style w:type="paragraph" w:customStyle="1" w:styleId="aff4">
    <w:name w:val="Подзаголовок титульника"/>
    <w:basedOn w:val="aff8"/>
    <w:next w:val="aff3"/>
    <w:uiPriority w:val="38"/>
    <w:unhideWhenUsed/>
    <w:qFormat/>
    <w:rsid w:val="00793CCE"/>
    <w:pPr>
      <w:spacing w:before="0" w:after="240"/>
    </w:pPr>
    <w:rPr>
      <w:caps w:val="0"/>
    </w:rPr>
  </w:style>
  <w:style w:type="paragraph" w:customStyle="1" w:styleId="affa">
    <w:name w:val="Пункт раздела"/>
    <w:basedOn w:val="a3"/>
    <w:uiPriority w:val="9"/>
    <w:qFormat/>
    <w:rsid w:val="006E510A"/>
    <w:pPr>
      <w:spacing w:before="120" w:after="120"/>
    </w:pPr>
  </w:style>
  <w:style w:type="paragraph" w:customStyle="1" w:styleId="affb">
    <w:name w:val="Пункт подраздела"/>
    <w:basedOn w:val="affa"/>
    <w:uiPriority w:val="11"/>
    <w:qFormat/>
    <w:rsid w:val="00D50996"/>
    <w:pPr>
      <w:numPr>
        <w:ilvl w:val="2"/>
      </w:numPr>
      <w:ind w:firstLine="709"/>
    </w:pPr>
  </w:style>
  <w:style w:type="paragraph" w:customStyle="1" w:styleId="affc">
    <w:name w:val="Рисунок"/>
    <w:basedOn w:val="a3"/>
    <w:uiPriority w:val="36"/>
    <w:qFormat/>
    <w:rsid w:val="006677D2"/>
    <w:pPr>
      <w:spacing w:before="240" w:after="240"/>
      <w:ind w:firstLine="0"/>
      <w:jc w:val="center"/>
    </w:pPr>
  </w:style>
  <w:style w:type="paragraph" w:styleId="affd">
    <w:name w:val="caption"/>
    <w:basedOn w:val="a3"/>
    <w:next w:val="a3"/>
    <w:uiPriority w:val="35"/>
    <w:unhideWhenUsed/>
    <w:rsid w:val="0007520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fe">
    <w:name w:val="Текст в таблице"/>
    <w:basedOn w:val="a3"/>
    <w:uiPriority w:val="36"/>
    <w:qFormat/>
    <w:rsid w:val="00E2611E"/>
    <w:pPr>
      <w:keepLines/>
      <w:ind w:firstLine="0"/>
      <w:jc w:val="left"/>
    </w:pPr>
  </w:style>
  <w:style w:type="paragraph" w:customStyle="1" w:styleId="afff">
    <w:name w:val="Название таблицы"/>
    <w:basedOn w:val="a3"/>
    <w:uiPriority w:val="35"/>
    <w:qFormat/>
    <w:rsid w:val="00D50A71"/>
    <w:pPr>
      <w:keepNext/>
      <w:spacing w:before="240"/>
      <w:ind w:firstLine="0"/>
      <w:jc w:val="left"/>
    </w:pPr>
  </w:style>
  <w:style w:type="character" w:styleId="afff0">
    <w:name w:val="Placeholder Text"/>
    <w:basedOn w:val="a4"/>
    <w:uiPriority w:val="99"/>
    <w:semiHidden/>
    <w:rsid w:val="00631D5C"/>
    <w:rPr>
      <w:color w:val="808080"/>
    </w:rPr>
  </w:style>
  <w:style w:type="paragraph" w:customStyle="1" w:styleId="afff1">
    <w:name w:val="Формула"/>
    <w:basedOn w:val="a3"/>
    <w:uiPriority w:val="36"/>
    <w:qFormat/>
    <w:rsid w:val="00D50A71"/>
    <w:pPr>
      <w:tabs>
        <w:tab w:val="center" w:pos="4678"/>
        <w:tab w:val="right" w:pos="9356"/>
      </w:tabs>
      <w:spacing w:before="120" w:after="120"/>
      <w:ind w:firstLine="0"/>
    </w:pPr>
    <w:rPr>
      <w:rFonts w:eastAsiaTheme="minorEastAsia"/>
    </w:rPr>
  </w:style>
  <w:style w:type="character" w:styleId="afff2">
    <w:name w:val="annotation reference"/>
    <w:basedOn w:val="a4"/>
    <w:uiPriority w:val="99"/>
    <w:semiHidden/>
    <w:unhideWhenUsed/>
    <w:rsid w:val="00AA589C"/>
    <w:rPr>
      <w:sz w:val="16"/>
      <w:szCs w:val="16"/>
    </w:rPr>
  </w:style>
  <w:style w:type="paragraph" w:styleId="afff3">
    <w:name w:val="annotation text"/>
    <w:basedOn w:val="a3"/>
    <w:link w:val="afff4"/>
    <w:uiPriority w:val="99"/>
    <w:semiHidden/>
    <w:unhideWhenUsed/>
    <w:rsid w:val="00AA589C"/>
    <w:rPr>
      <w:sz w:val="20"/>
      <w:szCs w:val="20"/>
    </w:rPr>
  </w:style>
  <w:style w:type="character" w:customStyle="1" w:styleId="afff4">
    <w:name w:val="Текст примечания Знак"/>
    <w:basedOn w:val="a4"/>
    <w:link w:val="afff3"/>
    <w:uiPriority w:val="99"/>
    <w:semiHidden/>
    <w:rsid w:val="00AA589C"/>
    <w:rPr>
      <w:sz w:val="20"/>
      <w:szCs w:val="20"/>
      <w:lang w:val="en-US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AA589C"/>
    <w:rPr>
      <w:b/>
      <w:bCs/>
    </w:rPr>
  </w:style>
  <w:style w:type="character" w:customStyle="1" w:styleId="afff6">
    <w:name w:val="Тема примечания Знак"/>
    <w:basedOn w:val="afff4"/>
    <w:link w:val="afff5"/>
    <w:uiPriority w:val="99"/>
    <w:semiHidden/>
    <w:rsid w:val="00AA589C"/>
    <w:rPr>
      <w:b/>
      <w:bCs/>
      <w:sz w:val="20"/>
      <w:szCs w:val="20"/>
      <w:lang w:val="en-US"/>
    </w:rPr>
  </w:style>
  <w:style w:type="paragraph" w:customStyle="1" w:styleId="afff7">
    <w:name w:val="Заголовок содержания"/>
    <w:basedOn w:val="a3"/>
    <w:uiPriority w:val="39"/>
    <w:qFormat/>
    <w:rsid w:val="003F4F98"/>
    <w:pPr>
      <w:spacing w:after="240"/>
      <w:ind w:firstLine="0"/>
      <w:jc w:val="center"/>
    </w:pPr>
    <w:rPr>
      <w:caps/>
    </w:rPr>
  </w:style>
  <w:style w:type="character" w:styleId="afff8">
    <w:name w:val="Intense Emphasis"/>
    <w:basedOn w:val="a4"/>
    <w:uiPriority w:val="1"/>
    <w:qFormat/>
    <w:rsid w:val="00755FED"/>
    <w:rPr>
      <w:b/>
      <w:i/>
      <w:iCs/>
      <w:color w:val="auto"/>
    </w:rPr>
  </w:style>
  <w:style w:type="character" w:styleId="afff9">
    <w:name w:val="Subtle Reference"/>
    <w:basedOn w:val="a4"/>
    <w:uiPriority w:val="31"/>
    <w:semiHidden/>
    <w:rsid w:val="00755FED"/>
    <w:rPr>
      <w:smallCaps/>
      <w:color w:val="5A5A5A" w:themeColor="text1" w:themeTint="A5"/>
    </w:rPr>
  </w:style>
  <w:style w:type="character" w:styleId="afffa">
    <w:name w:val="Intense Reference"/>
    <w:basedOn w:val="a4"/>
    <w:uiPriority w:val="32"/>
    <w:semiHidden/>
    <w:rsid w:val="00755FED"/>
    <w:rPr>
      <w:b/>
      <w:bCs/>
      <w:smallCaps/>
      <w:color w:val="4472C4" w:themeColor="accent1"/>
      <w:spacing w:val="5"/>
    </w:rPr>
  </w:style>
  <w:style w:type="paragraph" w:customStyle="1" w:styleId="a1">
    <w:name w:val="Нумерованный буквами абзац"/>
    <w:basedOn w:val="af0"/>
    <w:uiPriority w:val="34"/>
    <w:qFormat/>
    <w:rsid w:val="00096229"/>
    <w:pPr>
      <w:numPr>
        <w:numId w:val="23"/>
      </w:numPr>
    </w:pPr>
  </w:style>
  <w:style w:type="paragraph" w:customStyle="1" w:styleId="a2">
    <w:name w:val="Нумерованный цифрами абзац"/>
    <w:basedOn w:val="a3"/>
    <w:uiPriority w:val="34"/>
    <w:qFormat/>
    <w:rsid w:val="00096229"/>
    <w:pPr>
      <w:numPr>
        <w:numId w:val="27"/>
      </w:numPr>
    </w:pPr>
  </w:style>
  <w:style w:type="paragraph" w:customStyle="1" w:styleId="a">
    <w:name w:val="Маркированный абзац"/>
    <w:basedOn w:val="a3"/>
    <w:uiPriority w:val="34"/>
    <w:qFormat/>
    <w:rsid w:val="00096229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7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kulb\OneDrive\&#1044;&#1086;&#1082;&#1091;&#1084;&#1077;&#1085;&#1090;&#1099;\&#1053;&#1072;&#1089;&#1090;&#1088;&#1072;&#1080;&#1074;&#1072;&#1077;&#1084;&#1099;&#1077;%20&#1096;&#1072;&#1073;&#1083;&#1086;&#1085;&#1099;%20Office\&#1064;&#1072;&#1073;&#1083;&#1086;&#1085;%20&#1087;&#1086;&#1103;&#1089;&#1085;&#1080;&#1090;&#1077;&#1083;&#1100;&#1085;&#1086;&#1081;%20&#1079;&#1072;&#1087;&#1080;&#1089;&#1082;&#1080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АЧХ f(α)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1.36</c:v>
                </c:pt>
                <c:pt idx="1">
                  <c:v>1.28</c:v>
                </c:pt>
                <c:pt idx="2">
                  <c:v>1.25</c:v>
                </c:pt>
                <c:pt idx="3">
                  <c:v>1.24</c:v>
                </c:pt>
                <c:pt idx="4">
                  <c:v>1.23</c:v>
                </c:pt>
                <c:pt idx="5">
                  <c:v>1.228</c:v>
                </c:pt>
                <c:pt idx="6">
                  <c:v>1.226</c:v>
                </c:pt>
                <c:pt idx="7">
                  <c:v>1.2250000000000001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675-4209-B7E0-F3BF1E094A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26714448"/>
        <c:axId val="1426714864"/>
      </c:lineChart>
      <c:catAx>
        <c:axId val="1426714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6714864"/>
        <c:crosses val="autoZero"/>
        <c:auto val="1"/>
        <c:lblAlgn val="ctr"/>
        <c:lblOffset val="100"/>
        <c:noMultiLvlLbl val="0"/>
      </c:catAx>
      <c:valAx>
        <c:axId val="1426714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671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ФЧХ ϕ(f)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21.6</c:v>
                </c:pt>
                <c:pt idx="1">
                  <c:v>12.3</c:v>
                </c:pt>
                <c:pt idx="2">
                  <c:v>8.6</c:v>
                </c:pt>
                <c:pt idx="3">
                  <c:v>6.6</c:v>
                </c:pt>
                <c:pt idx="4">
                  <c:v>5.4</c:v>
                </c:pt>
                <c:pt idx="5">
                  <c:v>4.5999999999999996</c:v>
                </c:pt>
                <c:pt idx="6">
                  <c:v>3.9</c:v>
                </c:pt>
                <c:pt idx="7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F2-465F-8372-502A69CF76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26714448"/>
        <c:axId val="1426714864"/>
      </c:lineChart>
      <c:catAx>
        <c:axId val="1426714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6714864"/>
        <c:crosses val="autoZero"/>
        <c:auto val="1"/>
        <c:lblAlgn val="ctr"/>
        <c:lblOffset val="100"/>
        <c:noMultiLvlLbl val="0"/>
      </c:catAx>
      <c:valAx>
        <c:axId val="1426714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671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9E5A1-504C-4C14-831D-6BB7EC8FB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пояснительной записки</Template>
  <TotalTime>2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Кульбеда</dc:creator>
  <cp:keywords/>
  <dc:description/>
  <cp:lastModifiedBy>Влад Шумигай</cp:lastModifiedBy>
  <cp:revision>2</cp:revision>
  <cp:lastPrinted>2022-04-05T20:45:00Z</cp:lastPrinted>
  <dcterms:created xsi:type="dcterms:W3CDTF">2022-05-30T15:31:00Z</dcterms:created>
  <dcterms:modified xsi:type="dcterms:W3CDTF">2022-05-30T15:31:00Z</dcterms:modified>
</cp:coreProperties>
</file>