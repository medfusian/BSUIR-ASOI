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74460052"/>
        <w:docPartObj>
          <w:docPartGallery w:val="Cover Pages"/>
          <w:docPartUnique/>
        </w:docPartObj>
      </w:sdtPr>
      <w:sdtEndPr/>
      <w:sdtContent>
        <w:p w14:paraId="7873D1F7" w14:textId="43DB41F0" w:rsidR="006A4C31" w:rsidRDefault="006A4C31" w:rsidP="00DE4697">
          <w:pPr>
            <w:pStyle w:val="aff0"/>
          </w:pPr>
          <w:r>
            <w:t>Министерство образования Республики Беларусь</w:t>
          </w:r>
        </w:p>
        <w:p w14:paraId="0E4AFAC0" w14:textId="3203C981" w:rsidR="006A4C31" w:rsidRDefault="006A4C31" w:rsidP="00BA14C8">
          <w:pPr>
            <w:pStyle w:val="aff0"/>
          </w:pPr>
          <w:r>
            <w:t>Учреждение образования</w:t>
          </w:r>
          <w:r>
            <w:br/>
            <w:t>БЕЛОРУССКИЙ ГОСУДАРСТВЕННЫЙ УНИВЕРСИТЕТ</w:t>
          </w:r>
          <w:r>
            <w:br/>
            <w:t>ИНФОРМАТИКИ И РАДИОЭЛЕКТРОНИКИ</w:t>
          </w:r>
        </w:p>
        <w:p w14:paraId="56563A12" w14:textId="77777777" w:rsidR="00D118E5" w:rsidRPr="00D118E5" w:rsidRDefault="00D118E5" w:rsidP="00D118E5">
          <w:pPr>
            <w:pStyle w:val="aff1"/>
          </w:pPr>
        </w:p>
        <w:p w14:paraId="6D8261B4" w14:textId="77777777" w:rsidR="006A4C31" w:rsidRPr="00BE4F16" w:rsidRDefault="006A4C31" w:rsidP="008D1C38">
          <w:pPr>
            <w:pStyle w:val="aff1"/>
          </w:pPr>
          <w:r>
            <w:t>Факультет информационных технологий и управ</w:t>
          </w:r>
          <w:r w:rsidRPr="00BE4F16">
            <w:t>ления</w:t>
          </w:r>
        </w:p>
        <w:p w14:paraId="3DEB1AF2" w14:textId="77777777" w:rsidR="006A4C31" w:rsidRPr="008D1C38" w:rsidRDefault="006A4C31" w:rsidP="00545064">
          <w:pPr>
            <w:pStyle w:val="aff1"/>
          </w:pPr>
          <w:r w:rsidRPr="00BE4F16">
            <w:t xml:space="preserve">Кафедра </w:t>
          </w:r>
          <w:r w:rsidRPr="005665EC">
            <w:t xml:space="preserve">информационных технологий </w:t>
          </w:r>
          <w:r w:rsidRPr="00545064">
            <w:t>автоматизированных</w:t>
          </w:r>
          <w:r w:rsidRPr="005665EC">
            <w:t xml:space="preserve"> систем</w:t>
          </w:r>
        </w:p>
        <w:p w14:paraId="7F7586C2" w14:textId="77777777" w:rsidR="006A4C31" w:rsidRPr="00DE4697" w:rsidRDefault="006A4C31" w:rsidP="00DE4697">
          <w:pPr>
            <w:pStyle w:val="aff1"/>
          </w:pPr>
        </w:p>
        <w:p w14:paraId="5ABFC04E" w14:textId="77777777" w:rsidR="006A4C31" w:rsidRPr="00DE4697" w:rsidRDefault="006A4C31" w:rsidP="00DE4697">
          <w:pPr>
            <w:pStyle w:val="aff1"/>
          </w:pPr>
        </w:p>
        <w:p w14:paraId="094145AF" w14:textId="77777777" w:rsidR="006A4C31" w:rsidRPr="00DE4697" w:rsidRDefault="006A4C31" w:rsidP="00DE4697">
          <w:pPr>
            <w:pStyle w:val="aff1"/>
          </w:pPr>
        </w:p>
        <w:p w14:paraId="281AF9C8" w14:textId="20682679" w:rsidR="006A4C31" w:rsidRDefault="00AB1E3D" w:rsidP="00545064">
          <w:pPr>
            <w:pStyle w:val="aff9"/>
          </w:pPr>
          <w:r>
            <w:t>Лабораторная работа №</w:t>
          </w:r>
          <w:r w:rsidR="009E32B5">
            <w:t>6</w:t>
          </w:r>
        </w:p>
        <w:p w14:paraId="2DED31C4" w14:textId="77777777" w:rsidR="006A4C31" w:rsidRDefault="006A4C31" w:rsidP="00793CCE">
          <w:pPr>
            <w:pStyle w:val="aff5"/>
          </w:pPr>
          <w:r>
            <w:t xml:space="preserve">по </w:t>
          </w:r>
          <w:r w:rsidRPr="00BA14C8">
            <w:t>тем</w:t>
          </w:r>
          <w:r>
            <w:t>е</w:t>
          </w:r>
        </w:p>
        <w:p w14:paraId="4CC3F273" w14:textId="77777777" w:rsidR="009E32B5" w:rsidRDefault="00AE457B" w:rsidP="00AE457B">
          <w:pPr>
            <w:pStyle w:val="22"/>
            <w:keepNext/>
          </w:pPr>
          <w:r>
            <w:t>РЕШЕНИЕ ЗАДАЧ ОПТИМИЗАЦИИ</w:t>
          </w:r>
        </w:p>
        <w:p w14:paraId="6DB01962" w14:textId="1C6DBE17" w:rsidR="00AE457B" w:rsidRDefault="009E32B5" w:rsidP="00AE457B">
          <w:pPr>
            <w:pStyle w:val="22"/>
            <w:keepNext/>
          </w:pPr>
          <w:r>
            <w:t>МЕТОДОМ ДИНАМИЧЕСКОГО ПРОГРАММИРОВАНИЯ</w:t>
          </w:r>
        </w:p>
        <w:p w14:paraId="40E4FE5B" w14:textId="0DC77283" w:rsidR="006A4C31" w:rsidRDefault="006A4C31" w:rsidP="00DE4697">
          <w:pPr>
            <w:pStyle w:val="aff1"/>
          </w:pPr>
        </w:p>
        <w:p w14:paraId="3780BD45" w14:textId="19192C22" w:rsidR="00D118E5" w:rsidRDefault="00D118E5" w:rsidP="00DE4697">
          <w:pPr>
            <w:pStyle w:val="aff1"/>
          </w:pPr>
        </w:p>
        <w:p w14:paraId="75BEC1FB" w14:textId="77777777" w:rsidR="00AE457B" w:rsidRDefault="00AE457B" w:rsidP="00DE4697">
          <w:pPr>
            <w:pStyle w:val="aff1"/>
          </w:pPr>
        </w:p>
        <w:p w14:paraId="030F30DA" w14:textId="78D1BA10" w:rsidR="00D118E5" w:rsidRDefault="00D118E5" w:rsidP="00DE4697">
          <w:pPr>
            <w:pStyle w:val="aff1"/>
          </w:pPr>
        </w:p>
        <w:p w14:paraId="20DBF1BA" w14:textId="30D524FE" w:rsidR="00D118E5" w:rsidRDefault="00D118E5" w:rsidP="00DE4697">
          <w:pPr>
            <w:pStyle w:val="aff1"/>
          </w:pPr>
        </w:p>
        <w:p w14:paraId="7BF8F57E" w14:textId="77777777" w:rsidR="00D118E5" w:rsidRDefault="00D118E5" w:rsidP="00DE4697">
          <w:pPr>
            <w:pStyle w:val="aff1"/>
          </w:pPr>
        </w:p>
        <w:p w14:paraId="2BFEAD52" w14:textId="77777777" w:rsidR="006A4C31" w:rsidRDefault="006A4C31" w:rsidP="00DE4697">
          <w:pPr>
            <w:pStyle w:val="aff1"/>
          </w:pPr>
        </w:p>
        <w:p w14:paraId="644BE878" w14:textId="2E97BA01" w:rsidR="006A4C31" w:rsidRDefault="00AB1E3D" w:rsidP="00941246">
          <w:pPr>
            <w:pStyle w:val="aff7"/>
          </w:pPr>
          <w:r>
            <w:t>Выполнил</w:t>
          </w:r>
          <w:r w:rsidR="006A4C31">
            <w:tab/>
            <w:t>Кульбеда Е. А.</w:t>
          </w:r>
          <w:r>
            <w:br/>
          </w:r>
          <w:r>
            <w:tab/>
            <w:t>Шумигай В. В.</w:t>
          </w:r>
        </w:p>
        <w:p w14:paraId="4F2240F3" w14:textId="77777777" w:rsidR="006A4C31" w:rsidRDefault="006A4C31" w:rsidP="00941246">
          <w:pPr>
            <w:pStyle w:val="aff7"/>
          </w:pPr>
          <w:r>
            <w:t>Группа</w:t>
          </w:r>
          <w:r>
            <w:tab/>
            <w:t>020601</w:t>
          </w:r>
        </w:p>
        <w:p w14:paraId="70227FB1" w14:textId="1961C929" w:rsidR="006A4C31" w:rsidRDefault="00AB1E3D" w:rsidP="00777A73">
          <w:pPr>
            <w:pStyle w:val="aff7"/>
          </w:pPr>
          <w:r>
            <w:t>Проверил</w:t>
          </w:r>
          <w:r w:rsidR="006A4C31" w:rsidRPr="00777A73">
            <w:t xml:space="preserve"> </w:t>
          </w:r>
          <w:r w:rsidR="006A4C31">
            <w:tab/>
          </w:r>
          <w:r>
            <w:t>Протченко Е. В.</w:t>
          </w:r>
        </w:p>
        <w:p w14:paraId="7689AC33" w14:textId="77777777" w:rsidR="006A4C31" w:rsidRDefault="006A4C31" w:rsidP="00777A73">
          <w:pPr>
            <w:pStyle w:val="aff7"/>
          </w:pPr>
        </w:p>
        <w:p w14:paraId="5530B858" w14:textId="14228AE3" w:rsidR="00AB1E3D" w:rsidRDefault="00AB1E3D" w:rsidP="00AB1E3D">
          <w:pPr>
            <w:spacing w:after="160" w:line="259" w:lineRule="auto"/>
            <w:ind w:firstLine="0"/>
            <w:jc w:val="left"/>
          </w:pPr>
          <w:r>
            <w:br w:type="page"/>
          </w:r>
        </w:p>
      </w:sdtContent>
    </w:sdt>
    <w:p w14:paraId="06DD21AB" w14:textId="0251206D" w:rsidR="00AB1E3D" w:rsidRPr="00AB1E3D" w:rsidRDefault="00AB1E3D" w:rsidP="00B022C3">
      <w:pPr>
        <w:pStyle w:val="10"/>
      </w:pPr>
      <w:r w:rsidRPr="00AB1E3D">
        <w:lastRenderedPageBreak/>
        <w:t>Входные данные</w:t>
      </w:r>
    </w:p>
    <w:p w14:paraId="07B87FCE" w14:textId="6F1B2B2D" w:rsidR="009E32B5" w:rsidRDefault="009E32B5" w:rsidP="009E32B5">
      <w:pPr>
        <w:rPr>
          <w:rFonts w:eastAsia="Times New Roman"/>
        </w:rPr>
      </w:pPr>
      <w:r w:rsidRPr="009E32B5">
        <w:rPr>
          <w:rFonts w:eastAsia="Times New Roman"/>
        </w:rPr>
        <w:t>Денежные средства в размере 60 млн ден.ед. распределяются между четырьмя предприятиями (П1, П2, П3, П4). Средства выделяются в размерах, кратных 10 млн ден.ед. Для каждого предприятия известна прибыль, которую оно получит, если ему будет выделена определенная сумма</w:t>
      </w:r>
      <w:r>
        <w:rPr>
          <w:rFonts w:eastAsia="Times New Roman"/>
        </w:rPr>
        <w:t>.</w:t>
      </w:r>
    </w:p>
    <w:p w14:paraId="098AE7A6" w14:textId="223C4835" w:rsidR="00C101BC" w:rsidRDefault="002B45E4" w:rsidP="00AE457B">
      <w:pPr>
        <w:pStyle w:val="afff"/>
        <w:rPr>
          <w:rFonts w:eastAsia="Times New Roman"/>
        </w:rPr>
      </w:pPr>
      <w:r>
        <w:t xml:space="preserve">Таблица </w:t>
      </w:r>
      <w:r w:rsidR="00131EBD">
        <w:fldChar w:fldCharType="begin"/>
      </w:r>
      <w:r w:rsidR="00131EBD">
        <w:instrText xml:space="preserve"> SEQ Таблица \* ARABIC </w:instrText>
      </w:r>
      <w:r w:rsidR="00131EBD">
        <w:fldChar w:fldCharType="separate"/>
      </w:r>
      <w:r>
        <w:rPr>
          <w:noProof/>
        </w:rPr>
        <w:t>1</w:t>
      </w:r>
      <w:r w:rsidR="00131EBD">
        <w:rPr>
          <w:noProof/>
        </w:rPr>
        <w:fldChar w:fldCharType="end"/>
      </w:r>
      <w:r>
        <w:t xml:space="preserve"> – </w:t>
      </w:r>
      <w:r w:rsidR="009E32B5">
        <w:rPr>
          <w:rFonts w:eastAsia="Times New Roman"/>
        </w:rPr>
        <w:t>Прибыль предприятий в зависимости от выделенных средств</w:t>
      </w:r>
    </w:p>
    <w:tbl>
      <w:tblPr>
        <w:tblStyle w:val="aff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1701"/>
        <w:gridCol w:w="1701"/>
        <w:gridCol w:w="1559"/>
        <w:gridCol w:w="1701"/>
      </w:tblGrid>
      <w:tr w:rsidR="009E32B5" w14:paraId="4C1CCCDF" w14:textId="77777777" w:rsidTr="00156365">
        <w:trPr>
          <w:trHeight w:val="409"/>
        </w:trPr>
        <w:tc>
          <w:tcPr>
            <w:tcW w:w="2694" w:type="dxa"/>
            <w:vMerge w:val="restart"/>
            <w:vAlign w:val="center"/>
          </w:tcPr>
          <w:p w14:paraId="4F78C9F7" w14:textId="4764B6BB" w:rsidR="009E32B5" w:rsidRPr="009E32B5" w:rsidRDefault="009E32B5" w:rsidP="0014080D">
            <w:pPr>
              <w:pStyle w:val="affe"/>
              <w:jc w:val="center"/>
            </w:pPr>
            <w:r>
              <w:t>Выделенные средства, млн ден.ед.</w:t>
            </w:r>
          </w:p>
        </w:tc>
        <w:tc>
          <w:tcPr>
            <w:tcW w:w="6662" w:type="dxa"/>
            <w:gridSpan w:val="4"/>
            <w:vAlign w:val="center"/>
          </w:tcPr>
          <w:p w14:paraId="0480612E" w14:textId="083692F1" w:rsidR="009E32B5" w:rsidRPr="009E32B5" w:rsidRDefault="009E32B5" w:rsidP="0014080D">
            <w:pPr>
              <w:pStyle w:val="affe"/>
              <w:jc w:val="center"/>
            </w:pPr>
            <w:r>
              <w:t>Предприятие</w:t>
            </w:r>
          </w:p>
        </w:tc>
      </w:tr>
      <w:tr w:rsidR="009E32B5" w14:paraId="7D173DA9" w14:textId="77777777" w:rsidTr="00156365">
        <w:trPr>
          <w:trHeight w:val="409"/>
        </w:trPr>
        <w:tc>
          <w:tcPr>
            <w:tcW w:w="2694" w:type="dxa"/>
            <w:vMerge/>
            <w:vAlign w:val="center"/>
          </w:tcPr>
          <w:p w14:paraId="17DFB223" w14:textId="77777777" w:rsidR="009E32B5" w:rsidRPr="00AE457B" w:rsidRDefault="009E32B5" w:rsidP="0014080D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C1B284" w14:textId="3F99638E" w:rsidR="009E32B5" w:rsidRPr="009E32B5" w:rsidRDefault="009E32B5" w:rsidP="0014080D">
            <w:pPr>
              <w:pStyle w:val="affe"/>
              <w:jc w:val="center"/>
            </w:pPr>
            <w:r>
              <w:t>П1</w:t>
            </w:r>
          </w:p>
        </w:tc>
        <w:tc>
          <w:tcPr>
            <w:tcW w:w="1701" w:type="dxa"/>
            <w:vAlign w:val="center"/>
          </w:tcPr>
          <w:p w14:paraId="50EA6EEF" w14:textId="113CA74A" w:rsidR="009E32B5" w:rsidRPr="009E32B5" w:rsidRDefault="009E32B5" w:rsidP="0014080D">
            <w:pPr>
              <w:pStyle w:val="affe"/>
              <w:jc w:val="center"/>
            </w:pPr>
            <w:r>
              <w:t>П2</w:t>
            </w:r>
          </w:p>
        </w:tc>
        <w:tc>
          <w:tcPr>
            <w:tcW w:w="1559" w:type="dxa"/>
            <w:vAlign w:val="center"/>
          </w:tcPr>
          <w:p w14:paraId="4CAE9FC3" w14:textId="675F7128" w:rsidR="009E32B5" w:rsidRPr="009E32B5" w:rsidRDefault="009E32B5" w:rsidP="0014080D">
            <w:pPr>
              <w:pStyle w:val="affe"/>
              <w:jc w:val="center"/>
            </w:pPr>
            <w:r>
              <w:t>П3</w:t>
            </w:r>
          </w:p>
        </w:tc>
        <w:tc>
          <w:tcPr>
            <w:tcW w:w="1701" w:type="dxa"/>
            <w:vAlign w:val="center"/>
          </w:tcPr>
          <w:p w14:paraId="6233ECFB" w14:textId="2E3D69B8" w:rsidR="009E32B5" w:rsidRPr="009E32B5" w:rsidRDefault="009E32B5" w:rsidP="0014080D">
            <w:pPr>
              <w:pStyle w:val="affe"/>
              <w:jc w:val="center"/>
            </w:pPr>
            <w:r>
              <w:t>П4</w:t>
            </w:r>
          </w:p>
        </w:tc>
      </w:tr>
      <w:tr w:rsidR="009E32B5" w14:paraId="2F1B505F" w14:textId="77777777" w:rsidTr="00156365">
        <w:trPr>
          <w:trHeight w:val="409"/>
        </w:trPr>
        <w:tc>
          <w:tcPr>
            <w:tcW w:w="2694" w:type="dxa"/>
            <w:vAlign w:val="center"/>
          </w:tcPr>
          <w:p w14:paraId="3426AD54" w14:textId="050D7151" w:rsidR="009E32B5" w:rsidRPr="009E32B5" w:rsidRDefault="009E32B5" w:rsidP="0014080D">
            <w:pPr>
              <w:pStyle w:val="affe"/>
              <w:jc w:val="center"/>
            </w:pPr>
            <w:r>
              <w:t>0</w:t>
            </w:r>
          </w:p>
        </w:tc>
        <w:tc>
          <w:tcPr>
            <w:tcW w:w="1701" w:type="dxa"/>
            <w:vAlign w:val="center"/>
          </w:tcPr>
          <w:p w14:paraId="4AD43CD7" w14:textId="6FC0F01D" w:rsidR="009E32B5" w:rsidRPr="009E32B5" w:rsidRDefault="009E32B5" w:rsidP="0014080D">
            <w:pPr>
              <w:pStyle w:val="affe"/>
              <w:jc w:val="center"/>
            </w:pPr>
            <w:r>
              <w:t>0</w:t>
            </w:r>
          </w:p>
        </w:tc>
        <w:tc>
          <w:tcPr>
            <w:tcW w:w="1701" w:type="dxa"/>
            <w:vAlign w:val="center"/>
          </w:tcPr>
          <w:p w14:paraId="4B2EEF54" w14:textId="57C87182" w:rsidR="009E32B5" w:rsidRPr="009E32B5" w:rsidRDefault="009E32B5" w:rsidP="0014080D">
            <w:pPr>
              <w:pStyle w:val="affe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62A04095" w14:textId="3FB77480" w:rsidR="009E32B5" w:rsidRPr="009E32B5" w:rsidRDefault="009E32B5" w:rsidP="0014080D">
            <w:pPr>
              <w:pStyle w:val="affe"/>
              <w:jc w:val="center"/>
            </w:pPr>
            <w:r>
              <w:t>0</w:t>
            </w:r>
          </w:p>
        </w:tc>
        <w:tc>
          <w:tcPr>
            <w:tcW w:w="1701" w:type="dxa"/>
            <w:vAlign w:val="center"/>
          </w:tcPr>
          <w:p w14:paraId="38DA7084" w14:textId="7BFD1808" w:rsidR="009E32B5" w:rsidRPr="009E32B5" w:rsidRDefault="009E32B5" w:rsidP="0014080D">
            <w:pPr>
              <w:pStyle w:val="affe"/>
              <w:jc w:val="center"/>
            </w:pPr>
            <w:r>
              <w:t>0</w:t>
            </w:r>
          </w:p>
        </w:tc>
      </w:tr>
      <w:tr w:rsidR="009E32B5" w14:paraId="0873E796" w14:textId="77777777" w:rsidTr="00156365">
        <w:trPr>
          <w:trHeight w:val="409"/>
        </w:trPr>
        <w:tc>
          <w:tcPr>
            <w:tcW w:w="2694" w:type="dxa"/>
            <w:vAlign w:val="center"/>
          </w:tcPr>
          <w:p w14:paraId="7198E4FA" w14:textId="1FED8C4A" w:rsidR="009E32B5" w:rsidRPr="009E32B5" w:rsidRDefault="009E32B5" w:rsidP="0014080D">
            <w:pPr>
              <w:pStyle w:val="affe"/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14:paraId="119550DF" w14:textId="772BA8E7" w:rsidR="009E32B5" w:rsidRPr="009E32B5" w:rsidRDefault="009E32B5" w:rsidP="0014080D">
            <w:pPr>
              <w:pStyle w:val="affe"/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14:paraId="284C2CD7" w14:textId="30EA2764" w:rsidR="009E32B5" w:rsidRPr="009E32B5" w:rsidRDefault="009E32B5" w:rsidP="0014080D">
            <w:pPr>
              <w:pStyle w:val="affe"/>
              <w:jc w:val="center"/>
            </w:pPr>
            <w:r>
              <w:t>12</w:t>
            </w:r>
          </w:p>
        </w:tc>
        <w:tc>
          <w:tcPr>
            <w:tcW w:w="1559" w:type="dxa"/>
            <w:vAlign w:val="center"/>
          </w:tcPr>
          <w:p w14:paraId="0D6105EE" w14:textId="75C2BE5A" w:rsidR="009E32B5" w:rsidRPr="009E32B5" w:rsidRDefault="009E32B5" w:rsidP="0014080D">
            <w:pPr>
              <w:pStyle w:val="affe"/>
              <w:jc w:val="center"/>
            </w:pPr>
            <w:r>
              <w:t>15</w:t>
            </w:r>
          </w:p>
        </w:tc>
        <w:tc>
          <w:tcPr>
            <w:tcW w:w="1701" w:type="dxa"/>
            <w:vAlign w:val="center"/>
          </w:tcPr>
          <w:p w14:paraId="5E2D3C6C" w14:textId="4B0D6AFF" w:rsidR="009E32B5" w:rsidRPr="009E32B5" w:rsidRDefault="009E32B5" w:rsidP="0014080D">
            <w:pPr>
              <w:pStyle w:val="affe"/>
              <w:jc w:val="center"/>
            </w:pPr>
            <w:r>
              <w:t>8</w:t>
            </w:r>
          </w:p>
        </w:tc>
      </w:tr>
      <w:tr w:rsidR="009E32B5" w14:paraId="62D96B3D" w14:textId="77777777" w:rsidTr="00156365">
        <w:trPr>
          <w:trHeight w:val="409"/>
        </w:trPr>
        <w:tc>
          <w:tcPr>
            <w:tcW w:w="2694" w:type="dxa"/>
            <w:vAlign w:val="center"/>
          </w:tcPr>
          <w:p w14:paraId="626B9E1D" w14:textId="08444F50" w:rsidR="009E32B5" w:rsidRPr="009E32B5" w:rsidRDefault="009E32B5" w:rsidP="0014080D">
            <w:pPr>
              <w:pStyle w:val="affe"/>
              <w:jc w:val="center"/>
            </w:pPr>
            <w:r>
              <w:t>20</w:t>
            </w:r>
          </w:p>
        </w:tc>
        <w:tc>
          <w:tcPr>
            <w:tcW w:w="1701" w:type="dxa"/>
            <w:vAlign w:val="center"/>
          </w:tcPr>
          <w:p w14:paraId="559DBBBD" w14:textId="2CC7BC24" w:rsidR="009E32B5" w:rsidRPr="009E32B5" w:rsidRDefault="009E32B5" w:rsidP="0014080D">
            <w:pPr>
              <w:pStyle w:val="affe"/>
              <w:jc w:val="center"/>
            </w:pPr>
            <w:r>
              <w:t>15</w:t>
            </w:r>
          </w:p>
        </w:tc>
        <w:tc>
          <w:tcPr>
            <w:tcW w:w="1701" w:type="dxa"/>
            <w:vAlign w:val="center"/>
          </w:tcPr>
          <w:p w14:paraId="1F382F82" w14:textId="6DB3808D" w:rsidR="009E32B5" w:rsidRPr="009E32B5" w:rsidRDefault="009E32B5" w:rsidP="0014080D">
            <w:pPr>
              <w:pStyle w:val="affe"/>
              <w:jc w:val="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49834CA4" w14:textId="0F6A8EDA" w:rsidR="009E32B5" w:rsidRPr="009E32B5" w:rsidRDefault="009E32B5" w:rsidP="0014080D">
            <w:pPr>
              <w:pStyle w:val="affe"/>
              <w:jc w:val="center"/>
            </w:pPr>
            <w:r>
              <w:t>22</w:t>
            </w:r>
          </w:p>
        </w:tc>
        <w:tc>
          <w:tcPr>
            <w:tcW w:w="1701" w:type="dxa"/>
            <w:vAlign w:val="center"/>
          </w:tcPr>
          <w:p w14:paraId="4D20152E" w14:textId="7AF02E56" w:rsidR="009E32B5" w:rsidRPr="009E32B5" w:rsidRDefault="009E32B5" w:rsidP="0014080D">
            <w:pPr>
              <w:pStyle w:val="affe"/>
              <w:jc w:val="center"/>
            </w:pPr>
            <w:r>
              <w:t>17</w:t>
            </w:r>
          </w:p>
        </w:tc>
      </w:tr>
      <w:tr w:rsidR="009E32B5" w14:paraId="28888B34" w14:textId="77777777" w:rsidTr="00156365">
        <w:trPr>
          <w:trHeight w:val="409"/>
        </w:trPr>
        <w:tc>
          <w:tcPr>
            <w:tcW w:w="2694" w:type="dxa"/>
            <w:vAlign w:val="center"/>
          </w:tcPr>
          <w:p w14:paraId="3D3BA8CE" w14:textId="7D3F337F" w:rsidR="009E32B5" w:rsidRPr="009E32B5" w:rsidRDefault="009E32B5" w:rsidP="0014080D">
            <w:pPr>
              <w:pStyle w:val="affe"/>
              <w:jc w:val="center"/>
            </w:pPr>
            <w:r>
              <w:t>30</w:t>
            </w:r>
          </w:p>
        </w:tc>
        <w:tc>
          <w:tcPr>
            <w:tcW w:w="1701" w:type="dxa"/>
            <w:vAlign w:val="center"/>
          </w:tcPr>
          <w:p w14:paraId="34C7AC38" w14:textId="414184CD" w:rsidR="009E32B5" w:rsidRPr="009E32B5" w:rsidRDefault="009E32B5" w:rsidP="0014080D">
            <w:pPr>
              <w:pStyle w:val="affe"/>
              <w:jc w:val="center"/>
            </w:pPr>
            <w:r>
              <w:t>22</w:t>
            </w:r>
          </w:p>
        </w:tc>
        <w:tc>
          <w:tcPr>
            <w:tcW w:w="1701" w:type="dxa"/>
            <w:vAlign w:val="center"/>
          </w:tcPr>
          <w:p w14:paraId="6B26C1D3" w14:textId="082180E0" w:rsidR="009E32B5" w:rsidRPr="009E32B5" w:rsidRDefault="009E32B5" w:rsidP="0014080D">
            <w:pPr>
              <w:pStyle w:val="affe"/>
              <w:jc w:val="center"/>
            </w:pPr>
            <w:r>
              <w:t>32</w:t>
            </w:r>
          </w:p>
        </w:tc>
        <w:tc>
          <w:tcPr>
            <w:tcW w:w="1559" w:type="dxa"/>
            <w:vAlign w:val="center"/>
          </w:tcPr>
          <w:p w14:paraId="48E6A18E" w14:textId="795454AC" w:rsidR="009E32B5" w:rsidRPr="009E32B5" w:rsidRDefault="009E32B5" w:rsidP="0014080D">
            <w:pPr>
              <w:pStyle w:val="affe"/>
              <w:jc w:val="center"/>
            </w:pPr>
            <w:r>
              <w:t>24</w:t>
            </w:r>
          </w:p>
        </w:tc>
        <w:tc>
          <w:tcPr>
            <w:tcW w:w="1701" w:type="dxa"/>
            <w:vAlign w:val="center"/>
          </w:tcPr>
          <w:p w14:paraId="52D09F9F" w14:textId="6862B022" w:rsidR="009E32B5" w:rsidRPr="009E32B5" w:rsidRDefault="009E32B5" w:rsidP="0014080D">
            <w:pPr>
              <w:pStyle w:val="affe"/>
              <w:jc w:val="center"/>
            </w:pPr>
            <w:r>
              <w:t>30</w:t>
            </w:r>
          </w:p>
        </w:tc>
      </w:tr>
      <w:tr w:rsidR="009E32B5" w14:paraId="43812C50" w14:textId="77777777" w:rsidTr="00156365">
        <w:trPr>
          <w:trHeight w:val="409"/>
        </w:trPr>
        <w:tc>
          <w:tcPr>
            <w:tcW w:w="2694" w:type="dxa"/>
            <w:vAlign w:val="center"/>
          </w:tcPr>
          <w:p w14:paraId="6B4114D4" w14:textId="56FD2147" w:rsidR="009E32B5" w:rsidRDefault="009E32B5" w:rsidP="0014080D">
            <w:pPr>
              <w:pStyle w:val="affe"/>
              <w:jc w:val="center"/>
            </w:pPr>
            <w:r>
              <w:t>40</w:t>
            </w:r>
          </w:p>
        </w:tc>
        <w:tc>
          <w:tcPr>
            <w:tcW w:w="1701" w:type="dxa"/>
            <w:vAlign w:val="center"/>
          </w:tcPr>
          <w:p w14:paraId="3AC902B3" w14:textId="3B26B83C" w:rsidR="009E32B5" w:rsidRDefault="009E32B5" w:rsidP="0014080D">
            <w:pPr>
              <w:pStyle w:val="affe"/>
              <w:jc w:val="center"/>
            </w:pPr>
            <w:r>
              <w:t>32</w:t>
            </w:r>
          </w:p>
        </w:tc>
        <w:tc>
          <w:tcPr>
            <w:tcW w:w="1701" w:type="dxa"/>
            <w:vAlign w:val="center"/>
          </w:tcPr>
          <w:p w14:paraId="4C796644" w14:textId="7BA4FB45" w:rsidR="009E32B5" w:rsidRDefault="009E32B5" w:rsidP="0014080D">
            <w:pPr>
              <w:pStyle w:val="affe"/>
              <w:jc w:val="center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6855255A" w14:textId="0CAAC0FA" w:rsidR="009E32B5" w:rsidRDefault="009E32B5" w:rsidP="0014080D">
            <w:pPr>
              <w:pStyle w:val="affe"/>
              <w:jc w:val="center"/>
            </w:pPr>
            <w:r>
              <w:t>30</w:t>
            </w:r>
          </w:p>
        </w:tc>
        <w:tc>
          <w:tcPr>
            <w:tcW w:w="1701" w:type="dxa"/>
            <w:vAlign w:val="center"/>
          </w:tcPr>
          <w:p w14:paraId="2586E80E" w14:textId="317521BB" w:rsidR="009E32B5" w:rsidRDefault="009E32B5" w:rsidP="0014080D">
            <w:pPr>
              <w:pStyle w:val="affe"/>
              <w:jc w:val="center"/>
            </w:pPr>
            <w:r>
              <w:t>33</w:t>
            </w:r>
          </w:p>
        </w:tc>
      </w:tr>
      <w:tr w:rsidR="009E32B5" w14:paraId="5142A5E0" w14:textId="77777777" w:rsidTr="00156365">
        <w:trPr>
          <w:trHeight w:val="409"/>
        </w:trPr>
        <w:tc>
          <w:tcPr>
            <w:tcW w:w="2694" w:type="dxa"/>
            <w:vAlign w:val="center"/>
          </w:tcPr>
          <w:p w14:paraId="572C8A8D" w14:textId="77111DEE" w:rsidR="009E32B5" w:rsidRDefault="009E32B5" w:rsidP="0014080D">
            <w:pPr>
              <w:pStyle w:val="affe"/>
              <w:jc w:val="center"/>
            </w:pPr>
            <w:r>
              <w:t>50</w:t>
            </w:r>
          </w:p>
        </w:tc>
        <w:tc>
          <w:tcPr>
            <w:tcW w:w="1701" w:type="dxa"/>
            <w:vAlign w:val="center"/>
          </w:tcPr>
          <w:p w14:paraId="62CC2501" w14:textId="776D0C8D" w:rsidR="009E32B5" w:rsidRDefault="009E32B5" w:rsidP="0014080D">
            <w:pPr>
              <w:pStyle w:val="affe"/>
              <w:jc w:val="center"/>
            </w:pPr>
            <w:r>
              <w:t>38</w:t>
            </w:r>
          </w:p>
        </w:tc>
        <w:tc>
          <w:tcPr>
            <w:tcW w:w="1701" w:type="dxa"/>
            <w:vAlign w:val="center"/>
          </w:tcPr>
          <w:p w14:paraId="4CB472C6" w14:textId="4333E123" w:rsidR="009E32B5" w:rsidRDefault="009E32B5" w:rsidP="0014080D">
            <w:pPr>
              <w:pStyle w:val="affe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41A406D9" w14:textId="12877E75" w:rsidR="009E32B5" w:rsidRDefault="009E32B5" w:rsidP="0014080D">
            <w:pPr>
              <w:pStyle w:val="affe"/>
              <w:jc w:val="center"/>
            </w:pPr>
            <w:r>
              <w:t>46</w:t>
            </w:r>
          </w:p>
        </w:tc>
        <w:tc>
          <w:tcPr>
            <w:tcW w:w="1701" w:type="dxa"/>
            <w:vAlign w:val="center"/>
          </w:tcPr>
          <w:p w14:paraId="4CA78268" w14:textId="07B9B2F9" w:rsidR="009E32B5" w:rsidRDefault="009E32B5" w:rsidP="0014080D">
            <w:pPr>
              <w:pStyle w:val="affe"/>
              <w:jc w:val="center"/>
            </w:pPr>
            <w:r>
              <w:t>40</w:t>
            </w:r>
          </w:p>
        </w:tc>
      </w:tr>
      <w:tr w:rsidR="009E32B5" w14:paraId="1A02AAB5" w14:textId="77777777" w:rsidTr="00156365">
        <w:trPr>
          <w:trHeight w:val="409"/>
        </w:trPr>
        <w:tc>
          <w:tcPr>
            <w:tcW w:w="2694" w:type="dxa"/>
            <w:vAlign w:val="center"/>
          </w:tcPr>
          <w:p w14:paraId="20DD2A39" w14:textId="5F6F0238" w:rsidR="009E32B5" w:rsidRDefault="009E32B5" w:rsidP="0014080D">
            <w:pPr>
              <w:pStyle w:val="affe"/>
              <w:jc w:val="center"/>
            </w:pPr>
            <w:r>
              <w:t>60</w:t>
            </w:r>
          </w:p>
        </w:tc>
        <w:tc>
          <w:tcPr>
            <w:tcW w:w="1701" w:type="dxa"/>
            <w:vAlign w:val="center"/>
          </w:tcPr>
          <w:p w14:paraId="5FA99C21" w14:textId="7CF4CE76" w:rsidR="009E32B5" w:rsidRDefault="009E32B5" w:rsidP="0014080D">
            <w:pPr>
              <w:pStyle w:val="affe"/>
              <w:jc w:val="center"/>
            </w:pPr>
            <w:r>
              <w:t>52</w:t>
            </w:r>
          </w:p>
        </w:tc>
        <w:tc>
          <w:tcPr>
            <w:tcW w:w="1701" w:type="dxa"/>
            <w:vAlign w:val="center"/>
          </w:tcPr>
          <w:p w14:paraId="08D78C83" w14:textId="0E94889E" w:rsidR="009E32B5" w:rsidRDefault="009E32B5" w:rsidP="0014080D">
            <w:pPr>
              <w:pStyle w:val="affe"/>
              <w:jc w:val="center"/>
            </w:pPr>
            <w:r>
              <w:t>55</w:t>
            </w:r>
          </w:p>
        </w:tc>
        <w:tc>
          <w:tcPr>
            <w:tcW w:w="1559" w:type="dxa"/>
            <w:vAlign w:val="center"/>
          </w:tcPr>
          <w:p w14:paraId="50362DFE" w14:textId="6E9E02B6" w:rsidR="009E32B5" w:rsidRDefault="009E32B5" w:rsidP="0014080D">
            <w:pPr>
              <w:pStyle w:val="affe"/>
              <w:jc w:val="center"/>
            </w:pPr>
            <w:r>
              <w:t>56</w:t>
            </w:r>
          </w:p>
        </w:tc>
        <w:tc>
          <w:tcPr>
            <w:tcW w:w="1701" w:type="dxa"/>
            <w:vAlign w:val="center"/>
          </w:tcPr>
          <w:p w14:paraId="498F5026" w14:textId="70A2B2D0" w:rsidR="009E32B5" w:rsidRDefault="009E32B5" w:rsidP="0014080D">
            <w:pPr>
              <w:pStyle w:val="affe"/>
              <w:jc w:val="center"/>
            </w:pPr>
            <w:r>
              <w:t>52</w:t>
            </w:r>
          </w:p>
        </w:tc>
      </w:tr>
    </w:tbl>
    <w:p w14:paraId="772B8590" w14:textId="0EF9411E" w:rsidR="00AB1E3D" w:rsidRPr="00AB1E3D" w:rsidRDefault="00210275" w:rsidP="00B022C3">
      <w:pPr>
        <w:pStyle w:val="10"/>
      </w:pPr>
      <w:r>
        <w:t>Цикл условной оптимизации</w:t>
      </w:r>
    </w:p>
    <w:p w14:paraId="0D584D79" w14:textId="414DA88A" w:rsidR="00B03A9C" w:rsidRDefault="007877BD" w:rsidP="00210275">
      <w:pPr>
        <w:pStyle w:val="2"/>
      </w:pPr>
      <w:r>
        <w:t>Шаг 4 (</w:t>
      </w:r>
      <w:r w:rsidRPr="007877BD">
        <w:rPr>
          <w:i/>
          <w:iCs/>
        </w:rPr>
        <w:t>выделение средств предприятию П4</w:t>
      </w:r>
      <w:r>
        <w:t>)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7877BD" w14:paraId="2B62DB16" w14:textId="77777777" w:rsidTr="00156365">
        <w:trPr>
          <w:trHeight w:val="409"/>
        </w:trPr>
        <w:tc>
          <w:tcPr>
            <w:tcW w:w="3113" w:type="dxa"/>
          </w:tcPr>
          <w:p w14:paraId="44D10AA5" w14:textId="3923A06F" w:rsidR="007877BD" w:rsidRPr="007877BD" w:rsidRDefault="007877BD" w:rsidP="007877BD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3114" w:type="dxa"/>
          </w:tcPr>
          <w:p w14:paraId="229241FF" w14:textId="1F7E6A01" w:rsidR="007877BD" w:rsidRPr="007877BD" w:rsidRDefault="007877BD" w:rsidP="007877BD">
            <w:pPr>
              <w:pStyle w:val="affe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3114" w:type="dxa"/>
          </w:tcPr>
          <w:p w14:paraId="5FFA963F" w14:textId="341C8D11" w:rsidR="007877BD" w:rsidRPr="007877BD" w:rsidRDefault="007877BD" w:rsidP="007877BD">
            <w:pPr>
              <w:pStyle w:val="affe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*</w:t>
            </w:r>
          </w:p>
        </w:tc>
      </w:tr>
      <w:tr w:rsidR="007877BD" w14:paraId="06EB21F5" w14:textId="77777777" w:rsidTr="00156365">
        <w:trPr>
          <w:trHeight w:val="394"/>
        </w:trPr>
        <w:tc>
          <w:tcPr>
            <w:tcW w:w="3113" w:type="dxa"/>
          </w:tcPr>
          <w:p w14:paraId="0A7B9990" w14:textId="465C968C" w:rsidR="007877BD" w:rsidRPr="007877BD" w:rsidRDefault="007877BD" w:rsidP="007877BD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4" w:type="dxa"/>
          </w:tcPr>
          <w:p w14:paraId="42BED020" w14:textId="5BA39A9D" w:rsidR="007877BD" w:rsidRDefault="007877BD" w:rsidP="007877BD">
            <w:pPr>
              <w:pStyle w:val="affe"/>
              <w:jc w:val="center"/>
            </w:pPr>
            <w:r>
              <w:t>0</w:t>
            </w:r>
          </w:p>
        </w:tc>
        <w:tc>
          <w:tcPr>
            <w:tcW w:w="3114" w:type="dxa"/>
          </w:tcPr>
          <w:p w14:paraId="2D4338EA" w14:textId="79FD5409" w:rsidR="007877BD" w:rsidRDefault="007877BD" w:rsidP="007877BD">
            <w:pPr>
              <w:pStyle w:val="affe"/>
              <w:jc w:val="center"/>
            </w:pPr>
            <w:r>
              <w:t>0</w:t>
            </w:r>
          </w:p>
        </w:tc>
      </w:tr>
      <w:tr w:rsidR="007877BD" w14:paraId="3019DDF2" w14:textId="77777777" w:rsidTr="00156365">
        <w:trPr>
          <w:trHeight w:val="409"/>
        </w:trPr>
        <w:tc>
          <w:tcPr>
            <w:tcW w:w="3113" w:type="dxa"/>
          </w:tcPr>
          <w:p w14:paraId="05826948" w14:textId="00DA9D60" w:rsidR="007877BD" w:rsidRPr="007877BD" w:rsidRDefault="007877BD" w:rsidP="007877BD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4" w:type="dxa"/>
          </w:tcPr>
          <w:p w14:paraId="770DA840" w14:textId="038E21BA" w:rsidR="007877BD" w:rsidRDefault="007877BD" w:rsidP="007877BD">
            <w:pPr>
              <w:pStyle w:val="affe"/>
              <w:jc w:val="center"/>
            </w:pPr>
            <w:r>
              <w:t>10</w:t>
            </w:r>
          </w:p>
        </w:tc>
        <w:tc>
          <w:tcPr>
            <w:tcW w:w="3114" w:type="dxa"/>
          </w:tcPr>
          <w:p w14:paraId="61FC88D2" w14:textId="068DD65C" w:rsidR="007877BD" w:rsidRDefault="007877BD" w:rsidP="007877BD">
            <w:pPr>
              <w:pStyle w:val="affe"/>
              <w:jc w:val="center"/>
            </w:pPr>
            <w:r>
              <w:t>8</w:t>
            </w:r>
          </w:p>
        </w:tc>
      </w:tr>
      <w:tr w:rsidR="007877BD" w14:paraId="0C2D8CE5" w14:textId="77777777" w:rsidTr="00156365">
        <w:trPr>
          <w:trHeight w:val="409"/>
        </w:trPr>
        <w:tc>
          <w:tcPr>
            <w:tcW w:w="3113" w:type="dxa"/>
          </w:tcPr>
          <w:p w14:paraId="6B6457D7" w14:textId="2B6DAC45" w:rsidR="007877BD" w:rsidRPr="007877BD" w:rsidRDefault="007877BD" w:rsidP="007877BD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4" w:type="dxa"/>
          </w:tcPr>
          <w:p w14:paraId="038AC586" w14:textId="5695CDE7" w:rsidR="007877BD" w:rsidRDefault="007877BD" w:rsidP="007877BD">
            <w:pPr>
              <w:pStyle w:val="affe"/>
              <w:jc w:val="center"/>
            </w:pPr>
            <w:r>
              <w:t>20</w:t>
            </w:r>
          </w:p>
        </w:tc>
        <w:tc>
          <w:tcPr>
            <w:tcW w:w="3114" w:type="dxa"/>
          </w:tcPr>
          <w:p w14:paraId="7DC8673D" w14:textId="65DF7A43" w:rsidR="007877BD" w:rsidRDefault="007877BD" w:rsidP="007877BD">
            <w:pPr>
              <w:pStyle w:val="affe"/>
              <w:jc w:val="center"/>
            </w:pPr>
            <w:r>
              <w:t>17</w:t>
            </w:r>
          </w:p>
        </w:tc>
      </w:tr>
      <w:tr w:rsidR="007877BD" w14:paraId="6431A1DA" w14:textId="77777777" w:rsidTr="00156365">
        <w:trPr>
          <w:trHeight w:val="394"/>
        </w:trPr>
        <w:tc>
          <w:tcPr>
            <w:tcW w:w="3113" w:type="dxa"/>
          </w:tcPr>
          <w:p w14:paraId="4A82D8E0" w14:textId="46B4CA65" w:rsidR="007877BD" w:rsidRPr="007877BD" w:rsidRDefault="007877BD" w:rsidP="007877BD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4" w:type="dxa"/>
          </w:tcPr>
          <w:p w14:paraId="18C6DF3F" w14:textId="1074B33A" w:rsidR="007877BD" w:rsidRDefault="007877BD" w:rsidP="007877BD">
            <w:pPr>
              <w:pStyle w:val="affe"/>
              <w:jc w:val="center"/>
            </w:pPr>
            <w:r>
              <w:t>30</w:t>
            </w:r>
          </w:p>
        </w:tc>
        <w:tc>
          <w:tcPr>
            <w:tcW w:w="3114" w:type="dxa"/>
          </w:tcPr>
          <w:p w14:paraId="206F2D82" w14:textId="5C31E16D" w:rsidR="007877BD" w:rsidRDefault="007877BD" w:rsidP="007877BD">
            <w:pPr>
              <w:pStyle w:val="affe"/>
              <w:jc w:val="center"/>
            </w:pPr>
            <w:r>
              <w:t>30</w:t>
            </w:r>
          </w:p>
        </w:tc>
      </w:tr>
      <w:tr w:rsidR="007877BD" w14:paraId="1423206F" w14:textId="77777777" w:rsidTr="00156365">
        <w:trPr>
          <w:trHeight w:val="409"/>
        </w:trPr>
        <w:tc>
          <w:tcPr>
            <w:tcW w:w="3113" w:type="dxa"/>
          </w:tcPr>
          <w:p w14:paraId="5F1B08ED" w14:textId="5074A5CF" w:rsidR="007877BD" w:rsidRPr="007877BD" w:rsidRDefault="007877BD" w:rsidP="007877BD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114" w:type="dxa"/>
          </w:tcPr>
          <w:p w14:paraId="2B32590C" w14:textId="4055A238" w:rsidR="007877BD" w:rsidRDefault="007877BD" w:rsidP="007877BD">
            <w:pPr>
              <w:pStyle w:val="affe"/>
              <w:jc w:val="center"/>
            </w:pPr>
            <w:r>
              <w:t>40</w:t>
            </w:r>
          </w:p>
        </w:tc>
        <w:tc>
          <w:tcPr>
            <w:tcW w:w="3114" w:type="dxa"/>
          </w:tcPr>
          <w:p w14:paraId="458ED8E2" w14:textId="62C9AA63" w:rsidR="007877BD" w:rsidRDefault="007877BD" w:rsidP="007877BD">
            <w:pPr>
              <w:pStyle w:val="affe"/>
              <w:jc w:val="center"/>
            </w:pPr>
            <w:r>
              <w:t>33</w:t>
            </w:r>
          </w:p>
        </w:tc>
      </w:tr>
      <w:tr w:rsidR="007877BD" w14:paraId="6BEA4424" w14:textId="77777777" w:rsidTr="00156365">
        <w:trPr>
          <w:trHeight w:val="409"/>
        </w:trPr>
        <w:tc>
          <w:tcPr>
            <w:tcW w:w="3113" w:type="dxa"/>
          </w:tcPr>
          <w:p w14:paraId="229FFCFF" w14:textId="61650278" w:rsidR="007877BD" w:rsidRPr="007877BD" w:rsidRDefault="007877BD" w:rsidP="007877BD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14" w:type="dxa"/>
          </w:tcPr>
          <w:p w14:paraId="6EB97EBA" w14:textId="344B43EF" w:rsidR="007877BD" w:rsidRDefault="007877BD" w:rsidP="007877BD">
            <w:pPr>
              <w:pStyle w:val="affe"/>
              <w:jc w:val="center"/>
            </w:pPr>
            <w:r>
              <w:t>50</w:t>
            </w:r>
          </w:p>
        </w:tc>
        <w:tc>
          <w:tcPr>
            <w:tcW w:w="3114" w:type="dxa"/>
          </w:tcPr>
          <w:p w14:paraId="5D3F9955" w14:textId="5BB8EA31" w:rsidR="007877BD" w:rsidRDefault="007877BD" w:rsidP="007877BD">
            <w:pPr>
              <w:pStyle w:val="affe"/>
              <w:jc w:val="center"/>
            </w:pPr>
            <w:r>
              <w:t>40</w:t>
            </w:r>
          </w:p>
        </w:tc>
      </w:tr>
      <w:tr w:rsidR="007877BD" w14:paraId="75EB4A35" w14:textId="77777777" w:rsidTr="00156365">
        <w:trPr>
          <w:trHeight w:val="394"/>
        </w:trPr>
        <w:tc>
          <w:tcPr>
            <w:tcW w:w="3113" w:type="dxa"/>
          </w:tcPr>
          <w:p w14:paraId="1545195C" w14:textId="117549F9" w:rsidR="007877BD" w:rsidRPr="007877BD" w:rsidRDefault="007877BD" w:rsidP="007877BD">
            <w:pPr>
              <w:pStyle w:val="affe"/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3114" w:type="dxa"/>
          </w:tcPr>
          <w:p w14:paraId="16EA90B4" w14:textId="51C126E1" w:rsidR="007877BD" w:rsidRDefault="007877BD" w:rsidP="007877BD">
            <w:pPr>
              <w:pStyle w:val="affe"/>
              <w:jc w:val="center"/>
            </w:pPr>
            <w:r>
              <w:t>60</w:t>
            </w:r>
          </w:p>
        </w:tc>
        <w:tc>
          <w:tcPr>
            <w:tcW w:w="3114" w:type="dxa"/>
          </w:tcPr>
          <w:p w14:paraId="3FBDF84C" w14:textId="316DD41C" w:rsidR="007877BD" w:rsidRDefault="007877BD" w:rsidP="007877BD">
            <w:pPr>
              <w:pStyle w:val="affe"/>
              <w:jc w:val="center"/>
            </w:pPr>
            <w:r>
              <w:t>52</w:t>
            </w:r>
          </w:p>
        </w:tc>
      </w:tr>
    </w:tbl>
    <w:p w14:paraId="5B478960" w14:textId="1BA9C7B3" w:rsidR="007877BD" w:rsidRDefault="007877BD" w:rsidP="007877BD">
      <w:pPr>
        <w:pStyle w:val="2"/>
      </w:pPr>
      <w:r>
        <w:t>Шаг 3 (выделение средств предприятиям П3 и П4)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7877BD" w14:paraId="2F08DFFA" w14:textId="77777777" w:rsidTr="00156365">
        <w:tc>
          <w:tcPr>
            <w:tcW w:w="1168" w:type="dxa"/>
            <w:vAlign w:val="center"/>
          </w:tcPr>
          <w:p w14:paraId="0B4621BD" w14:textId="20961864" w:rsidR="007877BD" w:rsidRPr="00156365" w:rsidRDefault="00156365" w:rsidP="00156365">
            <w:pPr>
              <w:pStyle w:val="affe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14:paraId="1C891113" w14:textId="5E212E5F" w:rsidR="007877BD" w:rsidRPr="00156365" w:rsidRDefault="00156365" w:rsidP="00156365">
            <w:pPr>
              <w:pStyle w:val="affe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14:paraId="5160CF55" w14:textId="3407358C" w:rsidR="007877BD" w:rsidRPr="00156365" w:rsidRDefault="00156365" w:rsidP="00156365">
            <w:pPr>
              <w:pStyle w:val="affe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14:paraId="09FECA05" w14:textId="30EFFA01" w:rsidR="007877BD" w:rsidRPr="00156365" w:rsidRDefault="00156365" w:rsidP="00156365">
            <w:pPr>
              <w:pStyle w:val="affe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14:paraId="0E98E900" w14:textId="065AF5E8" w:rsidR="007877BD" w:rsidRPr="00156365" w:rsidRDefault="00156365" w:rsidP="00156365">
            <w:pPr>
              <w:pStyle w:val="affe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68" w:type="dxa"/>
            <w:vAlign w:val="center"/>
          </w:tcPr>
          <w:p w14:paraId="1B2F6DE8" w14:textId="77E46A8F" w:rsidR="007877BD" w:rsidRPr="00156365" w:rsidRDefault="00156365" w:rsidP="00156365">
            <w:pPr>
              <w:pStyle w:val="affe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14:paraId="05982D02" w14:textId="31F0D867" w:rsidR="007877BD" w:rsidRPr="00156365" w:rsidRDefault="00156365" w:rsidP="00156365">
            <w:pPr>
              <w:pStyle w:val="affe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68" w:type="dxa"/>
            <w:vAlign w:val="center"/>
          </w:tcPr>
          <w:p w14:paraId="3A036365" w14:textId="3DF3DC37" w:rsidR="007877BD" w:rsidRPr="00156365" w:rsidRDefault="00156365" w:rsidP="00156365">
            <w:pPr>
              <w:pStyle w:val="affe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7877BD" w14:paraId="251999A6" w14:textId="77777777" w:rsidTr="00156365">
        <w:tc>
          <w:tcPr>
            <w:tcW w:w="1168" w:type="dxa"/>
            <w:vAlign w:val="center"/>
          </w:tcPr>
          <w:p w14:paraId="02853BD6" w14:textId="4F53EE2A" w:rsidR="007877BD" w:rsidRPr="00156365" w:rsidRDefault="00156365" w:rsidP="0015636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14:paraId="4C553531" w14:textId="5CC91B3B" w:rsidR="007877BD" w:rsidRPr="00EB5C9E" w:rsidRDefault="00EB5C9E" w:rsidP="0015636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14:paraId="7BE67855" w14:textId="2A269135" w:rsidR="007877BD" w:rsidRPr="00EB5C9E" w:rsidRDefault="00EB5C9E" w:rsidP="0015636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14:paraId="53A35C6C" w14:textId="249D71E0" w:rsidR="007877BD" w:rsidRPr="00EB5C9E" w:rsidRDefault="00EB5C9E" w:rsidP="0015636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14:paraId="3D1D8BB4" w14:textId="47266D20" w:rsidR="007877BD" w:rsidRPr="00EB5C9E" w:rsidRDefault="00EB5C9E" w:rsidP="0015636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14:paraId="31854485" w14:textId="28353ACB" w:rsidR="007877BD" w:rsidRPr="00EB5C9E" w:rsidRDefault="00EB5C9E" w:rsidP="0015636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14:paraId="60A26AC5" w14:textId="1D1D533E" w:rsidR="007877BD" w:rsidRPr="00EB5C9E" w:rsidRDefault="00EB5C9E" w:rsidP="0015636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14:paraId="51E6FA35" w14:textId="090F2EAB" w:rsidR="007877BD" w:rsidRPr="00EB5C9E" w:rsidRDefault="00EB5C9E" w:rsidP="0015636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5C9E" w14:paraId="78F0B800" w14:textId="77777777" w:rsidTr="002425BD">
        <w:tc>
          <w:tcPr>
            <w:tcW w:w="1168" w:type="dxa"/>
            <w:vMerge w:val="restart"/>
            <w:vAlign w:val="center"/>
          </w:tcPr>
          <w:p w14:paraId="15A90828" w14:textId="1CABAAB9" w:rsid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10AA9F2E" w14:textId="00D55EC3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7CA96779" w14:textId="5919ABB4" w:rsidR="00EB5C9E" w:rsidRDefault="00EB5C9E" w:rsidP="00EB5C9E">
            <w:pPr>
              <w:pStyle w:val="affe"/>
              <w:jc w:val="center"/>
            </w:pPr>
            <w:r>
              <w:t>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09F37CE7" w14:textId="5F1D4707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5D0B6BC7" w14:textId="4F01F594" w:rsidR="00EB5C9E" w:rsidRDefault="00A7534F" w:rsidP="00EB5C9E">
            <w:pPr>
              <w:pStyle w:val="affe"/>
              <w:jc w:val="center"/>
            </w:pPr>
            <w:r>
              <w:t>8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1A32A489" w14:textId="4CCB5AFB" w:rsidR="00EB5C9E" w:rsidRDefault="00A7534F" w:rsidP="00EB5C9E">
            <w:pPr>
              <w:pStyle w:val="affe"/>
              <w:jc w:val="center"/>
            </w:pPr>
            <w:r>
              <w:t>8</w:t>
            </w:r>
          </w:p>
        </w:tc>
        <w:tc>
          <w:tcPr>
            <w:tcW w:w="1168" w:type="dxa"/>
            <w:vMerge w:val="restart"/>
            <w:vAlign w:val="center"/>
          </w:tcPr>
          <w:p w14:paraId="23DEDD2F" w14:textId="498FCAF6" w:rsidR="00EB5C9E" w:rsidRDefault="00A7534F" w:rsidP="00EB5C9E">
            <w:pPr>
              <w:pStyle w:val="affe"/>
              <w:jc w:val="center"/>
            </w:pPr>
            <w:r>
              <w:t>10</w:t>
            </w:r>
          </w:p>
        </w:tc>
        <w:tc>
          <w:tcPr>
            <w:tcW w:w="1168" w:type="dxa"/>
            <w:vMerge w:val="restart"/>
            <w:vAlign w:val="center"/>
          </w:tcPr>
          <w:p w14:paraId="37D81D81" w14:textId="7BD4A941" w:rsidR="00EB5C9E" w:rsidRDefault="00A7534F" w:rsidP="00EB5C9E">
            <w:pPr>
              <w:pStyle w:val="affe"/>
              <w:jc w:val="center"/>
            </w:pPr>
            <w:r>
              <w:t>15</w:t>
            </w:r>
          </w:p>
        </w:tc>
      </w:tr>
      <w:tr w:rsidR="00EB5C9E" w14:paraId="796F8B86" w14:textId="77777777" w:rsidTr="002425BD">
        <w:tc>
          <w:tcPr>
            <w:tcW w:w="1168" w:type="dxa"/>
            <w:vMerge/>
            <w:vAlign w:val="center"/>
          </w:tcPr>
          <w:p w14:paraId="62283956" w14:textId="219999BD" w:rsidR="00EB5C9E" w:rsidRPr="00156365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3C2C95BF" w14:textId="0114ECF1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1579A3BF" w14:textId="48DCF9F2" w:rsidR="00EB5C9E" w:rsidRDefault="00EB5C9E" w:rsidP="00EB5C9E">
            <w:pPr>
              <w:pStyle w:val="affe"/>
              <w:jc w:val="center"/>
            </w:pPr>
            <w:r>
              <w:t>15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768B8451" w14:textId="013ABD26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615FFE87" w14:textId="1936FBB8" w:rsidR="00EB5C9E" w:rsidRDefault="00A7534F" w:rsidP="00EB5C9E">
            <w:pPr>
              <w:pStyle w:val="affe"/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3AB4587C" w14:textId="0C2308A0" w:rsidR="00EB5C9E" w:rsidRDefault="00A7534F" w:rsidP="00EB5C9E">
            <w:pPr>
              <w:pStyle w:val="affe"/>
              <w:jc w:val="center"/>
            </w:pPr>
            <w:r>
              <w:t>15</w:t>
            </w:r>
          </w:p>
        </w:tc>
        <w:tc>
          <w:tcPr>
            <w:tcW w:w="1168" w:type="dxa"/>
            <w:vMerge/>
            <w:vAlign w:val="center"/>
          </w:tcPr>
          <w:p w14:paraId="33B365EA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045985D2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2333D1BE" w14:textId="77777777" w:rsidTr="00EB5C9E">
        <w:tc>
          <w:tcPr>
            <w:tcW w:w="1168" w:type="dxa"/>
            <w:vMerge w:val="restart"/>
            <w:vAlign w:val="center"/>
          </w:tcPr>
          <w:p w14:paraId="02D4D020" w14:textId="31F3B68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394115FF" w14:textId="1AD284AD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10F59E3A" w14:textId="456A5C23" w:rsidR="00EB5C9E" w:rsidRDefault="00EB5C9E" w:rsidP="00EB5C9E">
            <w:pPr>
              <w:pStyle w:val="affe"/>
              <w:jc w:val="center"/>
            </w:pPr>
            <w:r>
              <w:t>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39C3BF3C" w14:textId="052C1DA9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258C2210" w14:textId="1EBA9862" w:rsidR="00EB5C9E" w:rsidRDefault="00A7534F" w:rsidP="00EB5C9E">
            <w:pPr>
              <w:pStyle w:val="affe"/>
              <w:jc w:val="center"/>
            </w:pPr>
            <w:r>
              <w:t>17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0C037B4F" w14:textId="44323644" w:rsidR="00EB5C9E" w:rsidRDefault="00A7534F" w:rsidP="00EB5C9E">
            <w:pPr>
              <w:pStyle w:val="affe"/>
              <w:jc w:val="center"/>
            </w:pPr>
            <w:r>
              <w:t>17</w:t>
            </w:r>
          </w:p>
        </w:tc>
        <w:tc>
          <w:tcPr>
            <w:tcW w:w="1168" w:type="dxa"/>
            <w:vMerge w:val="restart"/>
            <w:vAlign w:val="center"/>
          </w:tcPr>
          <w:p w14:paraId="7C9E41B7" w14:textId="20AE268B" w:rsidR="00EB5C9E" w:rsidRDefault="00A7534F" w:rsidP="00EB5C9E">
            <w:pPr>
              <w:pStyle w:val="affe"/>
              <w:jc w:val="center"/>
            </w:pPr>
            <w:r>
              <w:t>10</w:t>
            </w:r>
          </w:p>
        </w:tc>
        <w:tc>
          <w:tcPr>
            <w:tcW w:w="1168" w:type="dxa"/>
            <w:vMerge w:val="restart"/>
            <w:vAlign w:val="center"/>
          </w:tcPr>
          <w:p w14:paraId="5E4BF646" w14:textId="05DD9B81" w:rsidR="00EB5C9E" w:rsidRDefault="00A7534F" w:rsidP="00EB5C9E">
            <w:pPr>
              <w:pStyle w:val="affe"/>
              <w:jc w:val="center"/>
            </w:pPr>
            <w:r>
              <w:t>23</w:t>
            </w:r>
          </w:p>
        </w:tc>
      </w:tr>
      <w:tr w:rsidR="00EB5C9E" w14:paraId="60B3A364" w14:textId="77777777" w:rsidTr="00EB5C9E">
        <w:tc>
          <w:tcPr>
            <w:tcW w:w="1168" w:type="dxa"/>
            <w:vMerge/>
            <w:vAlign w:val="center"/>
          </w:tcPr>
          <w:p w14:paraId="47488366" w14:textId="0C624B69" w:rsidR="00EB5C9E" w:rsidRPr="00156365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43E5B34D" w14:textId="2AD15F10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5E1C633E" w14:textId="1C5D8D40" w:rsidR="00EB5C9E" w:rsidRDefault="00EB5C9E" w:rsidP="00EB5C9E">
            <w:pPr>
              <w:pStyle w:val="affe"/>
              <w:jc w:val="center"/>
            </w:pPr>
            <w:r>
              <w:t>15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02182C4D" w14:textId="5E396ED9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7468333A" w14:textId="77749BD3" w:rsidR="00EB5C9E" w:rsidRDefault="00A7534F" w:rsidP="00EB5C9E">
            <w:pPr>
              <w:pStyle w:val="affe"/>
              <w:jc w:val="center"/>
            </w:pPr>
            <w:r>
              <w:t>8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5C822D2F" w14:textId="45328F13" w:rsidR="00EB5C9E" w:rsidRDefault="00A7534F" w:rsidP="00EB5C9E">
            <w:pPr>
              <w:pStyle w:val="affe"/>
              <w:jc w:val="center"/>
            </w:pPr>
            <w:r>
              <w:t>23</w:t>
            </w:r>
          </w:p>
        </w:tc>
        <w:tc>
          <w:tcPr>
            <w:tcW w:w="1168" w:type="dxa"/>
            <w:vMerge/>
            <w:vAlign w:val="center"/>
          </w:tcPr>
          <w:p w14:paraId="090C5140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3895AA50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743F7575" w14:textId="77777777" w:rsidTr="00EB5C9E">
        <w:tc>
          <w:tcPr>
            <w:tcW w:w="1168" w:type="dxa"/>
            <w:vMerge/>
            <w:vAlign w:val="center"/>
          </w:tcPr>
          <w:p w14:paraId="314157F2" w14:textId="77777777" w:rsidR="00EB5C9E" w:rsidRPr="00156365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32D7A413" w14:textId="4581F2FD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15BE397B" w14:textId="4C007E41" w:rsidR="00EB5C9E" w:rsidRDefault="00EB5C9E" w:rsidP="00EB5C9E">
            <w:pPr>
              <w:pStyle w:val="affe"/>
              <w:jc w:val="center"/>
            </w:pPr>
            <w:r>
              <w:t>22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3DAFEF96" w14:textId="5C5E7650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21872769" w14:textId="4F8ADEA5" w:rsidR="00EB5C9E" w:rsidRDefault="00A7534F" w:rsidP="00EB5C9E">
            <w:pPr>
              <w:pStyle w:val="affe"/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58FF996C" w14:textId="1C0FECE6" w:rsidR="00EB5C9E" w:rsidRDefault="00A7534F" w:rsidP="00EB5C9E">
            <w:pPr>
              <w:pStyle w:val="affe"/>
              <w:jc w:val="center"/>
            </w:pPr>
            <w:r>
              <w:t>22</w:t>
            </w: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vAlign w:val="center"/>
          </w:tcPr>
          <w:p w14:paraId="60AD9980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7EE6B876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3C6BC67E" w14:textId="77777777" w:rsidTr="00DE0AE5">
        <w:tc>
          <w:tcPr>
            <w:tcW w:w="1168" w:type="dxa"/>
            <w:vMerge w:val="restart"/>
            <w:vAlign w:val="center"/>
          </w:tcPr>
          <w:p w14:paraId="6D9D0B43" w14:textId="60CAD686" w:rsid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3CC5EE45" w14:textId="25539B8B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10529A52" w14:textId="65876256" w:rsidR="00EB5C9E" w:rsidRDefault="00EB5C9E" w:rsidP="00EB5C9E">
            <w:pPr>
              <w:pStyle w:val="affe"/>
              <w:jc w:val="center"/>
            </w:pPr>
            <w:r>
              <w:t>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4BF6F9AE" w14:textId="723BBCD3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5CD56366" w14:textId="27130505" w:rsidR="00EB5C9E" w:rsidRDefault="00A7534F" w:rsidP="00EB5C9E">
            <w:pPr>
              <w:pStyle w:val="affe"/>
              <w:jc w:val="center"/>
            </w:pPr>
            <w:r>
              <w:t>30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01531C12" w14:textId="5AE43D58" w:rsidR="00EB5C9E" w:rsidRDefault="00A7534F" w:rsidP="00EB5C9E">
            <w:pPr>
              <w:pStyle w:val="affe"/>
              <w:jc w:val="center"/>
            </w:pPr>
            <w:r>
              <w:t>30</w:t>
            </w:r>
          </w:p>
        </w:tc>
        <w:tc>
          <w:tcPr>
            <w:tcW w:w="1168" w:type="dxa"/>
            <w:vMerge w:val="restart"/>
            <w:vAlign w:val="center"/>
          </w:tcPr>
          <w:p w14:paraId="6C68941C" w14:textId="1057ED6E" w:rsidR="00EB5C9E" w:rsidRDefault="00A7534F" w:rsidP="00EB5C9E">
            <w:pPr>
              <w:pStyle w:val="affe"/>
              <w:jc w:val="center"/>
            </w:pPr>
            <w:r>
              <w:t>10</w:t>
            </w:r>
          </w:p>
        </w:tc>
        <w:tc>
          <w:tcPr>
            <w:tcW w:w="1168" w:type="dxa"/>
            <w:vMerge w:val="restart"/>
            <w:vAlign w:val="center"/>
          </w:tcPr>
          <w:p w14:paraId="0306F182" w14:textId="5CF2D401" w:rsidR="00EB5C9E" w:rsidRDefault="00A7534F" w:rsidP="00EB5C9E">
            <w:pPr>
              <w:pStyle w:val="affe"/>
              <w:jc w:val="center"/>
            </w:pPr>
            <w:r>
              <w:t>32</w:t>
            </w:r>
          </w:p>
        </w:tc>
      </w:tr>
      <w:tr w:rsidR="00EB5C9E" w14:paraId="053FC6E4" w14:textId="77777777" w:rsidTr="00DE0AE5">
        <w:tc>
          <w:tcPr>
            <w:tcW w:w="1168" w:type="dxa"/>
            <w:vMerge/>
            <w:vAlign w:val="center"/>
          </w:tcPr>
          <w:p w14:paraId="2AE678AD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66B04C8D" w14:textId="21383532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1475B6E9" w14:textId="15D45C54" w:rsidR="00EB5C9E" w:rsidRDefault="00EB5C9E" w:rsidP="00EB5C9E">
            <w:pPr>
              <w:pStyle w:val="affe"/>
              <w:jc w:val="center"/>
            </w:pPr>
            <w:r>
              <w:t>15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02F6BB86" w14:textId="29025FE0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4E84C3F8" w14:textId="65C8D395" w:rsidR="00EB5C9E" w:rsidRDefault="00A7534F" w:rsidP="00EB5C9E">
            <w:pPr>
              <w:pStyle w:val="affe"/>
              <w:jc w:val="center"/>
            </w:pPr>
            <w:r>
              <w:t>17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565ED517" w14:textId="314B2B59" w:rsidR="00EB5C9E" w:rsidRDefault="00A7534F" w:rsidP="00EB5C9E">
            <w:pPr>
              <w:pStyle w:val="affe"/>
              <w:jc w:val="center"/>
            </w:pPr>
            <w:r>
              <w:t>32</w:t>
            </w:r>
          </w:p>
        </w:tc>
        <w:tc>
          <w:tcPr>
            <w:tcW w:w="1168" w:type="dxa"/>
            <w:vMerge/>
            <w:vAlign w:val="center"/>
          </w:tcPr>
          <w:p w14:paraId="0F21B597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1B401A5B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248F0F5B" w14:textId="77777777" w:rsidTr="00DE0AE5">
        <w:tc>
          <w:tcPr>
            <w:tcW w:w="1168" w:type="dxa"/>
            <w:vMerge/>
            <w:vAlign w:val="center"/>
          </w:tcPr>
          <w:p w14:paraId="26E6F1AB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04D1F894" w14:textId="11E0F9C9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0639F5E0" w14:textId="0EE6C940" w:rsidR="00EB5C9E" w:rsidRDefault="00EB5C9E" w:rsidP="00EB5C9E">
            <w:pPr>
              <w:pStyle w:val="affe"/>
              <w:jc w:val="center"/>
            </w:pPr>
            <w:r>
              <w:t>22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789A3703" w14:textId="30DF5C28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4F3D6779" w14:textId="6469EEBE" w:rsidR="00EB5C9E" w:rsidRDefault="00A7534F" w:rsidP="00EB5C9E">
            <w:pPr>
              <w:pStyle w:val="affe"/>
              <w:jc w:val="center"/>
            </w:pPr>
            <w:r>
              <w:t>8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01B770B1" w14:textId="1CB19CB9" w:rsidR="00EB5C9E" w:rsidRDefault="00A7534F" w:rsidP="00EB5C9E">
            <w:pPr>
              <w:pStyle w:val="affe"/>
              <w:jc w:val="center"/>
            </w:pPr>
            <w:r>
              <w:t>30</w:t>
            </w:r>
          </w:p>
        </w:tc>
        <w:tc>
          <w:tcPr>
            <w:tcW w:w="1168" w:type="dxa"/>
            <w:vMerge/>
            <w:vAlign w:val="center"/>
          </w:tcPr>
          <w:p w14:paraId="756AE0B5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203B789E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414061EB" w14:textId="77777777" w:rsidTr="00EB5C9E">
        <w:tc>
          <w:tcPr>
            <w:tcW w:w="1168" w:type="dxa"/>
            <w:vMerge/>
            <w:vAlign w:val="center"/>
          </w:tcPr>
          <w:p w14:paraId="6690157B" w14:textId="253797E4" w:rsidR="00EB5C9E" w:rsidRPr="00156365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40950DF0" w14:textId="3E389A77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31448C80" w14:textId="46C361B5" w:rsidR="00EB5C9E" w:rsidRDefault="00EB5C9E" w:rsidP="00EB5C9E">
            <w:pPr>
              <w:pStyle w:val="affe"/>
              <w:jc w:val="center"/>
            </w:pPr>
            <w:r>
              <w:t>24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2DCEDBF3" w14:textId="03DF3816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73D8BDC2" w14:textId="4EF8D347" w:rsidR="00EB5C9E" w:rsidRDefault="00A7534F" w:rsidP="00EB5C9E">
            <w:pPr>
              <w:pStyle w:val="affe"/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5CF4BC6D" w14:textId="07145571" w:rsidR="00EB5C9E" w:rsidRDefault="00A7534F" w:rsidP="00EB5C9E">
            <w:pPr>
              <w:pStyle w:val="affe"/>
              <w:jc w:val="center"/>
            </w:pPr>
            <w:r>
              <w:t>24</w:t>
            </w:r>
          </w:p>
        </w:tc>
        <w:tc>
          <w:tcPr>
            <w:tcW w:w="1168" w:type="dxa"/>
            <w:vMerge/>
            <w:vAlign w:val="center"/>
          </w:tcPr>
          <w:p w14:paraId="33ED92AA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3C206145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5705BF36" w14:textId="77777777" w:rsidTr="00EB5C9E">
        <w:tc>
          <w:tcPr>
            <w:tcW w:w="1168" w:type="dxa"/>
            <w:vMerge w:val="restart"/>
            <w:vAlign w:val="center"/>
          </w:tcPr>
          <w:p w14:paraId="44A38F9F" w14:textId="558733A2" w:rsid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51C99FDA" w14:textId="1C8A89FE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3F0646E9" w14:textId="190415C0" w:rsidR="00EB5C9E" w:rsidRDefault="00EB5C9E" w:rsidP="00EB5C9E">
            <w:pPr>
              <w:pStyle w:val="affe"/>
              <w:jc w:val="center"/>
            </w:pPr>
            <w:r>
              <w:t>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6EDB34E1" w14:textId="6E608864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6A888C94" w14:textId="1193EA33" w:rsidR="00EB5C9E" w:rsidRDefault="00A7534F" w:rsidP="00EB5C9E">
            <w:pPr>
              <w:pStyle w:val="affe"/>
              <w:jc w:val="center"/>
            </w:pPr>
            <w:r>
              <w:t>33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1385F8E3" w14:textId="561915B1" w:rsidR="00EB5C9E" w:rsidRDefault="00A7534F" w:rsidP="00EB5C9E">
            <w:pPr>
              <w:pStyle w:val="affe"/>
              <w:jc w:val="center"/>
            </w:pPr>
            <w:r>
              <w:t>33</w:t>
            </w:r>
          </w:p>
        </w:tc>
        <w:tc>
          <w:tcPr>
            <w:tcW w:w="1168" w:type="dxa"/>
            <w:vMerge w:val="restart"/>
            <w:vAlign w:val="center"/>
          </w:tcPr>
          <w:p w14:paraId="15A9DE41" w14:textId="3BADDC22" w:rsidR="00EB5C9E" w:rsidRDefault="00A7534F" w:rsidP="00EB5C9E">
            <w:pPr>
              <w:pStyle w:val="affe"/>
              <w:jc w:val="center"/>
            </w:pPr>
            <w:r>
              <w:t>10</w:t>
            </w:r>
          </w:p>
        </w:tc>
        <w:tc>
          <w:tcPr>
            <w:tcW w:w="1168" w:type="dxa"/>
            <w:vMerge w:val="restart"/>
            <w:vAlign w:val="center"/>
          </w:tcPr>
          <w:p w14:paraId="30C02986" w14:textId="22D4474F" w:rsidR="00EB5C9E" w:rsidRDefault="00A7534F" w:rsidP="00EB5C9E">
            <w:pPr>
              <w:pStyle w:val="affe"/>
              <w:jc w:val="center"/>
            </w:pPr>
            <w:r>
              <w:t>45</w:t>
            </w:r>
          </w:p>
        </w:tc>
      </w:tr>
      <w:tr w:rsidR="00EB5C9E" w14:paraId="49229A89" w14:textId="77777777" w:rsidTr="00EB5C9E">
        <w:tc>
          <w:tcPr>
            <w:tcW w:w="1168" w:type="dxa"/>
            <w:vMerge/>
            <w:vAlign w:val="center"/>
          </w:tcPr>
          <w:p w14:paraId="633F64F6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12112E80" w14:textId="714DE7AE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3831A504" w14:textId="4CC316A1" w:rsidR="00EB5C9E" w:rsidRDefault="00EB5C9E" w:rsidP="00EB5C9E">
            <w:pPr>
              <w:pStyle w:val="affe"/>
              <w:jc w:val="center"/>
            </w:pPr>
            <w:r>
              <w:t>15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63944CFD" w14:textId="027360BF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4B5A6B23" w14:textId="0DB6266B" w:rsidR="00EB5C9E" w:rsidRDefault="00A7534F" w:rsidP="00EB5C9E">
            <w:pPr>
              <w:pStyle w:val="affe"/>
              <w:jc w:val="center"/>
            </w:pPr>
            <w:r>
              <w:t>30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66CD06C3" w14:textId="096E88FE" w:rsidR="00EB5C9E" w:rsidRDefault="00A7534F" w:rsidP="00EB5C9E">
            <w:pPr>
              <w:pStyle w:val="affe"/>
              <w:jc w:val="center"/>
            </w:pPr>
            <w:r>
              <w:t>45</w:t>
            </w:r>
          </w:p>
        </w:tc>
        <w:tc>
          <w:tcPr>
            <w:tcW w:w="1168" w:type="dxa"/>
            <w:vMerge/>
            <w:vAlign w:val="center"/>
          </w:tcPr>
          <w:p w14:paraId="62895A01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4A4EB92C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6B6DC36A" w14:textId="77777777" w:rsidTr="00EB5C9E">
        <w:tc>
          <w:tcPr>
            <w:tcW w:w="1168" w:type="dxa"/>
            <w:vMerge/>
            <w:vAlign w:val="center"/>
          </w:tcPr>
          <w:p w14:paraId="0A4459D2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7B3670CD" w14:textId="160CEEBF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72926C6B" w14:textId="7347FAF2" w:rsidR="00EB5C9E" w:rsidRDefault="00EB5C9E" w:rsidP="00EB5C9E">
            <w:pPr>
              <w:pStyle w:val="affe"/>
              <w:jc w:val="center"/>
            </w:pPr>
            <w:r>
              <w:t>22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76564020" w14:textId="543DCC32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65E7042F" w14:textId="506D4B0A" w:rsidR="00EB5C9E" w:rsidRDefault="00A7534F" w:rsidP="00EB5C9E">
            <w:pPr>
              <w:pStyle w:val="affe"/>
              <w:jc w:val="center"/>
            </w:pPr>
            <w:r>
              <w:t>17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6A9862F4" w14:textId="0204BC2C" w:rsidR="00EB5C9E" w:rsidRDefault="00A7534F" w:rsidP="00EB5C9E">
            <w:pPr>
              <w:pStyle w:val="affe"/>
              <w:jc w:val="center"/>
            </w:pPr>
            <w:r>
              <w:t>39</w:t>
            </w:r>
          </w:p>
        </w:tc>
        <w:tc>
          <w:tcPr>
            <w:tcW w:w="1168" w:type="dxa"/>
            <w:vMerge/>
            <w:vAlign w:val="center"/>
          </w:tcPr>
          <w:p w14:paraId="73190959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22888BF4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62EC1F24" w14:textId="77777777" w:rsidTr="00EB5C9E">
        <w:tc>
          <w:tcPr>
            <w:tcW w:w="1168" w:type="dxa"/>
            <w:vMerge/>
            <w:vAlign w:val="center"/>
          </w:tcPr>
          <w:p w14:paraId="4D17C59F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24053C6E" w14:textId="099E336F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77EC0F5D" w14:textId="2B731BAA" w:rsidR="00EB5C9E" w:rsidRDefault="00EB5C9E" w:rsidP="00EB5C9E">
            <w:pPr>
              <w:pStyle w:val="affe"/>
              <w:jc w:val="center"/>
            </w:pPr>
            <w:r>
              <w:t>24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361666F6" w14:textId="6D1B2D9F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1478AEBB" w14:textId="0BE492A2" w:rsidR="00EB5C9E" w:rsidRDefault="00A7534F" w:rsidP="00EB5C9E">
            <w:pPr>
              <w:pStyle w:val="affe"/>
              <w:jc w:val="center"/>
            </w:pPr>
            <w:r>
              <w:t>8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74D3FAB8" w14:textId="27D48F63" w:rsidR="00EB5C9E" w:rsidRDefault="00A7534F" w:rsidP="00EB5C9E">
            <w:pPr>
              <w:pStyle w:val="affe"/>
              <w:jc w:val="center"/>
            </w:pPr>
            <w:r>
              <w:t>32</w:t>
            </w:r>
          </w:p>
        </w:tc>
        <w:tc>
          <w:tcPr>
            <w:tcW w:w="1168" w:type="dxa"/>
            <w:vMerge/>
            <w:vAlign w:val="center"/>
          </w:tcPr>
          <w:p w14:paraId="03466D4B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3FDB80E1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1FB73CA8" w14:textId="77777777" w:rsidTr="00EB5C9E">
        <w:tc>
          <w:tcPr>
            <w:tcW w:w="1168" w:type="dxa"/>
            <w:vMerge/>
            <w:vAlign w:val="center"/>
          </w:tcPr>
          <w:p w14:paraId="5DF943A5" w14:textId="58A1E2D0" w:rsidR="00EB5C9E" w:rsidRPr="00156365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3EA4F186" w14:textId="369EC704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58D280B0" w14:textId="61448C35" w:rsidR="00EB5C9E" w:rsidRPr="00FD6AA5" w:rsidRDefault="00EB5C9E" w:rsidP="00EB5C9E">
            <w:pPr>
              <w:pStyle w:val="affe"/>
              <w:jc w:val="center"/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1E9FC611" w14:textId="46B21D87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727E43C1" w14:textId="5AD9F5B7" w:rsidR="00EB5C9E" w:rsidRDefault="00A7534F" w:rsidP="00EB5C9E">
            <w:pPr>
              <w:pStyle w:val="affe"/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70FA2B30" w14:textId="71BCF049" w:rsidR="00EB5C9E" w:rsidRDefault="00A7534F" w:rsidP="00EB5C9E">
            <w:pPr>
              <w:pStyle w:val="affe"/>
              <w:jc w:val="center"/>
            </w:pPr>
            <w:r>
              <w:t>30</w:t>
            </w:r>
          </w:p>
        </w:tc>
        <w:tc>
          <w:tcPr>
            <w:tcW w:w="1168" w:type="dxa"/>
            <w:vMerge/>
            <w:vAlign w:val="center"/>
          </w:tcPr>
          <w:p w14:paraId="4857B5D1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67E6E39F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0F72F026" w14:textId="77777777" w:rsidTr="00EB5C9E">
        <w:tc>
          <w:tcPr>
            <w:tcW w:w="1168" w:type="dxa"/>
            <w:vMerge w:val="restart"/>
            <w:vAlign w:val="center"/>
          </w:tcPr>
          <w:p w14:paraId="0359FFA8" w14:textId="5D8F785A" w:rsid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2EB17C9D" w14:textId="0445A80B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6A066FCB" w14:textId="2A217006" w:rsidR="00EB5C9E" w:rsidRDefault="00EB5C9E" w:rsidP="00EB5C9E">
            <w:pPr>
              <w:pStyle w:val="affe"/>
              <w:jc w:val="center"/>
            </w:pPr>
            <w:r>
              <w:t>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13FBBA02" w14:textId="058EE035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3B1B8A7C" w14:textId="7F3D4E25" w:rsidR="00EB5C9E" w:rsidRDefault="00A7534F" w:rsidP="00EB5C9E">
            <w:pPr>
              <w:pStyle w:val="affe"/>
              <w:jc w:val="center"/>
            </w:pPr>
            <w:r>
              <w:t>40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2A9C93E2" w14:textId="587DD806" w:rsidR="00EB5C9E" w:rsidRDefault="00A7534F" w:rsidP="00EB5C9E">
            <w:pPr>
              <w:pStyle w:val="affe"/>
              <w:jc w:val="center"/>
            </w:pPr>
            <w:r>
              <w:t>40</w:t>
            </w:r>
          </w:p>
        </w:tc>
        <w:tc>
          <w:tcPr>
            <w:tcW w:w="1168" w:type="dxa"/>
            <w:vMerge w:val="restart"/>
            <w:vAlign w:val="center"/>
          </w:tcPr>
          <w:p w14:paraId="53E220F6" w14:textId="76FC9DC0" w:rsidR="00EB5C9E" w:rsidRDefault="00A7534F" w:rsidP="00EB5C9E">
            <w:pPr>
              <w:pStyle w:val="affe"/>
              <w:jc w:val="center"/>
            </w:pPr>
            <w:r>
              <w:t>20</w:t>
            </w:r>
          </w:p>
        </w:tc>
        <w:tc>
          <w:tcPr>
            <w:tcW w:w="1168" w:type="dxa"/>
            <w:vMerge w:val="restart"/>
            <w:vAlign w:val="center"/>
          </w:tcPr>
          <w:p w14:paraId="251771BC" w14:textId="3D6BC67D" w:rsidR="00EB5C9E" w:rsidRDefault="00A7534F" w:rsidP="00EB5C9E">
            <w:pPr>
              <w:pStyle w:val="affe"/>
              <w:jc w:val="center"/>
            </w:pPr>
            <w:r>
              <w:t>52</w:t>
            </w:r>
          </w:p>
        </w:tc>
      </w:tr>
      <w:tr w:rsidR="00EB5C9E" w14:paraId="3B562530" w14:textId="77777777" w:rsidTr="00EB5C9E">
        <w:tc>
          <w:tcPr>
            <w:tcW w:w="1168" w:type="dxa"/>
            <w:vMerge/>
            <w:vAlign w:val="center"/>
          </w:tcPr>
          <w:p w14:paraId="473A0D05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19125595" w14:textId="2F587B3C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6F69E3A8" w14:textId="5FD35677" w:rsidR="00EB5C9E" w:rsidRDefault="00EB5C9E" w:rsidP="00EB5C9E">
            <w:pPr>
              <w:pStyle w:val="affe"/>
              <w:jc w:val="center"/>
            </w:pPr>
            <w:r>
              <w:t>15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4C4F9C84" w14:textId="78216789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253450CB" w14:textId="0C115624" w:rsidR="00EB5C9E" w:rsidRDefault="00A7534F" w:rsidP="00EB5C9E">
            <w:pPr>
              <w:pStyle w:val="affe"/>
              <w:jc w:val="center"/>
            </w:pPr>
            <w:r>
              <w:t>33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630C313E" w14:textId="07009067" w:rsidR="00EB5C9E" w:rsidRDefault="00A7534F" w:rsidP="00EB5C9E">
            <w:pPr>
              <w:pStyle w:val="affe"/>
              <w:jc w:val="center"/>
            </w:pPr>
            <w:r>
              <w:t>48</w:t>
            </w:r>
          </w:p>
        </w:tc>
        <w:tc>
          <w:tcPr>
            <w:tcW w:w="1168" w:type="dxa"/>
            <w:vMerge/>
            <w:vAlign w:val="center"/>
          </w:tcPr>
          <w:p w14:paraId="65CA0BE3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1336E0AE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739C9FA1" w14:textId="77777777" w:rsidTr="00EB5C9E">
        <w:tc>
          <w:tcPr>
            <w:tcW w:w="1168" w:type="dxa"/>
            <w:vMerge/>
            <w:vAlign w:val="center"/>
          </w:tcPr>
          <w:p w14:paraId="30519BCC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45D2B4F4" w14:textId="731AFA55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3F74D84C" w14:textId="49A90D97" w:rsidR="00EB5C9E" w:rsidRDefault="00EB5C9E" w:rsidP="00EB5C9E">
            <w:pPr>
              <w:pStyle w:val="affe"/>
              <w:jc w:val="center"/>
            </w:pPr>
            <w:r>
              <w:t>22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009AA56B" w14:textId="45C8BF88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47C8AA20" w14:textId="12594080" w:rsidR="00EB5C9E" w:rsidRDefault="00A7534F" w:rsidP="00EB5C9E">
            <w:pPr>
              <w:pStyle w:val="affe"/>
              <w:jc w:val="center"/>
            </w:pPr>
            <w:r>
              <w:t>30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78336690" w14:textId="7C0F0308" w:rsidR="00EB5C9E" w:rsidRDefault="00A7534F" w:rsidP="00EB5C9E">
            <w:pPr>
              <w:pStyle w:val="affe"/>
              <w:jc w:val="center"/>
            </w:pPr>
            <w:r>
              <w:t>52</w:t>
            </w:r>
          </w:p>
        </w:tc>
        <w:tc>
          <w:tcPr>
            <w:tcW w:w="1168" w:type="dxa"/>
            <w:vMerge/>
            <w:vAlign w:val="center"/>
          </w:tcPr>
          <w:p w14:paraId="66F29EEB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04C779E9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7BBA5E64" w14:textId="77777777" w:rsidTr="00EB5C9E">
        <w:tc>
          <w:tcPr>
            <w:tcW w:w="1168" w:type="dxa"/>
            <w:vMerge/>
            <w:vAlign w:val="center"/>
          </w:tcPr>
          <w:p w14:paraId="72D0CF67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4FB1A89D" w14:textId="17295F84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6D9E7529" w14:textId="757B2515" w:rsidR="00EB5C9E" w:rsidRDefault="00EB5C9E" w:rsidP="00EB5C9E">
            <w:pPr>
              <w:pStyle w:val="affe"/>
              <w:jc w:val="center"/>
            </w:pPr>
            <w:r>
              <w:t>24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730195D6" w14:textId="637DA039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1EDE1AF8" w14:textId="3DF90010" w:rsidR="00EB5C9E" w:rsidRDefault="00A7534F" w:rsidP="00EB5C9E">
            <w:pPr>
              <w:pStyle w:val="affe"/>
              <w:jc w:val="center"/>
            </w:pPr>
            <w:r>
              <w:t>17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49BD690B" w14:textId="43C9318F" w:rsidR="00EB5C9E" w:rsidRDefault="00A7534F" w:rsidP="00EB5C9E">
            <w:pPr>
              <w:pStyle w:val="affe"/>
              <w:jc w:val="center"/>
            </w:pPr>
            <w:r>
              <w:t>41</w:t>
            </w:r>
          </w:p>
        </w:tc>
        <w:tc>
          <w:tcPr>
            <w:tcW w:w="1168" w:type="dxa"/>
            <w:vMerge/>
            <w:vAlign w:val="center"/>
          </w:tcPr>
          <w:p w14:paraId="0273B9BF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2CA97355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44A1C5AB" w14:textId="77777777" w:rsidTr="00EB5C9E">
        <w:tc>
          <w:tcPr>
            <w:tcW w:w="1168" w:type="dxa"/>
            <w:vMerge/>
            <w:vAlign w:val="center"/>
          </w:tcPr>
          <w:p w14:paraId="429913BC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0596FB60" w14:textId="64A509CD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0C3650D1" w14:textId="104A7E8F" w:rsidR="00EB5C9E" w:rsidRDefault="00EB5C9E" w:rsidP="00EB5C9E">
            <w:pPr>
              <w:pStyle w:val="affe"/>
              <w:jc w:val="center"/>
            </w:pPr>
            <w:r>
              <w:t>30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1AC72B95" w14:textId="5F3935B9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65DFBBCF" w14:textId="14842B93" w:rsidR="00EB5C9E" w:rsidRDefault="00A7534F" w:rsidP="00EB5C9E">
            <w:pPr>
              <w:pStyle w:val="affe"/>
              <w:jc w:val="center"/>
            </w:pPr>
            <w:r>
              <w:t>8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5334D561" w14:textId="5D5EC5CA" w:rsidR="00EB5C9E" w:rsidRDefault="00A7534F" w:rsidP="00EB5C9E">
            <w:pPr>
              <w:pStyle w:val="affe"/>
              <w:jc w:val="center"/>
            </w:pPr>
            <w:r>
              <w:t>38</w:t>
            </w:r>
          </w:p>
        </w:tc>
        <w:tc>
          <w:tcPr>
            <w:tcW w:w="1168" w:type="dxa"/>
            <w:vMerge/>
            <w:vAlign w:val="center"/>
          </w:tcPr>
          <w:p w14:paraId="2CEADAA2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48D23E03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0B8CDC43" w14:textId="77777777" w:rsidTr="00EB5C9E">
        <w:tc>
          <w:tcPr>
            <w:tcW w:w="1168" w:type="dxa"/>
            <w:vMerge/>
            <w:vAlign w:val="center"/>
          </w:tcPr>
          <w:p w14:paraId="539EB01A" w14:textId="74578B7F" w:rsidR="00EB5C9E" w:rsidRPr="00156365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09D6C2B2" w14:textId="0A8EF32A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0EF7D3B3" w14:textId="14E5E508" w:rsidR="00EB5C9E" w:rsidRDefault="00EB5C9E" w:rsidP="00EB5C9E">
            <w:pPr>
              <w:pStyle w:val="affe"/>
              <w:jc w:val="center"/>
            </w:pPr>
            <w:r>
              <w:t>46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548133DF" w14:textId="30CEE49B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7BAFD48A" w14:textId="2D885E00" w:rsidR="00EB5C9E" w:rsidRDefault="00A7534F" w:rsidP="00EB5C9E">
            <w:pPr>
              <w:pStyle w:val="affe"/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</w:tcBorders>
            <w:vAlign w:val="center"/>
          </w:tcPr>
          <w:p w14:paraId="2379ACDE" w14:textId="21A672B8" w:rsidR="00EB5C9E" w:rsidRDefault="00A7534F" w:rsidP="00EB5C9E">
            <w:pPr>
              <w:pStyle w:val="affe"/>
              <w:jc w:val="center"/>
            </w:pPr>
            <w:r>
              <w:t>46</w:t>
            </w:r>
          </w:p>
        </w:tc>
        <w:tc>
          <w:tcPr>
            <w:tcW w:w="1168" w:type="dxa"/>
            <w:vMerge/>
            <w:vAlign w:val="center"/>
          </w:tcPr>
          <w:p w14:paraId="0DE98882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53269E1F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148D8EDA" w14:textId="77777777" w:rsidTr="00EB5C9E">
        <w:tc>
          <w:tcPr>
            <w:tcW w:w="1168" w:type="dxa"/>
            <w:vMerge w:val="restart"/>
            <w:vAlign w:val="center"/>
          </w:tcPr>
          <w:p w14:paraId="77062666" w14:textId="38412F3D" w:rsid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41FC099F" w14:textId="2913388C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7D09E842" w14:textId="7874E3E8" w:rsidR="00EB5C9E" w:rsidRDefault="00EB5C9E" w:rsidP="00EB5C9E">
            <w:pPr>
              <w:pStyle w:val="affe"/>
              <w:jc w:val="center"/>
            </w:pPr>
            <w:r>
              <w:t>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00202178" w14:textId="7E835021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6BB0A4E0" w14:textId="653DFB85" w:rsidR="00EB5C9E" w:rsidRDefault="00A7534F" w:rsidP="00EB5C9E">
            <w:pPr>
              <w:pStyle w:val="affe"/>
              <w:jc w:val="center"/>
            </w:pPr>
            <w:r>
              <w:t>52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72B20CA0" w14:textId="506ADAC7" w:rsidR="00EB5C9E" w:rsidRDefault="00A7534F" w:rsidP="00EB5C9E">
            <w:pPr>
              <w:pStyle w:val="affe"/>
              <w:jc w:val="center"/>
            </w:pPr>
            <w:r>
              <w:t>52</w:t>
            </w:r>
          </w:p>
        </w:tc>
        <w:tc>
          <w:tcPr>
            <w:tcW w:w="1168" w:type="dxa"/>
            <w:vMerge w:val="restart"/>
            <w:vAlign w:val="center"/>
          </w:tcPr>
          <w:p w14:paraId="339B49E4" w14:textId="4A722CCD" w:rsidR="00EB5C9E" w:rsidRDefault="004D130E" w:rsidP="00EB5C9E">
            <w:pPr>
              <w:pStyle w:val="affe"/>
              <w:jc w:val="center"/>
            </w:pPr>
            <w:r>
              <w:t>60</w:t>
            </w:r>
          </w:p>
        </w:tc>
        <w:tc>
          <w:tcPr>
            <w:tcW w:w="1168" w:type="dxa"/>
            <w:vMerge w:val="restart"/>
            <w:vAlign w:val="center"/>
          </w:tcPr>
          <w:p w14:paraId="676E7BBA" w14:textId="03F2E227" w:rsidR="00EB5C9E" w:rsidRDefault="004D130E" w:rsidP="00EB5C9E">
            <w:pPr>
              <w:pStyle w:val="affe"/>
              <w:jc w:val="center"/>
            </w:pPr>
            <w:r>
              <w:t>56</w:t>
            </w:r>
          </w:p>
        </w:tc>
      </w:tr>
      <w:tr w:rsidR="00EB5C9E" w14:paraId="63FB586B" w14:textId="77777777" w:rsidTr="00EB5C9E">
        <w:tc>
          <w:tcPr>
            <w:tcW w:w="1168" w:type="dxa"/>
            <w:vMerge/>
            <w:vAlign w:val="center"/>
          </w:tcPr>
          <w:p w14:paraId="320D0319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383CAF8C" w14:textId="334D4CBA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0B27630E" w14:textId="37582CF3" w:rsidR="00EB5C9E" w:rsidRDefault="00EB5C9E" w:rsidP="00EB5C9E">
            <w:pPr>
              <w:pStyle w:val="affe"/>
              <w:jc w:val="center"/>
            </w:pPr>
            <w:r>
              <w:t>15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010FD7B9" w14:textId="10DA2D1F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57D37A32" w14:textId="59FD7BAF" w:rsidR="00EB5C9E" w:rsidRDefault="00A7534F" w:rsidP="00EB5C9E">
            <w:pPr>
              <w:pStyle w:val="affe"/>
              <w:jc w:val="center"/>
            </w:pPr>
            <w:r>
              <w:t>40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6703AD86" w14:textId="7CB2275B" w:rsidR="00EB5C9E" w:rsidRDefault="00A7534F" w:rsidP="00EB5C9E">
            <w:pPr>
              <w:pStyle w:val="affe"/>
              <w:jc w:val="center"/>
            </w:pPr>
            <w:r>
              <w:t>55</w:t>
            </w:r>
          </w:p>
        </w:tc>
        <w:tc>
          <w:tcPr>
            <w:tcW w:w="1168" w:type="dxa"/>
            <w:vMerge/>
            <w:vAlign w:val="center"/>
          </w:tcPr>
          <w:p w14:paraId="1324DF6D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089C01BD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5C7D4857" w14:textId="77777777" w:rsidTr="00EB5C9E">
        <w:tc>
          <w:tcPr>
            <w:tcW w:w="1168" w:type="dxa"/>
            <w:vMerge/>
            <w:vAlign w:val="center"/>
          </w:tcPr>
          <w:p w14:paraId="5573CED2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56D224FB" w14:textId="110AD03E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56E19117" w14:textId="4CC12EE2" w:rsidR="00EB5C9E" w:rsidRDefault="00EB5C9E" w:rsidP="00EB5C9E">
            <w:pPr>
              <w:pStyle w:val="affe"/>
              <w:jc w:val="center"/>
            </w:pPr>
            <w:r>
              <w:t>22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26880C61" w14:textId="65BBC971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4C4FA3BA" w14:textId="5684E7B6" w:rsidR="00EB5C9E" w:rsidRDefault="00A7534F" w:rsidP="00EB5C9E">
            <w:pPr>
              <w:pStyle w:val="affe"/>
              <w:jc w:val="center"/>
            </w:pPr>
            <w:r>
              <w:t>33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26490325" w14:textId="6E6E1FD9" w:rsidR="00EB5C9E" w:rsidRDefault="00A7534F" w:rsidP="00EB5C9E">
            <w:pPr>
              <w:pStyle w:val="affe"/>
              <w:jc w:val="center"/>
            </w:pPr>
            <w:r>
              <w:t>55</w:t>
            </w:r>
          </w:p>
        </w:tc>
        <w:tc>
          <w:tcPr>
            <w:tcW w:w="1168" w:type="dxa"/>
            <w:vMerge/>
            <w:vAlign w:val="center"/>
          </w:tcPr>
          <w:p w14:paraId="5A0A5D7C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5AB13CFB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4C854C84" w14:textId="77777777" w:rsidTr="00EB5C9E">
        <w:tc>
          <w:tcPr>
            <w:tcW w:w="1168" w:type="dxa"/>
            <w:vMerge/>
            <w:vAlign w:val="center"/>
          </w:tcPr>
          <w:p w14:paraId="61BCF1F0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289A728F" w14:textId="43C57C6C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4829A0C8" w14:textId="2A306E51" w:rsidR="00EB5C9E" w:rsidRDefault="00EB5C9E" w:rsidP="00EB5C9E">
            <w:pPr>
              <w:pStyle w:val="affe"/>
              <w:jc w:val="center"/>
            </w:pPr>
            <w:r>
              <w:t>24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0009E16A" w14:textId="5E0778A9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1619614C" w14:textId="56CF81CF" w:rsidR="00EB5C9E" w:rsidRDefault="00A7534F" w:rsidP="00EB5C9E">
            <w:pPr>
              <w:pStyle w:val="affe"/>
              <w:jc w:val="center"/>
            </w:pPr>
            <w:r>
              <w:t>30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66B66684" w14:textId="5BB5155C" w:rsidR="00EB5C9E" w:rsidRDefault="00A7534F" w:rsidP="00EB5C9E">
            <w:pPr>
              <w:pStyle w:val="affe"/>
              <w:jc w:val="center"/>
            </w:pPr>
            <w:r>
              <w:t>54</w:t>
            </w:r>
          </w:p>
        </w:tc>
        <w:tc>
          <w:tcPr>
            <w:tcW w:w="1168" w:type="dxa"/>
            <w:vMerge/>
            <w:vAlign w:val="center"/>
          </w:tcPr>
          <w:p w14:paraId="7E87CF81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3B3071AA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6051FE5D" w14:textId="77777777" w:rsidTr="00EB5C9E">
        <w:tc>
          <w:tcPr>
            <w:tcW w:w="1168" w:type="dxa"/>
            <w:vMerge/>
            <w:vAlign w:val="center"/>
          </w:tcPr>
          <w:p w14:paraId="41787A84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4600EF99" w14:textId="487E433E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2CF48BA9" w14:textId="1F04E794" w:rsidR="00EB5C9E" w:rsidRDefault="00EB5C9E" w:rsidP="00EB5C9E">
            <w:pPr>
              <w:pStyle w:val="affe"/>
              <w:jc w:val="center"/>
            </w:pPr>
            <w:r>
              <w:t>30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3C9EAC62" w14:textId="024B1E25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2E480B36" w14:textId="1780DA76" w:rsidR="00EB5C9E" w:rsidRDefault="00A7534F" w:rsidP="00EB5C9E">
            <w:pPr>
              <w:pStyle w:val="affe"/>
              <w:jc w:val="center"/>
            </w:pPr>
            <w:r>
              <w:t>17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1CE2E7C4" w14:textId="4958F9D3" w:rsidR="00EB5C9E" w:rsidRDefault="00A7534F" w:rsidP="00EB5C9E">
            <w:pPr>
              <w:pStyle w:val="affe"/>
              <w:jc w:val="center"/>
            </w:pPr>
            <w:r>
              <w:t>47</w:t>
            </w:r>
          </w:p>
        </w:tc>
        <w:tc>
          <w:tcPr>
            <w:tcW w:w="1168" w:type="dxa"/>
            <w:vMerge/>
            <w:vAlign w:val="center"/>
          </w:tcPr>
          <w:p w14:paraId="47E2192D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47ECBE6C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46E68D5F" w14:textId="77777777" w:rsidTr="00EB5C9E">
        <w:tc>
          <w:tcPr>
            <w:tcW w:w="1168" w:type="dxa"/>
            <w:vMerge/>
            <w:vAlign w:val="center"/>
          </w:tcPr>
          <w:p w14:paraId="59A07F42" w14:textId="77777777" w:rsidR="00EB5C9E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7D3EF1D2" w14:textId="05C097B8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72D0063D" w14:textId="1A34DD8D" w:rsidR="00EB5C9E" w:rsidRDefault="00EB5C9E" w:rsidP="00EB5C9E">
            <w:pPr>
              <w:pStyle w:val="affe"/>
              <w:jc w:val="center"/>
            </w:pPr>
            <w:r>
              <w:t>46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318C433A" w14:textId="4A75996D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6CFBE5A7" w14:textId="4549AC52" w:rsidR="00EB5C9E" w:rsidRDefault="00A7534F" w:rsidP="00EB5C9E">
            <w:pPr>
              <w:pStyle w:val="affe"/>
              <w:jc w:val="center"/>
            </w:pPr>
            <w:r>
              <w:t>8</w:t>
            </w: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16A632DA" w14:textId="21A82DDF" w:rsidR="00EB5C9E" w:rsidRDefault="00A7534F" w:rsidP="00EB5C9E">
            <w:pPr>
              <w:pStyle w:val="affe"/>
              <w:jc w:val="center"/>
            </w:pPr>
            <w:r>
              <w:t>54</w:t>
            </w:r>
          </w:p>
        </w:tc>
        <w:tc>
          <w:tcPr>
            <w:tcW w:w="1168" w:type="dxa"/>
            <w:vMerge/>
            <w:vAlign w:val="center"/>
          </w:tcPr>
          <w:p w14:paraId="00F9A05A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0389574B" w14:textId="77777777" w:rsidR="00EB5C9E" w:rsidRDefault="00EB5C9E" w:rsidP="00EB5C9E">
            <w:pPr>
              <w:pStyle w:val="affe"/>
              <w:jc w:val="center"/>
            </w:pPr>
          </w:p>
        </w:tc>
      </w:tr>
      <w:tr w:rsidR="00EB5C9E" w14:paraId="5685CC2A" w14:textId="77777777" w:rsidTr="00EB5C9E">
        <w:tc>
          <w:tcPr>
            <w:tcW w:w="1168" w:type="dxa"/>
            <w:vMerge/>
            <w:vAlign w:val="center"/>
          </w:tcPr>
          <w:p w14:paraId="35EAB761" w14:textId="42CFC83A" w:rsidR="00EB5C9E" w:rsidRPr="00156365" w:rsidRDefault="00EB5C9E" w:rsidP="00EB5C9E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68" w:type="dxa"/>
            <w:tcBorders>
              <w:top w:val="nil"/>
            </w:tcBorders>
            <w:vAlign w:val="center"/>
          </w:tcPr>
          <w:p w14:paraId="0889D131" w14:textId="513D2809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  <w:tcBorders>
              <w:top w:val="nil"/>
            </w:tcBorders>
            <w:vAlign w:val="center"/>
          </w:tcPr>
          <w:p w14:paraId="2A2B0D2F" w14:textId="7DDE3C4B" w:rsidR="00EB5C9E" w:rsidRPr="00EB5C9E" w:rsidRDefault="00EB5C9E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68" w:type="dxa"/>
            <w:tcBorders>
              <w:top w:val="nil"/>
            </w:tcBorders>
            <w:vAlign w:val="center"/>
          </w:tcPr>
          <w:p w14:paraId="50A58962" w14:textId="1C8BB454" w:rsidR="00EB5C9E" w:rsidRPr="008F6145" w:rsidRDefault="008F6145" w:rsidP="00EB5C9E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  <w:tcBorders>
              <w:top w:val="nil"/>
            </w:tcBorders>
            <w:vAlign w:val="center"/>
          </w:tcPr>
          <w:p w14:paraId="79944F1D" w14:textId="36649C42" w:rsidR="00EB5C9E" w:rsidRDefault="00A7534F" w:rsidP="00EB5C9E">
            <w:pPr>
              <w:pStyle w:val="affe"/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nil"/>
            </w:tcBorders>
            <w:vAlign w:val="center"/>
          </w:tcPr>
          <w:p w14:paraId="49ABF58F" w14:textId="7D95BCB3" w:rsidR="00EB5C9E" w:rsidRDefault="00A7534F" w:rsidP="00EB5C9E">
            <w:pPr>
              <w:pStyle w:val="affe"/>
              <w:jc w:val="center"/>
            </w:pPr>
            <w:r>
              <w:t>56</w:t>
            </w:r>
          </w:p>
        </w:tc>
        <w:tc>
          <w:tcPr>
            <w:tcW w:w="1168" w:type="dxa"/>
            <w:vMerge/>
            <w:vAlign w:val="center"/>
          </w:tcPr>
          <w:p w14:paraId="64F849AF" w14:textId="77777777" w:rsidR="00EB5C9E" w:rsidRDefault="00EB5C9E" w:rsidP="00EB5C9E">
            <w:pPr>
              <w:pStyle w:val="affe"/>
              <w:jc w:val="center"/>
            </w:pPr>
          </w:p>
        </w:tc>
        <w:tc>
          <w:tcPr>
            <w:tcW w:w="1168" w:type="dxa"/>
            <w:vMerge/>
            <w:vAlign w:val="center"/>
          </w:tcPr>
          <w:p w14:paraId="242FBD81" w14:textId="77777777" w:rsidR="00EB5C9E" w:rsidRDefault="00EB5C9E" w:rsidP="00EB5C9E">
            <w:pPr>
              <w:pStyle w:val="affe"/>
              <w:jc w:val="center"/>
            </w:pPr>
          </w:p>
        </w:tc>
      </w:tr>
    </w:tbl>
    <w:p w14:paraId="5B5ED8FF" w14:textId="5B538F93" w:rsidR="007877BD" w:rsidRDefault="00E530F8" w:rsidP="00E530F8">
      <w:pPr>
        <w:pStyle w:val="2"/>
      </w:pPr>
      <w:r>
        <w:t>Шаг 2 (выделение средств предприятиям П2, П3 и П4)</w:t>
      </w:r>
    </w:p>
    <w:tbl>
      <w:tblPr>
        <w:tblStyle w:val="aff"/>
        <w:tblW w:w="9384" w:type="dxa"/>
        <w:tblLook w:val="04A0" w:firstRow="1" w:lastRow="0" w:firstColumn="1" w:lastColumn="0" w:noHBand="0" w:noVBand="1"/>
      </w:tblPr>
      <w:tblGrid>
        <w:gridCol w:w="1173"/>
        <w:gridCol w:w="1173"/>
        <w:gridCol w:w="1173"/>
        <w:gridCol w:w="1173"/>
        <w:gridCol w:w="1173"/>
        <w:gridCol w:w="1173"/>
        <w:gridCol w:w="1173"/>
        <w:gridCol w:w="1173"/>
      </w:tblGrid>
      <w:tr w:rsidR="00E530F8" w14:paraId="4E9223BC" w14:textId="77777777" w:rsidTr="00E530F8">
        <w:trPr>
          <w:trHeight w:val="352"/>
        </w:trPr>
        <w:tc>
          <w:tcPr>
            <w:tcW w:w="1173" w:type="dxa"/>
            <w:vAlign w:val="center"/>
          </w:tcPr>
          <w:p w14:paraId="3C6148A9" w14:textId="72E6685E" w:rsidR="00E530F8" w:rsidRPr="00E530F8" w:rsidRDefault="00E530F8" w:rsidP="00F67503">
            <w:pPr>
              <w:pStyle w:val="affe"/>
              <w:jc w:val="center"/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173" w:type="dxa"/>
            <w:vAlign w:val="center"/>
          </w:tcPr>
          <w:p w14:paraId="7B2D3FA7" w14:textId="633570D2" w:rsidR="00E530F8" w:rsidRPr="00E530F8" w:rsidRDefault="00E530F8" w:rsidP="00F67503">
            <w:pPr>
              <w:pStyle w:val="affe"/>
              <w:jc w:val="center"/>
              <w:rPr>
                <w:vertAlign w:val="subscript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2</w:t>
            </w:r>
          </w:p>
        </w:tc>
        <w:tc>
          <w:tcPr>
            <w:tcW w:w="1173" w:type="dxa"/>
            <w:vAlign w:val="center"/>
          </w:tcPr>
          <w:p w14:paraId="11EFD5B8" w14:textId="77EB12EC" w:rsidR="00E530F8" w:rsidRPr="00E530F8" w:rsidRDefault="00E530F8" w:rsidP="00F67503">
            <w:pPr>
              <w:pStyle w:val="affe"/>
              <w:jc w:val="center"/>
              <w:rPr>
                <w:vertAlign w:val="subscript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</w:rPr>
              <w:t>2</w:t>
            </w:r>
          </w:p>
        </w:tc>
        <w:tc>
          <w:tcPr>
            <w:tcW w:w="1173" w:type="dxa"/>
            <w:vAlign w:val="center"/>
          </w:tcPr>
          <w:p w14:paraId="38E6A49F" w14:textId="4BD60F13" w:rsidR="00E530F8" w:rsidRPr="00E530F8" w:rsidRDefault="00E530F8" w:rsidP="00F67503">
            <w:pPr>
              <w:pStyle w:val="affe"/>
              <w:jc w:val="center"/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173" w:type="dxa"/>
            <w:vAlign w:val="center"/>
          </w:tcPr>
          <w:p w14:paraId="03464B1F" w14:textId="0981DACB" w:rsidR="00E530F8" w:rsidRPr="00156365" w:rsidRDefault="00E530F8" w:rsidP="00F67503">
            <w:pPr>
              <w:pStyle w:val="affe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73" w:type="dxa"/>
            <w:vAlign w:val="center"/>
          </w:tcPr>
          <w:p w14:paraId="3ABC9232" w14:textId="5C9E799A" w:rsidR="00E530F8" w:rsidRPr="00E530F8" w:rsidRDefault="00E530F8" w:rsidP="00F67503">
            <w:pPr>
              <w:pStyle w:val="affe"/>
              <w:jc w:val="center"/>
              <w:rPr>
                <w:vertAlign w:val="subscript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1173" w:type="dxa"/>
            <w:vAlign w:val="center"/>
          </w:tcPr>
          <w:p w14:paraId="6F4148E7" w14:textId="4A7B9273" w:rsidR="00E530F8" w:rsidRPr="00156365" w:rsidRDefault="00E530F8" w:rsidP="00F67503">
            <w:pPr>
              <w:pStyle w:val="affe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73" w:type="dxa"/>
            <w:vAlign w:val="center"/>
          </w:tcPr>
          <w:p w14:paraId="3696B45D" w14:textId="127DE55D" w:rsidR="00E530F8" w:rsidRPr="00156365" w:rsidRDefault="00E530F8" w:rsidP="00F67503">
            <w:pPr>
              <w:pStyle w:val="affe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E530F8" w14:paraId="2DC1046B" w14:textId="77777777" w:rsidTr="00E530F8">
        <w:trPr>
          <w:trHeight w:val="339"/>
        </w:trPr>
        <w:tc>
          <w:tcPr>
            <w:tcW w:w="1173" w:type="dxa"/>
            <w:vAlign w:val="center"/>
          </w:tcPr>
          <w:p w14:paraId="5771B5DE" w14:textId="77777777" w:rsidR="00E530F8" w:rsidRPr="00156365" w:rsidRDefault="00E530F8" w:rsidP="00F67503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405AE5EE" w14:textId="77777777" w:rsidR="00E530F8" w:rsidRPr="00EB5C9E" w:rsidRDefault="00E530F8" w:rsidP="00F67503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7A33C4F5" w14:textId="77777777" w:rsidR="00E530F8" w:rsidRPr="00EB5C9E" w:rsidRDefault="00E530F8" w:rsidP="00F67503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2F17E19E" w14:textId="77777777" w:rsidR="00E530F8" w:rsidRPr="00EB5C9E" w:rsidRDefault="00E530F8" w:rsidP="00F67503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4237328E" w14:textId="77777777" w:rsidR="00E530F8" w:rsidRPr="00EB5C9E" w:rsidRDefault="00E530F8" w:rsidP="00F67503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5A9B485A" w14:textId="77777777" w:rsidR="00E530F8" w:rsidRPr="00EB5C9E" w:rsidRDefault="00E530F8" w:rsidP="00F67503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12338B93" w14:textId="77777777" w:rsidR="00E530F8" w:rsidRPr="00EB5C9E" w:rsidRDefault="00E530F8" w:rsidP="00F67503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5E7E48F0" w14:textId="77777777" w:rsidR="00E530F8" w:rsidRPr="00EB5C9E" w:rsidRDefault="00E530F8" w:rsidP="00F67503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30F8" w14:paraId="598BC71E" w14:textId="77777777" w:rsidTr="00E530F8">
        <w:trPr>
          <w:trHeight w:val="352"/>
        </w:trPr>
        <w:tc>
          <w:tcPr>
            <w:tcW w:w="1173" w:type="dxa"/>
            <w:vMerge w:val="restart"/>
            <w:vAlign w:val="center"/>
          </w:tcPr>
          <w:p w14:paraId="60D33F8E" w14:textId="77777777" w:rsidR="00E530F8" w:rsidRDefault="00E530F8" w:rsidP="00F67503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233A1DC1" w14:textId="77777777" w:rsidR="00E530F8" w:rsidRPr="00EB5C9E" w:rsidRDefault="00E530F8" w:rsidP="00F67503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07942F90" w14:textId="77777777" w:rsidR="00E530F8" w:rsidRDefault="00E530F8" w:rsidP="00F67503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5AF14E80" w14:textId="77777777" w:rsidR="00E530F8" w:rsidRPr="008F6145" w:rsidRDefault="00E530F8" w:rsidP="00F67503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765D5E43" w14:textId="60F3B259" w:rsidR="00E530F8" w:rsidRDefault="00FD6AA5" w:rsidP="00F67503">
            <w:pPr>
              <w:pStyle w:val="affe"/>
              <w:jc w:val="center"/>
            </w:pPr>
            <w:r>
              <w:t>15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76F62167" w14:textId="5AD01E77" w:rsidR="00E530F8" w:rsidRDefault="00FD6AA5" w:rsidP="00F67503">
            <w:pPr>
              <w:pStyle w:val="affe"/>
              <w:jc w:val="center"/>
            </w:pPr>
            <w:r>
              <w:t>15</w:t>
            </w:r>
          </w:p>
        </w:tc>
        <w:tc>
          <w:tcPr>
            <w:tcW w:w="1173" w:type="dxa"/>
            <w:vMerge w:val="restart"/>
            <w:vAlign w:val="center"/>
          </w:tcPr>
          <w:p w14:paraId="5B6C705E" w14:textId="1C52EEB2" w:rsidR="00E530F8" w:rsidRDefault="00E530F8" w:rsidP="00F67503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vMerge w:val="restart"/>
            <w:vAlign w:val="center"/>
          </w:tcPr>
          <w:p w14:paraId="6A1F9B0A" w14:textId="77777777" w:rsidR="00E530F8" w:rsidRDefault="00E530F8" w:rsidP="00F67503">
            <w:pPr>
              <w:pStyle w:val="affe"/>
              <w:jc w:val="center"/>
            </w:pPr>
            <w:r>
              <w:t>15</w:t>
            </w:r>
          </w:p>
        </w:tc>
      </w:tr>
      <w:tr w:rsidR="00E530F8" w14:paraId="757B3879" w14:textId="77777777" w:rsidTr="00E530F8">
        <w:trPr>
          <w:trHeight w:val="366"/>
        </w:trPr>
        <w:tc>
          <w:tcPr>
            <w:tcW w:w="1173" w:type="dxa"/>
            <w:vMerge/>
            <w:vAlign w:val="center"/>
          </w:tcPr>
          <w:p w14:paraId="6262A6BC" w14:textId="77777777" w:rsidR="00E530F8" w:rsidRPr="00156365" w:rsidRDefault="00E530F8" w:rsidP="00F67503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7DA35628" w14:textId="77777777" w:rsidR="00E530F8" w:rsidRPr="00EB5C9E" w:rsidRDefault="00E530F8" w:rsidP="00F67503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7E2D30E4" w14:textId="6D624C28" w:rsidR="00E530F8" w:rsidRDefault="00E530F8" w:rsidP="00F67503">
            <w:pPr>
              <w:pStyle w:val="affe"/>
              <w:jc w:val="center"/>
            </w:pPr>
            <w:r>
              <w:t>1</w:t>
            </w:r>
            <w:r w:rsidR="00FD6AA5">
              <w:t>2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26B99E7B" w14:textId="77777777" w:rsidR="00E530F8" w:rsidRPr="008F6145" w:rsidRDefault="00E530F8" w:rsidP="00F67503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3A018DB4" w14:textId="77777777" w:rsidR="00E530F8" w:rsidRDefault="00E530F8" w:rsidP="00F67503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68A614FE" w14:textId="5D151329" w:rsidR="00E530F8" w:rsidRDefault="00E530F8" w:rsidP="00F67503">
            <w:pPr>
              <w:pStyle w:val="affe"/>
              <w:jc w:val="center"/>
            </w:pPr>
            <w:r>
              <w:t>1</w:t>
            </w:r>
            <w:r w:rsidR="00FD6AA5">
              <w:t>2</w:t>
            </w:r>
          </w:p>
        </w:tc>
        <w:tc>
          <w:tcPr>
            <w:tcW w:w="1173" w:type="dxa"/>
            <w:vMerge/>
            <w:vAlign w:val="center"/>
          </w:tcPr>
          <w:p w14:paraId="468055F9" w14:textId="77777777" w:rsidR="00E530F8" w:rsidRDefault="00E530F8" w:rsidP="00F67503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446F1B68" w14:textId="77777777" w:rsidR="00E530F8" w:rsidRDefault="00E530F8" w:rsidP="00F67503">
            <w:pPr>
              <w:pStyle w:val="affe"/>
              <w:jc w:val="center"/>
            </w:pPr>
          </w:p>
        </w:tc>
      </w:tr>
      <w:tr w:rsidR="00FD6AA5" w14:paraId="51C8A8B2" w14:textId="77777777" w:rsidTr="00E530F8">
        <w:trPr>
          <w:trHeight w:val="339"/>
        </w:trPr>
        <w:tc>
          <w:tcPr>
            <w:tcW w:w="1173" w:type="dxa"/>
            <w:vMerge w:val="restart"/>
            <w:vAlign w:val="center"/>
          </w:tcPr>
          <w:p w14:paraId="1332760B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11E72FAF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6D1CFC14" w14:textId="2DF66592" w:rsidR="00FD6AA5" w:rsidRDefault="00FD6AA5" w:rsidP="00FD6AA5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0BFF6B41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60C243F3" w14:textId="4CCD0E9B" w:rsidR="00FD6AA5" w:rsidRDefault="00FD6AA5" w:rsidP="00FD6AA5">
            <w:pPr>
              <w:pStyle w:val="affe"/>
              <w:jc w:val="center"/>
            </w:pPr>
            <w:r>
              <w:t>2</w:t>
            </w:r>
            <w:r w:rsidR="009D64B0">
              <w:t>3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17B5A8FB" w14:textId="74002B09" w:rsidR="00FD6AA5" w:rsidRDefault="00FD6AA5" w:rsidP="00FD6AA5">
            <w:pPr>
              <w:pStyle w:val="affe"/>
              <w:jc w:val="center"/>
            </w:pPr>
            <w:r>
              <w:t>2</w:t>
            </w:r>
            <w:r w:rsidR="009D64B0">
              <w:t>3</w:t>
            </w:r>
          </w:p>
        </w:tc>
        <w:tc>
          <w:tcPr>
            <w:tcW w:w="1173" w:type="dxa"/>
            <w:vMerge w:val="restart"/>
            <w:vAlign w:val="center"/>
          </w:tcPr>
          <w:p w14:paraId="2F2067A5" w14:textId="77777777" w:rsidR="00FD6AA5" w:rsidRDefault="00FD6AA5" w:rsidP="00FD6AA5">
            <w:pPr>
              <w:pStyle w:val="affe"/>
              <w:jc w:val="center"/>
            </w:pPr>
            <w:r>
              <w:t>10</w:t>
            </w:r>
          </w:p>
        </w:tc>
        <w:tc>
          <w:tcPr>
            <w:tcW w:w="1173" w:type="dxa"/>
            <w:vMerge w:val="restart"/>
            <w:vAlign w:val="center"/>
          </w:tcPr>
          <w:p w14:paraId="09350334" w14:textId="36B01644" w:rsidR="00FD6AA5" w:rsidRDefault="00FD6AA5" w:rsidP="00FD6AA5">
            <w:pPr>
              <w:pStyle w:val="affe"/>
              <w:jc w:val="center"/>
            </w:pPr>
            <w:r>
              <w:t>2</w:t>
            </w:r>
            <w:r w:rsidR="005F0389">
              <w:t>7</w:t>
            </w:r>
          </w:p>
        </w:tc>
      </w:tr>
      <w:tr w:rsidR="00FD6AA5" w14:paraId="42BA4DCD" w14:textId="77777777" w:rsidTr="00E530F8">
        <w:trPr>
          <w:trHeight w:val="366"/>
        </w:trPr>
        <w:tc>
          <w:tcPr>
            <w:tcW w:w="1173" w:type="dxa"/>
            <w:vMerge/>
            <w:vAlign w:val="center"/>
          </w:tcPr>
          <w:p w14:paraId="19FCA775" w14:textId="77777777" w:rsidR="00FD6AA5" w:rsidRPr="0015636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CB0F179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B2C6ABF" w14:textId="7646813D" w:rsidR="00FD6AA5" w:rsidRDefault="00FD6AA5" w:rsidP="00FD6AA5">
            <w:pPr>
              <w:pStyle w:val="affe"/>
              <w:jc w:val="center"/>
            </w:pPr>
            <w:r>
              <w:t>12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2081FA3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3CB2B2F7" w14:textId="21FB0816" w:rsidR="00FD6AA5" w:rsidRDefault="00FD6AA5" w:rsidP="00FD6AA5">
            <w:pPr>
              <w:pStyle w:val="affe"/>
              <w:jc w:val="center"/>
            </w:pPr>
            <w:r>
              <w:t>15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2E888639" w14:textId="1C1737C8" w:rsidR="00FD6AA5" w:rsidRDefault="00FD6AA5" w:rsidP="00FD6AA5">
            <w:pPr>
              <w:pStyle w:val="affe"/>
              <w:jc w:val="center"/>
            </w:pPr>
            <w:r>
              <w:t>27</w:t>
            </w:r>
          </w:p>
        </w:tc>
        <w:tc>
          <w:tcPr>
            <w:tcW w:w="1173" w:type="dxa"/>
            <w:vMerge/>
            <w:vAlign w:val="center"/>
          </w:tcPr>
          <w:p w14:paraId="4692000A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6A185679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49121E42" w14:textId="77777777" w:rsidTr="00E530F8">
        <w:trPr>
          <w:trHeight w:val="366"/>
        </w:trPr>
        <w:tc>
          <w:tcPr>
            <w:tcW w:w="1173" w:type="dxa"/>
            <w:vMerge/>
            <w:vAlign w:val="center"/>
          </w:tcPr>
          <w:p w14:paraId="00479641" w14:textId="77777777" w:rsidR="00FD6AA5" w:rsidRPr="0015636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555BFADA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44B362BA" w14:textId="62DCF823" w:rsidR="00FD6AA5" w:rsidRDefault="00FD6AA5" w:rsidP="00FD6AA5">
            <w:pPr>
              <w:pStyle w:val="affe"/>
              <w:jc w:val="center"/>
            </w:pPr>
            <w:r>
              <w:t>20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30DF4027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7FACF60D" w14:textId="77777777" w:rsidR="00FD6AA5" w:rsidRDefault="00FD6AA5" w:rsidP="00FD6AA5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2968416B" w14:textId="09EF9507" w:rsidR="00FD6AA5" w:rsidRDefault="00FD6AA5" w:rsidP="00FD6AA5">
            <w:pPr>
              <w:pStyle w:val="affe"/>
              <w:jc w:val="center"/>
            </w:pPr>
            <w:r>
              <w:t>20</w:t>
            </w:r>
          </w:p>
        </w:tc>
        <w:tc>
          <w:tcPr>
            <w:tcW w:w="1173" w:type="dxa"/>
            <w:vMerge/>
            <w:tcBorders>
              <w:bottom w:val="single" w:sz="4" w:space="0" w:color="auto"/>
            </w:tcBorders>
            <w:vAlign w:val="center"/>
          </w:tcPr>
          <w:p w14:paraId="1FA2608B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335E7097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72C2CC7B" w14:textId="77777777" w:rsidTr="00E530F8">
        <w:trPr>
          <w:trHeight w:val="339"/>
        </w:trPr>
        <w:tc>
          <w:tcPr>
            <w:tcW w:w="1173" w:type="dxa"/>
            <w:vMerge w:val="restart"/>
            <w:vAlign w:val="center"/>
          </w:tcPr>
          <w:p w14:paraId="571F95CE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71C2D2C7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5A1D1F6B" w14:textId="58EBEA08" w:rsidR="00FD6AA5" w:rsidRDefault="00FD6AA5" w:rsidP="00FD6AA5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2A4B20EB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1F3A9111" w14:textId="710547F5" w:rsidR="00FD6AA5" w:rsidRDefault="009D64B0" w:rsidP="00FD6AA5">
            <w:pPr>
              <w:pStyle w:val="affe"/>
              <w:jc w:val="center"/>
            </w:pPr>
            <w:r>
              <w:t>32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24DC0DC6" w14:textId="3BA1F994" w:rsidR="00FD6AA5" w:rsidRDefault="009D64B0" w:rsidP="00FD6AA5">
            <w:pPr>
              <w:pStyle w:val="affe"/>
              <w:jc w:val="center"/>
            </w:pPr>
            <w:r>
              <w:t>32</w:t>
            </w:r>
          </w:p>
        </w:tc>
        <w:tc>
          <w:tcPr>
            <w:tcW w:w="1173" w:type="dxa"/>
            <w:vMerge w:val="restart"/>
            <w:vAlign w:val="center"/>
          </w:tcPr>
          <w:p w14:paraId="29091B2E" w14:textId="1F07C8D6" w:rsidR="00FD6AA5" w:rsidRDefault="009D64B0" w:rsidP="00FD6AA5">
            <w:pPr>
              <w:pStyle w:val="affe"/>
              <w:jc w:val="center"/>
            </w:pPr>
            <w:r>
              <w:t>1</w:t>
            </w:r>
            <w:r w:rsidR="005F0389">
              <w:t>0</w:t>
            </w:r>
          </w:p>
        </w:tc>
        <w:tc>
          <w:tcPr>
            <w:tcW w:w="1173" w:type="dxa"/>
            <w:vMerge w:val="restart"/>
            <w:vAlign w:val="center"/>
          </w:tcPr>
          <w:p w14:paraId="5D647AAB" w14:textId="76EA2762" w:rsidR="00FD6AA5" w:rsidRDefault="00FD6AA5" w:rsidP="00FD6AA5">
            <w:pPr>
              <w:pStyle w:val="affe"/>
              <w:jc w:val="center"/>
            </w:pPr>
            <w:r>
              <w:t>3</w:t>
            </w:r>
            <w:r w:rsidR="005F0389">
              <w:t>5</w:t>
            </w:r>
          </w:p>
        </w:tc>
      </w:tr>
      <w:tr w:rsidR="00FD6AA5" w14:paraId="2F1B176A" w14:textId="77777777" w:rsidTr="00E530F8">
        <w:trPr>
          <w:trHeight w:val="366"/>
        </w:trPr>
        <w:tc>
          <w:tcPr>
            <w:tcW w:w="1173" w:type="dxa"/>
            <w:vMerge/>
            <w:vAlign w:val="center"/>
          </w:tcPr>
          <w:p w14:paraId="362B8D22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3FD23455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E2E78B1" w14:textId="1A83CA7B" w:rsidR="00FD6AA5" w:rsidRDefault="00FD6AA5" w:rsidP="00FD6AA5">
            <w:pPr>
              <w:pStyle w:val="affe"/>
              <w:jc w:val="center"/>
            </w:pPr>
            <w:r>
              <w:t>12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57D91A02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3EC7945F" w14:textId="572D2591" w:rsidR="00FD6AA5" w:rsidRDefault="00FD6AA5" w:rsidP="00FD6AA5">
            <w:pPr>
              <w:pStyle w:val="affe"/>
              <w:jc w:val="center"/>
            </w:pPr>
            <w:r>
              <w:t>2</w:t>
            </w:r>
            <w:r w:rsidR="009D64B0">
              <w:t>3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993CB98" w14:textId="7E2E5F4C" w:rsidR="00FD6AA5" w:rsidRDefault="00FD6AA5" w:rsidP="00FD6AA5">
            <w:pPr>
              <w:pStyle w:val="affe"/>
              <w:jc w:val="center"/>
            </w:pPr>
            <w:r>
              <w:t>3</w:t>
            </w:r>
            <w:r w:rsidR="009D64B0">
              <w:t>5</w:t>
            </w:r>
          </w:p>
        </w:tc>
        <w:tc>
          <w:tcPr>
            <w:tcW w:w="1173" w:type="dxa"/>
            <w:vMerge/>
            <w:vAlign w:val="center"/>
          </w:tcPr>
          <w:p w14:paraId="05F639D9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5215F314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023D62CA" w14:textId="77777777" w:rsidTr="00E530F8">
        <w:trPr>
          <w:trHeight w:val="366"/>
        </w:trPr>
        <w:tc>
          <w:tcPr>
            <w:tcW w:w="1173" w:type="dxa"/>
            <w:vMerge/>
            <w:vAlign w:val="center"/>
          </w:tcPr>
          <w:p w14:paraId="3D5E0C7C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5C11B5C1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2E769C9C" w14:textId="6979DA03" w:rsidR="00FD6AA5" w:rsidRDefault="00FD6AA5" w:rsidP="00FD6AA5">
            <w:pPr>
              <w:pStyle w:val="affe"/>
              <w:jc w:val="center"/>
            </w:pPr>
            <w: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1762CAF1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441030DB" w14:textId="577888A7" w:rsidR="00FD6AA5" w:rsidRDefault="00FD6AA5" w:rsidP="00FD6AA5">
            <w:pPr>
              <w:pStyle w:val="affe"/>
              <w:jc w:val="center"/>
            </w:pPr>
            <w:r>
              <w:t>15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3C2F08F7" w14:textId="2F0B002C" w:rsidR="00FD6AA5" w:rsidRDefault="00FD6AA5" w:rsidP="00FD6AA5">
            <w:pPr>
              <w:pStyle w:val="affe"/>
              <w:jc w:val="center"/>
            </w:pPr>
            <w:r>
              <w:t>35</w:t>
            </w:r>
          </w:p>
        </w:tc>
        <w:tc>
          <w:tcPr>
            <w:tcW w:w="1173" w:type="dxa"/>
            <w:vMerge/>
            <w:vAlign w:val="center"/>
          </w:tcPr>
          <w:p w14:paraId="7377C98A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557B9CDB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3240718E" w14:textId="77777777" w:rsidTr="00E530F8">
        <w:trPr>
          <w:trHeight w:val="352"/>
        </w:trPr>
        <w:tc>
          <w:tcPr>
            <w:tcW w:w="1173" w:type="dxa"/>
            <w:vMerge/>
            <w:vAlign w:val="center"/>
          </w:tcPr>
          <w:p w14:paraId="0803A213" w14:textId="77777777" w:rsidR="00FD6AA5" w:rsidRPr="0015636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0E6D5959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14095669" w14:textId="5649F25B" w:rsidR="00FD6AA5" w:rsidRDefault="00FD6AA5" w:rsidP="00FD6AA5">
            <w:pPr>
              <w:pStyle w:val="affe"/>
              <w:jc w:val="center"/>
            </w:pPr>
            <w:r>
              <w:t>32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4544AF62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77090B64" w14:textId="77777777" w:rsidR="00FD6AA5" w:rsidRDefault="00FD6AA5" w:rsidP="00FD6AA5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3106FA1C" w14:textId="764EF38A" w:rsidR="00FD6AA5" w:rsidRDefault="00FD6AA5" w:rsidP="00FD6AA5">
            <w:pPr>
              <w:pStyle w:val="affe"/>
              <w:jc w:val="center"/>
            </w:pPr>
            <w:r>
              <w:t>32</w:t>
            </w:r>
          </w:p>
        </w:tc>
        <w:tc>
          <w:tcPr>
            <w:tcW w:w="1173" w:type="dxa"/>
            <w:vMerge/>
            <w:vAlign w:val="center"/>
          </w:tcPr>
          <w:p w14:paraId="73B5C488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1F4196BC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56FB4C04" w14:textId="77777777" w:rsidTr="00E530F8">
        <w:trPr>
          <w:trHeight w:val="352"/>
        </w:trPr>
        <w:tc>
          <w:tcPr>
            <w:tcW w:w="1173" w:type="dxa"/>
            <w:vMerge w:val="restart"/>
            <w:vAlign w:val="center"/>
          </w:tcPr>
          <w:p w14:paraId="6D512475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5CF08E78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13967613" w14:textId="37D53BF4" w:rsidR="00FD6AA5" w:rsidRDefault="00FD6AA5" w:rsidP="00FD6AA5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0E3C80A3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421F9680" w14:textId="5CD3CD1D" w:rsidR="00FD6AA5" w:rsidRDefault="009D64B0" w:rsidP="00FD6AA5">
            <w:pPr>
              <w:pStyle w:val="affe"/>
              <w:jc w:val="center"/>
            </w:pPr>
            <w:r>
              <w:t>45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50DD898F" w14:textId="0496948E" w:rsidR="00FD6AA5" w:rsidRDefault="009D64B0" w:rsidP="00FD6AA5">
            <w:pPr>
              <w:pStyle w:val="affe"/>
              <w:jc w:val="center"/>
            </w:pPr>
            <w:r>
              <w:t>45</w:t>
            </w:r>
          </w:p>
        </w:tc>
        <w:tc>
          <w:tcPr>
            <w:tcW w:w="1173" w:type="dxa"/>
            <w:vMerge w:val="restart"/>
            <w:vAlign w:val="center"/>
          </w:tcPr>
          <w:p w14:paraId="5DF323B7" w14:textId="3A497873" w:rsidR="00FD6AA5" w:rsidRDefault="005F0389" w:rsidP="00FD6AA5">
            <w:pPr>
              <w:pStyle w:val="affe"/>
              <w:jc w:val="center"/>
            </w:pPr>
            <w:r>
              <w:t>3</w:t>
            </w:r>
            <w:r w:rsidR="00FD6AA5">
              <w:t>0</w:t>
            </w:r>
          </w:p>
        </w:tc>
        <w:tc>
          <w:tcPr>
            <w:tcW w:w="1173" w:type="dxa"/>
            <w:vMerge w:val="restart"/>
            <w:vAlign w:val="center"/>
          </w:tcPr>
          <w:p w14:paraId="53AE0B7B" w14:textId="04CDCBA7" w:rsidR="00FD6AA5" w:rsidRDefault="00FD6AA5" w:rsidP="00FD6AA5">
            <w:pPr>
              <w:pStyle w:val="affe"/>
              <w:jc w:val="center"/>
            </w:pPr>
            <w:r>
              <w:t>4</w:t>
            </w:r>
            <w:r w:rsidR="005F0389">
              <w:t>7</w:t>
            </w:r>
          </w:p>
        </w:tc>
      </w:tr>
      <w:tr w:rsidR="00FD6AA5" w14:paraId="5B97BCF6" w14:textId="77777777" w:rsidTr="00E530F8">
        <w:trPr>
          <w:trHeight w:val="366"/>
        </w:trPr>
        <w:tc>
          <w:tcPr>
            <w:tcW w:w="1173" w:type="dxa"/>
            <w:vMerge/>
            <w:vAlign w:val="center"/>
          </w:tcPr>
          <w:p w14:paraId="01A02999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8687485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5A4B1D62" w14:textId="1A8C8C90" w:rsidR="00FD6AA5" w:rsidRDefault="00FD6AA5" w:rsidP="00FD6AA5">
            <w:pPr>
              <w:pStyle w:val="affe"/>
              <w:jc w:val="center"/>
            </w:pPr>
            <w:r>
              <w:t>12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EB322C7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949EE89" w14:textId="2E4B8260" w:rsidR="00FD6AA5" w:rsidRDefault="009D64B0" w:rsidP="00FD6AA5">
            <w:pPr>
              <w:pStyle w:val="affe"/>
              <w:jc w:val="center"/>
            </w:pPr>
            <w:r>
              <w:t>32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450A0C2" w14:textId="736A4FFB" w:rsidR="00FD6AA5" w:rsidRDefault="009D64B0" w:rsidP="00FD6AA5">
            <w:pPr>
              <w:pStyle w:val="affe"/>
              <w:jc w:val="center"/>
            </w:pPr>
            <w:r>
              <w:t>44</w:t>
            </w:r>
          </w:p>
        </w:tc>
        <w:tc>
          <w:tcPr>
            <w:tcW w:w="1173" w:type="dxa"/>
            <w:vMerge/>
            <w:vAlign w:val="center"/>
          </w:tcPr>
          <w:p w14:paraId="54342C02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70893A8A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6B3FFCA6" w14:textId="77777777" w:rsidTr="00E530F8">
        <w:trPr>
          <w:trHeight w:val="352"/>
        </w:trPr>
        <w:tc>
          <w:tcPr>
            <w:tcW w:w="1173" w:type="dxa"/>
            <w:vMerge/>
            <w:vAlign w:val="center"/>
          </w:tcPr>
          <w:p w14:paraId="67391AE2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14C93110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56BE7F1" w14:textId="20CCE0CB" w:rsidR="00FD6AA5" w:rsidRDefault="00FD6AA5" w:rsidP="00FD6AA5">
            <w:pPr>
              <w:pStyle w:val="affe"/>
              <w:jc w:val="center"/>
            </w:pPr>
            <w: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17ADB3B6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DD41891" w14:textId="127D9B95" w:rsidR="00FD6AA5" w:rsidRDefault="00FD6AA5" w:rsidP="00FD6AA5">
            <w:pPr>
              <w:pStyle w:val="affe"/>
              <w:jc w:val="center"/>
            </w:pPr>
            <w:r>
              <w:t>2</w:t>
            </w:r>
            <w:r w:rsidR="009D64B0">
              <w:t>3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4CBF6F82" w14:textId="0F7C63E8" w:rsidR="00FD6AA5" w:rsidRDefault="00FD6AA5" w:rsidP="00FD6AA5">
            <w:pPr>
              <w:pStyle w:val="affe"/>
              <w:jc w:val="center"/>
            </w:pPr>
            <w:r>
              <w:t>4</w:t>
            </w:r>
            <w:r w:rsidR="009D64B0">
              <w:t>3</w:t>
            </w:r>
          </w:p>
        </w:tc>
        <w:tc>
          <w:tcPr>
            <w:tcW w:w="1173" w:type="dxa"/>
            <w:vMerge/>
            <w:vAlign w:val="center"/>
          </w:tcPr>
          <w:p w14:paraId="67259961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2879FF32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61130E9F" w14:textId="77777777" w:rsidTr="00E530F8">
        <w:trPr>
          <w:trHeight w:val="366"/>
        </w:trPr>
        <w:tc>
          <w:tcPr>
            <w:tcW w:w="1173" w:type="dxa"/>
            <w:vMerge/>
            <w:vAlign w:val="center"/>
          </w:tcPr>
          <w:p w14:paraId="10CC6431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C2C7742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20E7CF15" w14:textId="04D46585" w:rsidR="00FD6AA5" w:rsidRDefault="00FD6AA5" w:rsidP="00FD6AA5">
            <w:pPr>
              <w:pStyle w:val="affe"/>
              <w:jc w:val="center"/>
            </w:pPr>
            <w:r>
              <w:t>32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80023A1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3863D0DF" w14:textId="095B6072" w:rsidR="00FD6AA5" w:rsidRDefault="00FD6AA5" w:rsidP="00FD6AA5">
            <w:pPr>
              <w:pStyle w:val="affe"/>
              <w:jc w:val="center"/>
            </w:pPr>
            <w:r>
              <w:t>15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850DEBD" w14:textId="21CDCFAF" w:rsidR="00FD6AA5" w:rsidRDefault="00FD6AA5" w:rsidP="00FD6AA5">
            <w:pPr>
              <w:pStyle w:val="affe"/>
              <w:jc w:val="center"/>
            </w:pPr>
            <w:r>
              <w:t>47</w:t>
            </w:r>
          </w:p>
        </w:tc>
        <w:tc>
          <w:tcPr>
            <w:tcW w:w="1173" w:type="dxa"/>
            <w:vMerge/>
            <w:vAlign w:val="center"/>
          </w:tcPr>
          <w:p w14:paraId="017DEFCD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5765379B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731009F8" w14:textId="77777777" w:rsidTr="00E530F8">
        <w:trPr>
          <w:trHeight w:val="366"/>
        </w:trPr>
        <w:tc>
          <w:tcPr>
            <w:tcW w:w="1173" w:type="dxa"/>
            <w:vMerge/>
            <w:vAlign w:val="center"/>
          </w:tcPr>
          <w:p w14:paraId="3324E2D9" w14:textId="77777777" w:rsidR="00FD6AA5" w:rsidRPr="0015636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291F66B1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34B34F32" w14:textId="3F6BA802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t>35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5DF20229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2849C64C" w14:textId="51D8A746" w:rsidR="00FD6AA5" w:rsidRDefault="00FD6AA5" w:rsidP="00FD6AA5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31491E90" w14:textId="2D4F9E72" w:rsidR="00FD6AA5" w:rsidRDefault="00FD6AA5" w:rsidP="00FD6AA5">
            <w:pPr>
              <w:pStyle w:val="affe"/>
              <w:jc w:val="center"/>
            </w:pPr>
            <w:r>
              <w:t>35</w:t>
            </w:r>
          </w:p>
        </w:tc>
        <w:tc>
          <w:tcPr>
            <w:tcW w:w="1173" w:type="dxa"/>
            <w:vMerge/>
            <w:vAlign w:val="center"/>
          </w:tcPr>
          <w:p w14:paraId="5D2642B1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1FD96BFA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4226B35B" w14:textId="77777777" w:rsidTr="00E530F8">
        <w:trPr>
          <w:trHeight w:val="339"/>
        </w:trPr>
        <w:tc>
          <w:tcPr>
            <w:tcW w:w="1173" w:type="dxa"/>
            <w:vMerge w:val="restart"/>
            <w:vAlign w:val="center"/>
          </w:tcPr>
          <w:p w14:paraId="495B591E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5076AEA3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74167BC7" w14:textId="42C8A283" w:rsidR="00FD6AA5" w:rsidRDefault="00FD6AA5" w:rsidP="00FD6AA5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1D9775F5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56950ACC" w14:textId="6E008F4E" w:rsidR="00FD6AA5" w:rsidRDefault="009D64B0" w:rsidP="00FD6AA5">
            <w:pPr>
              <w:pStyle w:val="affe"/>
              <w:jc w:val="center"/>
            </w:pPr>
            <w:r>
              <w:t>52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2ECC294C" w14:textId="6BFC4784" w:rsidR="00FD6AA5" w:rsidRDefault="009D64B0" w:rsidP="00FD6AA5">
            <w:pPr>
              <w:pStyle w:val="affe"/>
              <w:jc w:val="center"/>
            </w:pPr>
            <w:r>
              <w:t>52</w:t>
            </w:r>
          </w:p>
        </w:tc>
        <w:tc>
          <w:tcPr>
            <w:tcW w:w="1173" w:type="dxa"/>
            <w:vMerge w:val="restart"/>
            <w:vAlign w:val="center"/>
          </w:tcPr>
          <w:p w14:paraId="695925BE" w14:textId="1B7F5EA8" w:rsidR="00FD6AA5" w:rsidRDefault="009D64B0" w:rsidP="00FD6AA5">
            <w:pPr>
              <w:pStyle w:val="affe"/>
              <w:jc w:val="center"/>
            </w:pPr>
            <w:r>
              <w:t>1</w:t>
            </w:r>
            <w:r w:rsidR="00FD6AA5">
              <w:t>0</w:t>
            </w:r>
          </w:p>
        </w:tc>
        <w:tc>
          <w:tcPr>
            <w:tcW w:w="1173" w:type="dxa"/>
            <w:vMerge w:val="restart"/>
            <w:vAlign w:val="center"/>
          </w:tcPr>
          <w:p w14:paraId="1C09E1C3" w14:textId="76F2A5A1" w:rsidR="00FD6AA5" w:rsidRDefault="00FD6AA5" w:rsidP="00FD6AA5">
            <w:pPr>
              <w:pStyle w:val="affe"/>
              <w:jc w:val="center"/>
            </w:pPr>
            <w:r>
              <w:t>5</w:t>
            </w:r>
            <w:r w:rsidR="009D64B0">
              <w:t>7</w:t>
            </w:r>
          </w:p>
        </w:tc>
      </w:tr>
      <w:tr w:rsidR="00FD6AA5" w14:paraId="119BA6BF" w14:textId="77777777" w:rsidTr="00E530F8">
        <w:trPr>
          <w:trHeight w:val="366"/>
        </w:trPr>
        <w:tc>
          <w:tcPr>
            <w:tcW w:w="1173" w:type="dxa"/>
            <w:vMerge/>
            <w:vAlign w:val="center"/>
          </w:tcPr>
          <w:p w14:paraId="61BB88C4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27AB7D1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8EACD5A" w14:textId="3624C4EF" w:rsidR="00FD6AA5" w:rsidRDefault="00FD6AA5" w:rsidP="00FD6AA5">
            <w:pPr>
              <w:pStyle w:val="affe"/>
              <w:jc w:val="center"/>
            </w:pPr>
            <w:r>
              <w:t>12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12D4DC6D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B18F633" w14:textId="49E08E1F" w:rsidR="00FD6AA5" w:rsidRDefault="009D64B0" w:rsidP="00FD6AA5">
            <w:pPr>
              <w:pStyle w:val="affe"/>
              <w:jc w:val="center"/>
            </w:pPr>
            <w:r>
              <w:t>45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57A9C9A2" w14:textId="1AD39932" w:rsidR="00FD6AA5" w:rsidRDefault="009D64B0" w:rsidP="00FD6AA5">
            <w:pPr>
              <w:pStyle w:val="affe"/>
              <w:jc w:val="center"/>
            </w:pPr>
            <w:r>
              <w:t>57</w:t>
            </w:r>
          </w:p>
        </w:tc>
        <w:tc>
          <w:tcPr>
            <w:tcW w:w="1173" w:type="dxa"/>
            <w:vMerge/>
            <w:vAlign w:val="center"/>
          </w:tcPr>
          <w:p w14:paraId="27A93427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21429004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01BF75C7" w14:textId="77777777" w:rsidTr="00E530F8">
        <w:trPr>
          <w:trHeight w:val="339"/>
        </w:trPr>
        <w:tc>
          <w:tcPr>
            <w:tcW w:w="1173" w:type="dxa"/>
            <w:vMerge/>
            <w:vAlign w:val="center"/>
          </w:tcPr>
          <w:p w14:paraId="1B58B732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3578A96B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10846CF" w14:textId="183D55F5" w:rsidR="00FD6AA5" w:rsidRDefault="00FD6AA5" w:rsidP="00FD6AA5">
            <w:pPr>
              <w:pStyle w:val="affe"/>
              <w:jc w:val="center"/>
            </w:pPr>
            <w: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5916457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15C3423D" w14:textId="3C54F243" w:rsidR="00FD6AA5" w:rsidRDefault="009D64B0" w:rsidP="00FD6AA5">
            <w:pPr>
              <w:pStyle w:val="affe"/>
              <w:jc w:val="center"/>
            </w:pPr>
            <w:r>
              <w:t>32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ED0CF76" w14:textId="3DE5F4EF" w:rsidR="00FD6AA5" w:rsidRDefault="009D64B0" w:rsidP="00FD6AA5">
            <w:pPr>
              <w:pStyle w:val="affe"/>
              <w:jc w:val="center"/>
            </w:pPr>
            <w:r>
              <w:t>52</w:t>
            </w:r>
          </w:p>
        </w:tc>
        <w:tc>
          <w:tcPr>
            <w:tcW w:w="1173" w:type="dxa"/>
            <w:vMerge/>
            <w:vAlign w:val="center"/>
          </w:tcPr>
          <w:p w14:paraId="2BB3CFA4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2C317E1A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3B174438" w14:textId="77777777" w:rsidTr="00E530F8">
        <w:trPr>
          <w:trHeight w:val="339"/>
        </w:trPr>
        <w:tc>
          <w:tcPr>
            <w:tcW w:w="1173" w:type="dxa"/>
            <w:vMerge/>
            <w:vAlign w:val="center"/>
          </w:tcPr>
          <w:p w14:paraId="29160DF7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4E2278D3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1B821B0F" w14:textId="11046DD4" w:rsidR="00FD6AA5" w:rsidRDefault="00FD6AA5" w:rsidP="00FD6AA5">
            <w:pPr>
              <w:pStyle w:val="affe"/>
              <w:jc w:val="center"/>
            </w:pPr>
            <w:r>
              <w:t>32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954D135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5EAD862" w14:textId="1E2593ED" w:rsidR="00FD6AA5" w:rsidRDefault="00FD6AA5" w:rsidP="00FD6AA5">
            <w:pPr>
              <w:pStyle w:val="affe"/>
              <w:jc w:val="center"/>
            </w:pPr>
            <w:r>
              <w:t>2</w:t>
            </w:r>
            <w:r w:rsidR="009D64B0">
              <w:t>3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4D7C2AA7" w14:textId="3BDAC7ED" w:rsidR="00FD6AA5" w:rsidRDefault="005F0389" w:rsidP="00FD6AA5">
            <w:pPr>
              <w:pStyle w:val="affe"/>
              <w:jc w:val="center"/>
            </w:pPr>
            <w:r>
              <w:t>5</w:t>
            </w:r>
            <w:r w:rsidR="009D64B0">
              <w:t>5</w:t>
            </w:r>
          </w:p>
        </w:tc>
        <w:tc>
          <w:tcPr>
            <w:tcW w:w="1173" w:type="dxa"/>
            <w:vMerge/>
            <w:vAlign w:val="center"/>
          </w:tcPr>
          <w:p w14:paraId="2F7D16AB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6CDB7B54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65F98BCF" w14:textId="77777777" w:rsidTr="00E530F8">
        <w:trPr>
          <w:trHeight w:val="339"/>
        </w:trPr>
        <w:tc>
          <w:tcPr>
            <w:tcW w:w="1173" w:type="dxa"/>
            <w:vMerge/>
            <w:vAlign w:val="center"/>
          </w:tcPr>
          <w:p w14:paraId="06A0F82E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85DBC66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F117E07" w14:textId="0726CAAA" w:rsidR="00FD6AA5" w:rsidRDefault="00FD6AA5" w:rsidP="00FD6AA5">
            <w:pPr>
              <w:pStyle w:val="affe"/>
              <w:jc w:val="center"/>
            </w:pPr>
            <w:r>
              <w:t>35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D1CBEBE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22CE3D97" w14:textId="2486F573" w:rsidR="00FD6AA5" w:rsidRDefault="00FD6AA5" w:rsidP="00FD6AA5">
            <w:pPr>
              <w:pStyle w:val="affe"/>
              <w:jc w:val="center"/>
            </w:pPr>
            <w:r>
              <w:t>15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5D1D9708" w14:textId="11ECC6BC" w:rsidR="00FD6AA5" w:rsidRDefault="005F0389" w:rsidP="00FD6AA5">
            <w:pPr>
              <w:pStyle w:val="affe"/>
              <w:jc w:val="center"/>
            </w:pPr>
            <w:r>
              <w:t>50</w:t>
            </w:r>
          </w:p>
        </w:tc>
        <w:tc>
          <w:tcPr>
            <w:tcW w:w="1173" w:type="dxa"/>
            <w:vMerge/>
            <w:vAlign w:val="center"/>
          </w:tcPr>
          <w:p w14:paraId="5337EB31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2346961D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24D1EA21" w14:textId="77777777" w:rsidTr="00E530F8">
        <w:trPr>
          <w:trHeight w:val="339"/>
        </w:trPr>
        <w:tc>
          <w:tcPr>
            <w:tcW w:w="1173" w:type="dxa"/>
            <w:vMerge/>
            <w:vAlign w:val="center"/>
          </w:tcPr>
          <w:p w14:paraId="317563A9" w14:textId="77777777" w:rsidR="00FD6AA5" w:rsidRPr="0015636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7F7D0D9A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7B7FCA86" w14:textId="1BF622EA" w:rsidR="00FD6AA5" w:rsidRDefault="00FD6AA5" w:rsidP="00FD6AA5">
            <w:pPr>
              <w:pStyle w:val="affe"/>
              <w:jc w:val="center"/>
            </w:pPr>
            <w:r>
              <w:t>40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70896100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615B339C" w14:textId="77777777" w:rsidR="00FD6AA5" w:rsidRDefault="00FD6AA5" w:rsidP="00FD6AA5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  <w:vAlign w:val="center"/>
          </w:tcPr>
          <w:p w14:paraId="02D7D632" w14:textId="27D39857" w:rsidR="00FD6AA5" w:rsidRDefault="00FD6AA5" w:rsidP="00FD6AA5">
            <w:pPr>
              <w:pStyle w:val="affe"/>
              <w:jc w:val="center"/>
            </w:pPr>
            <w:r>
              <w:t>4</w:t>
            </w:r>
            <w:r w:rsidR="005F0389">
              <w:t>0</w:t>
            </w:r>
          </w:p>
        </w:tc>
        <w:tc>
          <w:tcPr>
            <w:tcW w:w="1173" w:type="dxa"/>
            <w:vMerge/>
            <w:vAlign w:val="center"/>
          </w:tcPr>
          <w:p w14:paraId="2D40EC92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2EC05D8E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5414BBE3" w14:textId="77777777" w:rsidTr="00E530F8">
        <w:trPr>
          <w:trHeight w:val="339"/>
        </w:trPr>
        <w:tc>
          <w:tcPr>
            <w:tcW w:w="1173" w:type="dxa"/>
            <w:vMerge w:val="restart"/>
            <w:vAlign w:val="center"/>
          </w:tcPr>
          <w:p w14:paraId="240FA9CA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07F16DE6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5411B6EB" w14:textId="649194E5" w:rsidR="00FD6AA5" w:rsidRDefault="00FD6AA5" w:rsidP="00FD6AA5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46A32F36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7D56FC49" w14:textId="62BE2658" w:rsidR="00FD6AA5" w:rsidRDefault="00FD6AA5" w:rsidP="00FD6AA5">
            <w:pPr>
              <w:pStyle w:val="affe"/>
              <w:jc w:val="center"/>
            </w:pPr>
            <w:r>
              <w:t>56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0D197C47" w14:textId="2EB73FEB" w:rsidR="00FD6AA5" w:rsidRDefault="00FD6AA5" w:rsidP="00FD6AA5">
            <w:pPr>
              <w:pStyle w:val="affe"/>
              <w:jc w:val="center"/>
            </w:pPr>
            <w:r>
              <w:t>5</w:t>
            </w:r>
            <w:r w:rsidR="005F0389">
              <w:t>6</w:t>
            </w:r>
          </w:p>
        </w:tc>
        <w:tc>
          <w:tcPr>
            <w:tcW w:w="1173" w:type="dxa"/>
            <w:vMerge w:val="restart"/>
            <w:vAlign w:val="center"/>
          </w:tcPr>
          <w:p w14:paraId="25C157BB" w14:textId="4328AC50" w:rsidR="00FD6AA5" w:rsidRDefault="009D64B0" w:rsidP="00FD6AA5">
            <w:pPr>
              <w:pStyle w:val="affe"/>
              <w:jc w:val="center"/>
            </w:pPr>
            <w:r>
              <w:t>2</w:t>
            </w:r>
            <w:r w:rsidR="005F0389">
              <w:t>0</w:t>
            </w:r>
          </w:p>
        </w:tc>
        <w:tc>
          <w:tcPr>
            <w:tcW w:w="1173" w:type="dxa"/>
            <w:vMerge w:val="restart"/>
            <w:vAlign w:val="center"/>
          </w:tcPr>
          <w:p w14:paraId="054F73A9" w14:textId="70567825" w:rsidR="00FD6AA5" w:rsidRDefault="009D64B0" w:rsidP="00FD6AA5">
            <w:pPr>
              <w:pStyle w:val="affe"/>
              <w:jc w:val="center"/>
            </w:pPr>
            <w:r>
              <w:t>65</w:t>
            </w:r>
          </w:p>
        </w:tc>
      </w:tr>
      <w:tr w:rsidR="00FD6AA5" w14:paraId="7E810ECA" w14:textId="77777777" w:rsidTr="00E530F8">
        <w:trPr>
          <w:trHeight w:val="366"/>
        </w:trPr>
        <w:tc>
          <w:tcPr>
            <w:tcW w:w="1173" w:type="dxa"/>
            <w:vMerge/>
            <w:vAlign w:val="center"/>
          </w:tcPr>
          <w:p w14:paraId="3A78D4B9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48858E34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46AD484B" w14:textId="589F7204" w:rsidR="00FD6AA5" w:rsidRDefault="00FD6AA5" w:rsidP="00FD6AA5">
            <w:pPr>
              <w:pStyle w:val="affe"/>
              <w:jc w:val="center"/>
            </w:pPr>
            <w:r>
              <w:t>12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0BB3234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288196E9" w14:textId="02557F5A" w:rsidR="00FD6AA5" w:rsidRDefault="009D64B0" w:rsidP="00FD6AA5">
            <w:pPr>
              <w:pStyle w:val="affe"/>
              <w:jc w:val="center"/>
            </w:pPr>
            <w:r>
              <w:t>52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E872DF5" w14:textId="335C41A3" w:rsidR="00FD6AA5" w:rsidRDefault="009D64B0" w:rsidP="00FD6AA5">
            <w:pPr>
              <w:pStyle w:val="affe"/>
              <w:jc w:val="center"/>
            </w:pPr>
            <w:r>
              <w:t>64</w:t>
            </w:r>
          </w:p>
        </w:tc>
        <w:tc>
          <w:tcPr>
            <w:tcW w:w="1173" w:type="dxa"/>
            <w:vMerge/>
            <w:vAlign w:val="center"/>
          </w:tcPr>
          <w:p w14:paraId="72FACFA7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1AFD3258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230AE59A" w14:textId="77777777" w:rsidTr="00E530F8">
        <w:trPr>
          <w:trHeight w:val="366"/>
        </w:trPr>
        <w:tc>
          <w:tcPr>
            <w:tcW w:w="1173" w:type="dxa"/>
            <w:vMerge/>
            <w:vAlign w:val="center"/>
          </w:tcPr>
          <w:p w14:paraId="38215DC2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316B769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4987327A" w14:textId="4A869F7A" w:rsidR="00FD6AA5" w:rsidRDefault="00FD6AA5" w:rsidP="00FD6AA5">
            <w:pPr>
              <w:pStyle w:val="affe"/>
              <w:jc w:val="center"/>
            </w:pPr>
            <w: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2A84B8F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D679399" w14:textId="07544A17" w:rsidR="00FD6AA5" w:rsidRDefault="009D64B0" w:rsidP="00FD6AA5">
            <w:pPr>
              <w:pStyle w:val="affe"/>
              <w:jc w:val="center"/>
            </w:pPr>
            <w:r>
              <w:t>45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39964EF1" w14:textId="4679D214" w:rsidR="00FD6AA5" w:rsidRDefault="009D64B0" w:rsidP="00FD6AA5">
            <w:pPr>
              <w:pStyle w:val="affe"/>
              <w:jc w:val="center"/>
            </w:pPr>
            <w:r>
              <w:t>65</w:t>
            </w:r>
          </w:p>
        </w:tc>
        <w:tc>
          <w:tcPr>
            <w:tcW w:w="1173" w:type="dxa"/>
            <w:vMerge/>
            <w:vAlign w:val="center"/>
          </w:tcPr>
          <w:p w14:paraId="565F3EDA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1EFB2017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5BDDCF68" w14:textId="77777777" w:rsidTr="00E530F8">
        <w:trPr>
          <w:trHeight w:val="352"/>
        </w:trPr>
        <w:tc>
          <w:tcPr>
            <w:tcW w:w="1173" w:type="dxa"/>
            <w:vMerge/>
            <w:vAlign w:val="center"/>
          </w:tcPr>
          <w:p w14:paraId="74171737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34E283C1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0E556CE" w14:textId="1AB83C43" w:rsidR="00FD6AA5" w:rsidRDefault="00FD6AA5" w:rsidP="00FD6AA5">
            <w:pPr>
              <w:pStyle w:val="affe"/>
              <w:jc w:val="center"/>
            </w:pPr>
            <w:r>
              <w:t>32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294018EB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1B08C16C" w14:textId="41ED3B09" w:rsidR="00FD6AA5" w:rsidRDefault="009D64B0" w:rsidP="00FD6AA5">
            <w:pPr>
              <w:pStyle w:val="affe"/>
              <w:jc w:val="center"/>
            </w:pPr>
            <w:r>
              <w:t>32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39F0FBBD" w14:textId="29F5A767" w:rsidR="00FD6AA5" w:rsidRDefault="009D64B0" w:rsidP="00FD6AA5">
            <w:pPr>
              <w:pStyle w:val="affe"/>
              <w:jc w:val="center"/>
            </w:pPr>
            <w:r>
              <w:t>64</w:t>
            </w:r>
          </w:p>
        </w:tc>
        <w:tc>
          <w:tcPr>
            <w:tcW w:w="1173" w:type="dxa"/>
            <w:vMerge/>
            <w:vAlign w:val="center"/>
          </w:tcPr>
          <w:p w14:paraId="6CF661A4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430CC491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06BF7904" w14:textId="77777777" w:rsidTr="00E530F8">
        <w:trPr>
          <w:trHeight w:val="366"/>
        </w:trPr>
        <w:tc>
          <w:tcPr>
            <w:tcW w:w="1173" w:type="dxa"/>
            <w:vMerge/>
            <w:vAlign w:val="center"/>
          </w:tcPr>
          <w:p w14:paraId="676AB5BA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3CA7E76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A6218D6" w14:textId="16729CF6" w:rsidR="00FD6AA5" w:rsidRDefault="00FD6AA5" w:rsidP="00FD6AA5">
            <w:pPr>
              <w:pStyle w:val="affe"/>
              <w:jc w:val="center"/>
            </w:pPr>
            <w:r>
              <w:t>35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05F8469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1B67929A" w14:textId="0B815AA1" w:rsidR="00FD6AA5" w:rsidRDefault="00FD6AA5" w:rsidP="00FD6AA5">
            <w:pPr>
              <w:pStyle w:val="affe"/>
              <w:jc w:val="center"/>
            </w:pPr>
            <w:r>
              <w:t>2</w:t>
            </w:r>
            <w:r w:rsidR="009D64B0">
              <w:t>3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F6FEB7E" w14:textId="1F16AD30" w:rsidR="00FD6AA5" w:rsidRDefault="005F0389" w:rsidP="00FD6AA5">
            <w:pPr>
              <w:pStyle w:val="affe"/>
              <w:jc w:val="center"/>
            </w:pPr>
            <w:r>
              <w:t>5</w:t>
            </w:r>
            <w:r w:rsidR="009D64B0">
              <w:t>8</w:t>
            </w:r>
          </w:p>
        </w:tc>
        <w:tc>
          <w:tcPr>
            <w:tcW w:w="1173" w:type="dxa"/>
            <w:vMerge/>
            <w:vAlign w:val="center"/>
          </w:tcPr>
          <w:p w14:paraId="33AA40E7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2588A8C6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3139260D" w14:textId="77777777" w:rsidTr="00E530F8">
        <w:trPr>
          <w:trHeight w:val="366"/>
        </w:trPr>
        <w:tc>
          <w:tcPr>
            <w:tcW w:w="1173" w:type="dxa"/>
            <w:vMerge/>
            <w:vAlign w:val="center"/>
          </w:tcPr>
          <w:p w14:paraId="7A92540F" w14:textId="77777777" w:rsidR="00FD6AA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5AAFB9D6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22792049" w14:textId="7A8E66EE" w:rsidR="00FD6AA5" w:rsidRDefault="00FD6AA5" w:rsidP="00FD6AA5">
            <w:pPr>
              <w:pStyle w:val="affe"/>
              <w:jc w:val="center"/>
            </w:pPr>
            <w:r>
              <w:t>40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1BD84652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530E7B4C" w14:textId="3C189731" w:rsidR="00FD6AA5" w:rsidRDefault="00FD6AA5" w:rsidP="00FD6AA5">
            <w:pPr>
              <w:pStyle w:val="affe"/>
              <w:jc w:val="center"/>
            </w:pPr>
            <w:r>
              <w:t>15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D9D05B2" w14:textId="30463613" w:rsidR="00FD6AA5" w:rsidRDefault="00FD6AA5" w:rsidP="00FD6AA5">
            <w:pPr>
              <w:pStyle w:val="affe"/>
              <w:jc w:val="center"/>
            </w:pPr>
            <w:r>
              <w:t>5</w:t>
            </w:r>
            <w:r w:rsidR="005F0389">
              <w:t>5</w:t>
            </w:r>
          </w:p>
        </w:tc>
        <w:tc>
          <w:tcPr>
            <w:tcW w:w="1173" w:type="dxa"/>
            <w:vMerge/>
            <w:vAlign w:val="center"/>
          </w:tcPr>
          <w:p w14:paraId="3BF07DDE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14197F66" w14:textId="77777777" w:rsidR="00FD6AA5" w:rsidRDefault="00FD6AA5" w:rsidP="00FD6AA5">
            <w:pPr>
              <w:pStyle w:val="affe"/>
              <w:jc w:val="center"/>
            </w:pPr>
          </w:p>
        </w:tc>
      </w:tr>
      <w:tr w:rsidR="00FD6AA5" w14:paraId="70A48A79" w14:textId="77777777" w:rsidTr="00E530F8">
        <w:trPr>
          <w:trHeight w:val="352"/>
        </w:trPr>
        <w:tc>
          <w:tcPr>
            <w:tcW w:w="1173" w:type="dxa"/>
            <w:vMerge/>
            <w:vAlign w:val="center"/>
          </w:tcPr>
          <w:p w14:paraId="78758AD3" w14:textId="77777777" w:rsidR="00FD6AA5" w:rsidRPr="00156365" w:rsidRDefault="00FD6AA5" w:rsidP="00FD6AA5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</w:tcBorders>
            <w:vAlign w:val="center"/>
          </w:tcPr>
          <w:p w14:paraId="505BB324" w14:textId="77777777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3" w:type="dxa"/>
            <w:tcBorders>
              <w:top w:val="nil"/>
            </w:tcBorders>
            <w:vAlign w:val="center"/>
          </w:tcPr>
          <w:p w14:paraId="68F45AE5" w14:textId="268E8D26" w:rsidR="00FD6AA5" w:rsidRPr="00EB5C9E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t>55</w:t>
            </w:r>
          </w:p>
        </w:tc>
        <w:tc>
          <w:tcPr>
            <w:tcW w:w="1173" w:type="dxa"/>
            <w:tcBorders>
              <w:top w:val="nil"/>
            </w:tcBorders>
            <w:vAlign w:val="center"/>
          </w:tcPr>
          <w:p w14:paraId="014FF5D6" w14:textId="77777777" w:rsidR="00FD6AA5" w:rsidRPr="008F6145" w:rsidRDefault="00FD6AA5" w:rsidP="00FD6AA5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top w:val="nil"/>
            </w:tcBorders>
            <w:vAlign w:val="center"/>
          </w:tcPr>
          <w:p w14:paraId="7396C2C5" w14:textId="77777777" w:rsidR="00FD6AA5" w:rsidRDefault="00FD6AA5" w:rsidP="00FD6AA5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top w:val="nil"/>
            </w:tcBorders>
            <w:vAlign w:val="center"/>
          </w:tcPr>
          <w:p w14:paraId="79BAE9F6" w14:textId="46D50DE9" w:rsidR="00FD6AA5" w:rsidRDefault="00FD6AA5" w:rsidP="00FD6AA5">
            <w:pPr>
              <w:pStyle w:val="affe"/>
              <w:jc w:val="center"/>
            </w:pPr>
            <w:r>
              <w:t>5</w:t>
            </w:r>
            <w:r w:rsidR="005F0389">
              <w:t>5</w:t>
            </w:r>
          </w:p>
        </w:tc>
        <w:tc>
          <w:tcPr>
            <w:tcW w:w="1173" w:type="dxa"/>
            <w:vMerge/>
            <w:vAlign w:val="center"/>
          </w:tcPr>
          <w:p w14:paraId="12AE8B6A" w14:textId="77777777" w:rsidR="00FD6AA5" w:rsidRDefault="00FD6AA5" w:rsidP="00FD6AA5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4D271D86" w14:textId="77777777" w:rsidR="00FD6AA5" w:rsidRDefault="00FD6AA5" w:rsidP="00FD6AA5">
            <w:pPr>
              <w:pStyle w:val="affe"/>
              <w:jc w:val="center"/>
            </w:pPr>
          </w:p>
        </w:tc>
      </w:tr>
    </w:tbl>
    <w:p w14:paraId="2FB7E1E1" w14:textId="2A1B631C" w:rsidR="00E530F8" w:rsidRDefault="00D021D6" w:rsidP="00D021D6">
      <w:pPr>
        <w:pStyle w:val="2"/>
      </w:pPr>
      <w:r>
        <w:t>Шаг 1 (выделение средств предприятиям П1, П2, П3 и П4)</w:t>
      </w:r>
    </w:p>
    <w:tbl>
      <w:tblPr>
        <w:tblStyle w:val="aff"/>
        <w:tblW w:w="9384" w:type="dxa"/>
        <w:tblLook w:val="04A0" w:firstRow="1" w:lastRow="0" w:firstColumn="1" w:lastColumn="0" w:noHBand="0" w:noVBand="1"/>
      </w:tblPr>
      <w:tblGrid>
        <w:gridCol w:w="1173"/>
        <w:gridCol w:w="1173"/>
        <w:gridCol w:w="1173"/>
        <w:gridCol w:w="1173"/>
        <w:gridCol w:w="1173"/>
        <w:gridCol w:w="1173"/>
        <w:gridCol w:w="1173"/>
        <w:gridCol w:w="1173"/>
      </w:tblGrid>
      <w:tr w:rsidR="00D021D6" w14:paraId="58FF53FD" w14:textId="77777777" w:rsidTr="00F67503">
        <w:trPr>
          <w:trHeight w:val="352"/>
        </w:trPr>
        <w:tc>
          <w:tcPr>
            <w:tcW w:w="1173" w:type="dxa"/>
            <w:vAlign w:val="center"/>
          </w:tcPr>
          <w:p w14:paraId="1C0042E1" w14:textId="61BAC5F6" w:rsidR="00D021D6" w:rsidRPr="00E530F8" w:rsidRDefault="00D021D6" w:rsidP="00F67503">
            <w:pPr>
              <w:pStyle w:val="affe"/>
              <w:jc w:val="center"/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1173" w:type="dxa"/>
            <w:vAlign w:val="center"/>
          </w:tcPr>
          <w:p w14:paraId="51126151" w14:textId="7C99AEEA" w:rsidR="00D021D6" w:rsidRPr="00E530F8" w:rsidRDefault="00D021D6" w:rsidP="00F67503">
            <w:pPr>
              <w:pStyle w:val="affe"/>
              <w:jc w:val="center"/>
              <w:rPr>
                <w:vertAlign w:val="subscript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1</w:t>
            </w:r>
          </w:p>
        </w:tc>
        <w:tc>
          <w:tcPr>
            <w:tcW w:w="1173" w:type="dxa"/>
            <w:vAlign w:val="center"/>
          </w:tcPr>
          <w:p w14:paraId="492C4761" w14:textId="3B056ACB" w:rsidR="00D021D6" w:rsidRPr="00E530F8" w:rsidRDefault="00D021D6" w:rsidP="00F67503">
            <w:pPr>
              <w:pStyle w:val="affe"/>
              <w:jc w:val="center"/>
              <w:rPr>
                <w:vertAlign w:val="subscript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</w:rPr>
              <w:t>1</w:t>
            </w:r>
          </w:p>
        </w:tc>
        <w:tc>
          <w:tcPr>
            <w:tcW w:w="1173" w:type="dxa"/>
            <w:vAlign w:val="center"/>
          </w:tcPr>
          <w:p w14:paraId="42BB1DBE" w14:textId="53E0688D" w:rsidR="00D021D6" w:rsidRPr="00E530F8" w:rsidRDefault="00D021D6" w:rsidP="00F67503">
            <w:pPr>
              <w:pStyle w:val="affe"/>
              <w:jc w:val="center"/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173" w:type="dxa"/>
            <w:vAlign w:val="center"/>
          </w:tcPr>
          <w:p w14:paraId="1F70E322" w14:textId="5E446B4C" w:rsidR="00D021D6" w:rsidRPr="00156365" w:rsidRDefault="00D021D6" w:rsidP="00F67503">
            <w:pPr>
              <w:pStyle w:val="affe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73" w:type="dxa"/>
            <w:vAlign w:val="center"/>
          </w:tcPr>
          <w:p w14:paraId="48C6526A" w14:textId="6BB92B05" w:rsidR="00D021D6" w:rsidRPr="00E530F8" w:rsidRDefault="00D021D6" w:rsidP="00F67503">
            <w:pPr>
              <w:pStyle w:val="affe"/>
              <w:jc w:val="center"/>
              <w:rPr>
                <w:vertAlign w:val="subscript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1173" w:type="dxa"/>
            <w:vAlign w:val="center"/>
          </w:tcPr>
          <w:p w14:paraId="7B5475C9" w14:textId="545E31B7" w:rsidR="00D021D6" w:rsidRPr="00156365" w:rsidRDefault="00D021D6" w:rsidP="00F67503">
            <w:pPr>
              <w:pStyle w:val="affe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1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73" w:type="dxa"/>
            <w:vAlign w:val="center"/>
          </w:tcPr>
          <w:p w14:paraId="72379295" w14:textId="173C1FA8" w:rsidR="00D021D6" w:rsidRPr="00156365" w:rsidRDefault="00D021D6" w:rsidP="00F67503">
            <w:pPr>
              <w:pStyle w:val="affe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1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D021D6" w14:paraId="523BCE20" w14:textId="77777777" w:rsidTr="00F67503">
        <w:trPr>
          <w:trHeight w:val="339"/>
        </w:trPr>
        <w:tc>
          <w:tcPr>
            <w:tcW w:w="1173" w:type="dxa"/>
            <w:vMerge w:val="restart"/>
            <w:vAlign w:val="center"/>
          </w:tcPr>
          <w:p w14:paraId="44F5607E" w14:textId="77777777" w:rsidR="00D021D6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14838E21" w14:textId="77777777" w:rsidR="00D021D6" w:rsidRPr="00EB5C9E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15F03EFD" w14:textId="0E9813DF" w:rsidR="00D021D6" w:rsidRDefault="00D021D6" w:rsidP="00D021D6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3CAD2FD3" w14:textId="77777777" w:rsidR="00D021D6" w:rsidRPr="008F6145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5B10892B" w14:textId="373686C7" w:rsidR="00D021D6" w:rsidRDefault="009D64B0" w:rsidP="00D021D6">
            <w:pPr>
              <w:pStyle w:val="affe"/>
              <w:jc w:val="center"/>
            </w:pPr>
            <w:r>
              <w:t>65</w:t>
            </w:r>
          </w:p>
        </w:tc>
        <w:tc>
          <w:tcPr>
            <w:tcW w:w="1173" w:type="dxa"/>
            <w:tcBorders>
              <w:bottom w:val="nil"/>
            </w:tcBorders>
            <w:vAlign w:val="center"/>
          </w:tcPr>
          <w:p w14:paraId="246B1675" w14:textId="14B1D320" w:rsidR="00D021D6" w:rsidRDefault="00A000B7" w:rsidP="00D021D6">
            <w:pPr>
              <w:pStyle w:val="affe"/>
              <w:jc w:val="center"/>
            </w:pPr>
            <w:r>
              <w:t>65</w:t>
            </w:r>
          </w:p>
        </w:tc>
        <w:tc>
          <w:tcPr>
            <w:tcW w:w="1173" w:type="dxa"/>
            <w:vMerge w:val="restart"/>
            <w:vAlign w:val="center"/>
          </w:tcPr>
          <w:p w14:paraId="3B494632" w14:textId="05FE0C8A" w:rsidR="00D021D6" w:rsidRDefault="00A000B7" w:rsidP="00D021D6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vMerge w:val="restart"/>
            <w:vAlign w:val="center"/>
          </w:tcPr>
          <w:p w14:paraId="0516AEC7" w14:textId="0080100B" w:rsidR="00D021D6" w:rsidRDefault="00D021D6" w:rsidP="00D021D6">
            <w:pPr>
              <w:pStyle w:val="affe"/>
              <w:jc w:val="center"/>
            </w:pPr>
            <w:r>
              <w:t>6</w:t>
            </w:r>
            <w:r w:rsidR="00A000B7">
              <w:t>5</w:t>
            </w:r>
          </w:p>
        </w:tc>
      </w:tr>
      <w:tr w:rsidR="00D021D6" w14:paraId="28C3AEFE" w14:textId="77777777" w:rsidTr="00F67503">
        <w:trPr>
          <w:trHeight w:val="366"/>
        </w:trPr>
        <w:tc>
          <w:tcPr>
            <w:tcW w:w="1173" w:type="dxa"/>
            <w:vMerge/>
            <w:vAlign w:val="center"/>
          </w:tcPr>
          <w:p w14:paraId="5B5F868D" w14:textId="77777777" w:rsidR="00D021D6" w:rsidRDefault="00D021D6" w:rsidP="00D021D6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AB9C2C2" w14:textId="77777777" w:rsidR="00D021D6" w:rsidRPr="00EB5C9E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43719020" w14:textId="3C26F98E" w:rsidR="00D021D6" w:rsidRDefault="00D021D6" w:rsidP="00D021D6">
            <w:pPr>
              <w:pStyle w:val="affe"/>
              <w:jc w:val="center"/>
            </w:pPr>
            <w:r>
              <w:t>5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6B2FB01" w14:textId="77777777" w:rsidR="00D021D6" w:rsidRPr="008F6145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4B545E55" w14:textId="61175BB5" w:rsidR="00D021D6" w:rsidRDefault="00D021D6" w:rsidP="00D021D6">
            <w:pPr>
              <w:pStyle w:val="affe"/>
              <w:jc w:val="center"/>
            </w:pPr>
            <w:r>
              <w:t>5</w:t>
            </w:r>
            <w:r w:rsidR="009D64B0">
              <w:t>7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EB3BE37" w14:textId="000C12EB" w:rsidR="00D021D6" w:rsidRDefault="00A000B7" w:rsidP="00D021D6">
            <w:pPr>
              <w:pStyle w:val="affe"/>
              <w:jc w:val="center"/>
            </w:pPr>
            <w:r>
              <w:t>62</w:t>
            </w:r>
          </w:p>
        </w:tc>
        <w:tc>
          <w:tcPr>
            <w:tcW w:w="1173" w:type="dxa"/>
            <w:vMerge/>
            <w:vAlign w:val="center"/>
          </w:tcPr>
          <w:p w14:paraId="50952DEE" w14:textId="77777777" w:rsidR="00D021D6" w:rsidRDefault="00D021D6" w:rsidP="00D021D6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060FD74F" w14:textId="77777777" w:rsidR="00D021D6" w:rsidRDefault="00D021D6" w:rsidP="00D021D6">
            <w:pPr>
              <w:pStyle w:val="affe"/>
              <w:jc w:val="center"/>
            </w:pPr>
          </w:p>
        </w:tc>
      </w:tr>
      <w:tr w:rsidR="00D021D6" w14:paraId="296F54DF" w14:textId="77777777" w:rsidTr="00F67503">
        <w:trPr>
          <w:trHeight w:val="366"/>
        </w:trPr>
        <w:tc>
          <w:tcPr>
            <w:tcW w:w="1173" w:type="dxa"/>
            <w:vMerge/>
            <w:vAlign w:val="center"/>
          </w:tcPr>
          <w:p w14:paraId="761D1013" w14:textId="77777777" w:rsidR="00D021D6" w:rsidRDefault="00D021D6" w:rsidP="00D021D6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53FEA5E2" w14:textId="77777777" w:rsidR="00D021D6" w:rsidRPr="00EB5C9E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B2EA80A" w14:textId="502AD602" w:rsidR="00D021D6" w:rsidRDefault="00D021D6" w:rsidP="00D021D6">
            <w:pPr>
              <w:pStyle w:val="affe"/>
              <w:jc w:val="center"/>
            </w:pPr>
            <w:r>
              <w:t>15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7F178C5" w14:textId="77777777" w:rsidR="00D021D6" w:rsidRPr="008F6145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5B32890" w14:textId="207714A1" w:rsidR="00D021D6" w:rsidRDefault="00D021D6" w:rsidP="00D021D6">
            <w:pPr>
              <w:pStyle w:val="affe"/>
              <w:jc w:val="center"/>
            </w:pPr>
            <w:r>
              <w:t>47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4527CDB1" w14:textId="70EA6D0B" w:rsidR="00D021D6" w:rsidRDefault="00D021D6" w:rsidP="00D021D6">
            <w:pPr>
              <w:pStyle w:val="affe"/>
              <w:jc w:val="center"/>
            </w:pPr>
            <w:r>
              <w:t>62</w:t>
            </w:r>
          </w:p>
        </w:tc>
        <w:tc>
          <w:tcPr>
            <w:tcW w:w="1173" w:type="dxa"/>
            <w:vMerge/>
            <w:vAlign w:val="center"/>
          </w:tcPr>
          <w:p w14:paraId="230ACDAE" w14:textId="77777777" w:rsidR="00D021D6" w:rsidRDefault="00D021D6" w:rsidP="00D021D6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70813F89" w14:textId="77777777" w:rsidR="00D021D6" w:rsidRDefault="00D021D6" w:rsidP="00D021D6">
            <w:pPr>
              <w:pStyle w:val="affe"/>
              <w:jc w:val="center"/>
            </w:pPr>
          </w:p>
        </w:tc>
      </w:tr>
      <w:tr w:rsidR="00D021D6" w14:paraId="0333C804" w14:textId="77777777" w:rsidTr="00F67503">
        <w:trPr>
          <w:trHeight w:val="352"/>
        </w:trPr>
        <w:tc>
          <w:tcPr>
            <w:tcW w:w="1173" w:type="dxa"/>
            <w:vMerge/>
            <w:vAlign w:val="center"/>
          </w:tcPr>
          <w:p w14:paraId="2F17AA48" w14:textId="77777777" w:rsidR="00D021D6" w:rsidRDefault="00D021D6" w:rsidP="00D021D6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39EC59A2" w14:textId="77777777" w:rsidR="00D021D6" w:rsidRPr="00EB5C9E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3B376EA6" w14:textId="1FF94BA8" w:rsidR="00D021D6" w:rsidRDefault="00D021D6" w:rsidP="00D021D6">
            <w:pPr>
              <w:pStyle w:val="affe"/>
              <w:jc w:val="center"/>
            </w:pPr>
            <w:r>
              <w:t>22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589CA521" w14:textId="77777777" w:rsidR="00D021D6" w:rsidRPr="008F6145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C77C021" w14:textId="261E6833" w:rsidR="00D021D6" w:rsidRDefault="00D021D6" w:rsidP="00D021D6">
            <w:pPr>
              <w:pStyle w:val="affe"/>
              <w:jc w:val="center"/>
            </w:pPr>
            <w:r>
              <w:t>35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9125CFF" w14:textId="271815EF" w:rsidR="00D021D6" w:rsidRDefault="00D021D6" w:rsidP="00D021D6">
            <w:pPr>
              <w:pStyle w:val="affe"/>
              <w:jc w:val="center"/>
            </w:pPr>
            <w:r>
              <w:t>57</w:t>
            </w:r>
          </w:p>
        </w:tc>
        <w:tc>
          <w:tcPr>
            <w:tcW w:w="1173" w:type="dxa"/>
            <w:vMerge/>
            <w:vAlign w:val="center"/>
          </w:tcPr>
          <w:p w14:paraId="00868685" w14:textId="77777777" w:rsidR="00D021D6" w:rsidRDefault="00D021D6" w:rsidP="00D021D6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43E354AA" w14:textId="77777777" w:rsidR="00D021D6" w:rsidRDefault="00D021D6" w:rsidP="00D021D6">
            <w:pPr>
              <w:pStyle w:val="affe"/>
              <w:jc w:val="center"/>
            </w:pPr>
          </w:p>
        </w:tc>
      </w:tr>
      <w:tr w:rsidR="00D021D6" w14:paraId="0FAAD624" w14:textId="77777777" w:rsidTr="00F67503">
        <w:trPr>
          <w:trHeight w:val="366"/>
        </w:trPr>
        <w:tc>
          <w:tcPr>
            <w:tcW w:w="1173" w:type="dxa"/>
            <w:vMerge/>
            <w:vAlign w:val="center"/>
          </w:tcPr>
          <w:p w14:paraId="748D009D" w14:textId="77777777" w:rsidR="00D021D6" w:rsidRDefault="00D021D6" w:rsidP="00D021D6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05D8BF5" w14:textId="77777777" w:rsidR="00D021D6" w:rsidRPr="00EB5C9E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7FCF2FC2" w14:textId="37D81AE0" w:rsidR="00D021D6" w:rsidRDefault="00D021D6" w:rsidP="00D021D6">
            <w:pPr>
              <w:pStyle w:val="affe"/>
              <w:jc w:val="center"/>
            </w:pPr>
            <w:r>
              <w:t>32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4A682C0C" w14:textId="77777777" w:rsidR="00D021D6" w:rsidRPr="008F6145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196EAAE5" w14:textId="740AFFC7" w:rsidR="00D021D6" w:rsidRDefault="00D021D6" w:rsidP="00D021D6">
            <w:pPr>
              <w:pStyle w:val="affe"/>
              <w:jc w:val="center"/>
            </w:pPr>
            <w:r>
              <w:t>27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459EC133" w14:textId="5443C670" w:rsidR="00D021D6" w:rsidRDefault="00D021D6" w:rsidP="00D021D6">
            <w:pPr>
              <w:pStyle w:val="affe"/>
              <w:jc w:val="center"/>
            </w:pPr>
            <w:r>
              <w:t>59</w:t>
            </w:r>
          </w:p>
        </w:tc>
        <w:tc>
          <w:tcPr>
            <w:tcW w:w="1173" w:type="dxa"/>
            <w:vMerge/>
            <w:vAlign w:val="center"/>
          </w:tcPr>
          <w:p w14:paraId="7666893B" w14:textId="77777777" w:rsidR="00D021D6" w:rsidRDefault="00D021D6" w:rsidP="00D021D6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56AB961E" w14:textId="77777777" w:rsidR="00D021D6" w:rsidRDefault="00D021D6" w:rsidP="00D021D6">
            <w:pPr>
              <w:pStyle w:val="affe"/>
              <w:jc w:val="center"/>
            </w:pPr>
          </w:p>
        </w:tc>
      </w:tr>
      <w:tr w:rsidR="00D021D6" w14:paraId="057C7B75" w14:textId="77777777" w:rsidTr="00F67503">
        <w:trPr>
          <w:trHeight w:val="366"/>
        </w:trPr>
        <w:tc>
          <w:tcPr>
            <w:tcW w:w="1173" w:type="dxa"/>
            <w:vMerge/>
            <w:vAlign w:val="center"/>
          </w:tcPr>
          <w:p w14:paraId="27E5E35E" w14:textId="77777777" w:rsidR="00D021D6" w:rsidRDefault="00D021D6" w:rsidP="00D021D6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39506125" w14:textId="77777777" w:rsidR="00D021D6" w:rsidRPr="00EB5C9E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5BAB93AB" w14:textId="2861DC46" w:rsidR="00D021D6" w:rsidRDefault="00D021D6" w:rsidP="00D021D6">
            <w:pPr>
              <w:pStyle w:val="affe"/>
              <w:jc w:val="center"/>
            </w:pPr>
            <w:r>
              <w:t>38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604CEF0C" w14:textId="77777777" w:rsidR="00D021D6" w:rsidRPr="008F6145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027B76BB" w14:textId="77777777" w:rsidR="00D021D6" w:rsidRDefault="00D021D6" w:rsidP="00D021D6">
            <w:pPr>
              <w:pStyle w:val="affe"/>
              <w:jc w:val="center"/>
            </w:pPr>
            <w:r>
              <w:t>15</w:t>
            </w:r>
          </w:p>
        </w:tc>
        <w:tc>
          <w:tcPr>
            <w:tcW w:w="1173" w:type="dxa"/>
            <w:tcBorders>
              <w:top w:val="nil"/>
              <w:bottom w:val="nil"/>
            </w:tcBorders>
            <w:vAlign w:val="center"/>
          </w:tcPr>
          <w:p w14:paraId="55868F77" w14:textId="465E27D6" w:rsidR="00D021D6" w:rsidRDefault="00D021D6" w:rsidP="00D021D6">
            <w:pPr>
              <w:pStyle w:val="affe"/>
              <w:jc w:val="center"/>
            </w:pPr>
            <w:r>
              <w:t>53</w:t>
            </w:r>
          </w:p>
        </w:tc>
        <w:tc>
          <w:tcPr>
            <w:tcW w:w="1173" w:type="dxa"/>
            <w:vMerge/>
            <w:vAlign w:val="center"/>
          </w:tcPr>
          <w:p w14:paraId="263AB687" w14:textId="77777777" w:rsidR="00D021D6" w:rsidRDefault="00D021D6" w:rsidP="00D021D6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357931E9" w14:textId="77777777" w:rsidR="00D021D6" w:rsidRDefault="00D021D6" w:rsidP="00D021D6">
            <w:pPr>
              <w:pStyle w:val="affe"/>
              <w:jc w:val="center"/>
            </w:pPr>
          </w:p>
        </w:tc>
      </w:tr>
      <w:tr w:rsidR="00D021D6" w14:paraId="2E06B044" w14:textId="77777777" w:rsidTr="00F67503">
        <w:trPr>
          <w:trHeight w:val="352"/>
        </w:trPr>
        <w:tc>
          <w:tcPr>
            <w:tcW w:w="1173" w:type="dxa"/>
            <w:vMerge/>
            <w:vAlign w:val="center"/>
          </w:tcPr>
          <w:p w14:paraId="1398F9BE" w14:textId="77777777" w:rsidR="00D021D6" w:rsidRPr="00156365" w:rsidRDefault="00D021D6" w:rsidP="00D021D6">
            <w:pPr>
              <w:pStyle w:val="affe"/>
              <w:jc w:val="center"/>
              <w:rPr>
                <w:lang w:val="en-US"/>
              </w:rPr>
            </w:pPr>
          </w:p>
        </w:tc>
        <w:tc>
          <w:tcPr>
            <w:tcW w:w="1173" w:type="dxa"/>
            <w:tcBorders>
              <w:top w:val="nil"/>
            </w:tcBorders>
            <w:vAlign w:val="center"/>
          </w:tcPr>
          <w:p w14:paraId="6EB1B760" w14:textId="77777777" w:rsidR="00D021D6" w:rsidRPr="00EB5C9E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3" w:type="dxa"/>
            <w:tcBorders>
              <w:top w:val="nil"/>
            </w:tcBorders>
            <w:vAlign w:val="center"/>
          </w:tcPr>
          <w:p w14:paraId="32D4D769" w14:textId="01BD7FBE" w:rsidR="00D021D6" w:rsidRPr="00EB5C9E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t>52</w:t>
            </w:r>
          </w:p>
        </w:tc>
        <w:tc>
          <w:tcPr>
            <w:tcW w:w="1173" w:type="dxa"/>
            <w:tcBorders>
              <w:top w:val="nil"/>
            </w:tcBorders>
            <w:vAlign w:val="center"/>
          </w:tcPr>
          <w:p w14:paraId="2A58A299" w14:textId="77777777" w:rsidR="00D021D6" w:rsidRPr="008F6145" w:rsidRDefault="00D021D6" w:rsidP="00D021D6">
            <w:pPr>
              <w:pStyle w:val="aff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  <w:tcBorders>
              <w:top w:val="nil"/>
            </w:tcBorders>
            <w:vAlign w:val="center"/>
          </w:tcPr>
          <w:p w14:paraId="25629E0D" w14:textId="77777777" w:rsidR="00D021D6" w:rsidRDefault="00D021D6" w:rsidP="00D021D6">
            <w:pPr>
              <w:pStyle w:val="affe"/>
              <w:jc w:val="center"/>
            </w:pPr>
            <w:r>
              <w:t>0</w:t>
            </w:r>
          </w:p>
        </w:tc>
        <w:tc>
          <w:tcPr>
            <w:tcW w:w="1173" w:type="dxa"/>
            <w:tcBorders>
              <w:top w:val="nil"/>
            </w:tcBorders>
            <w:vAlign w:val="center"/>
          </w:tcPr>
          <w:p w14:paraId="535623BA" w14:textId="025B94CE" w:rsidR="00D021D6" w:rsidRDefault="00D021D6" w:rsidP="00D021D6">
            <w:pPr>
              <w:pStyle w:val="affe"/>
              <w:jc w:val="center"/>
            </w:pPr>
            <w:r>
              <w:t>52</w:t>
            </w:r>
          </w:p>
        </w:tc>
        <w:tc>
          <w:tcPr>
            <w:tcW w:w="1173" w:type="dxa"/>
            <w:vMerge/>
            <w:vAlign w:val="center"/>
          </w:tcPr>
          <w:p w14:paraId="2AA56998" w14:textId="77777777" w:rsidR="00D021D6" w:rsidRDefault="00D021D6" w:rsidP="00D021D6">
            <w:pPr>
              <w:pStyle w:val="affe"/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26D0A996" w14:textId="77777777" w:rsidR="00D021D6" w:rsidRDefault="00D021D6" w:rsidP="00D021D6">
            <w:pPr>
              <w:pStyle w:val="affe"/>
              <w:jc w:val="center"/>
            </w:pPr>
          </w:p>
        </w:tc>
      </w:tr>
    </w:tbl>
    <w:p w14:paraId="77B5FEE3" w14:textId="24480147" w:rsidR="00D021D6" w:rsidRDefault="00A617CC" w:rsidP="00A617CC">
      <w:pPr>
        <w:pStyle w:val="10"/>
      </w:pPr>
      <w:r>
        <w:t>Цикл безусловной оптимизации</w:t>
      </w:r>
    </w:p>
    <w:p w14:paraId="7965CB0B" w14:textId="7E0B195F" w:rsidR="00A617CC" w:rsidRDefault="00A617CC" w:rsidP="00FF048C">
      <w:r>
        <w:t xml:space="preserve">Для первого шага безусловно оптимальное решение </w:t>
      </w:r>
      <w:r>
        <w:rPr>
          <w:lang w:val="en-US"/>
        </w:rPr>
        <w:t>U</w:t>
      </w:r>
      <w:r>
        <w:rPr>
          <w:vertAlign w:val="subscript"/>
        </w:rPr>
        <w:t>1</w:t>
      </w:r>
      <w:r>
        <w:rPr>
          <w:vertAlign w:val="superscript"/>
        </w:rPr>
        <w:t xml:space="preserve">* </w:t>
      </w:r>
      <w:r>
        <w:t xml:space="preserve">= 0 млн ден.ед. Значит состояние в начале второго шага </w:t>
      </w:r>
      <w:r>
        <w:rPr>
          <w:lang w:val="en-US"/>
        </w:rPr>
        <w:t>S</w:t>
      </w:r>
      <w:r w:rsidRPr="00A617CC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A000B7">
        <w:t>6</w:t>
      </w:r>
      <w:r>
        <w:t xml:space="preserve">0, тогда предприятию П2 выделяется </w:t>
      </w:r>
      <w:r w:rsidR="00A000B7">
        <w:t>2</w:t>
      </w:r>
      <w:r>
        <w:t>0 млн ден.ед. (</w:t>
      </w:r>
      <w:r>
        <w:rPr>
          <w:lang w:val="en-US"/>
        </w:rPr>
        <w:t>U</w:t>
      </w:r>
      <w:r>
        <w:rPr>
          <w:vertAlign w:val="subscript"/>
        </w:rPr>
        <w:t>2</w:t>
      </w:r>
      <w:r>
        <w:rPr>
          <w:vertAlign w:val="superscript"/>
        </w:rPr>
        <w:t xml:space="preserve">* </w:t>
      </w:r>
      <w:r>
        <w:t xml:space="preserve">= </w:t>
      </w:r>
      <w:r w:rsidR="00A000B7">
        <w:t>2</w:t>
      </w:r>
      <w:r>
        <w:t xml:space="preserve">0). Для П3 и П4 </w:t>
      </w:r>
      <w:r w:rsidR="00C35D54">
        <w:t xml:space="preserve">остается </w:t>
      </w:r>
      <w:r w:rsidR="00A000B7">
        <w:t>4</w:t>
      </w:r>
      <w:r>
        <w:t>0</w:t>
      </w:r>
      <w:r w:rsidR="00FF048C">
        <w:t xml:space="preserve"> </w:t>
      </w:r>
      <w:r>
        <w:t xml:space="preserve">млн ден.ед. </w:t>
      </w:r>
      <w:r w:rsidR="00C35D54">
        <w:t xml:space="preserve">         </w:t>
      </w:r>
      <w:r>
        <w:t>(</w:t>
      </w:r>
      <w:r>
        <w:rPr>
          <w:lang w:val="en-US"/>
        </w:rPr>
        <w:t>S</w:t>
      </w:r>
      <w:r w:rsidRPr="00A617CC">
        <w:rPr>
          <w:vertAlign w:val="subscript"/>
        </w:rPr>
        <w:t xml:space="preserve">2 </w:t>
      </w:r>
      <w:r w:rsidRPr="00A617CC">
        <w:t xml:space="preserve">= </w:t>
      </w:r>
      <w:r w:rsidR="00A000B7">
        <w:t>4</w:t>
      </w:r>
      <w:r w:rsidRPr="00A617CC">
        <w:t xml:space="preserve">0) </w:t>
      </w:r>
      <w:r>
        <w:t xml:space="preserve">и </w:t>
      </w:r>
      <w:r>
        <w:rPr>
          <w:lang w:val="en-US"/>
        </w:rPr>
        <w:t>U</w:t>
      </w:r>
      <w:r w:rsidRPr="00A617CC">
        <w:rPr>
          <w:vertAlign w:val="subscript"/>
        </w:rPr>
        <w:t>3</w:t>
      </w:r>
      <w:r w:rsidRPr="00A617CC">
        <w:rPr>
          <w:vertAlign w:val="superscript"/>
        </w:rPr>
        <w:t xml:space="preserve">* </w:t>
      </w:r>
      <w:r w:rsidRPr="00A617CC">
        <w:t xml:space="preserve">= 10. </w:t>
      </w:r>
      <w:r w:rsidR="00A000B7">
        <w:rPr>
          <w:lang w:val="en-US"/>
        </w:rPr>
        <w:t>S</w:t>
      </w:r>
      <w:r w:rsidR="00A000B7" w:rsidRPr="00C35D54">
        <w:rPr>
          <w:vertAlign w:val="subscript"/>
        </w:rPr>
        <w:t>3</w:t>
      </w:r>
      <w:r w:rsidR="00A000B7" w:rsidRPr="00C35D54">
        <w:t xml:space="preserve"> = 30 </w:t>
      </w:r>
      <w:r w:rsidR="00A000B7">
        <w:t xml:space="preserve">и для </w:t>
      </w:r>
      <w:r>
        <w:t>П4 выделяются</w:t>
      </w:r>
      <w:r w:rsidR="00A000B7">
        <w:t xml:space="preserve"> оставшиеся 30 млн ден.ед</w:t>
      </w:r>
      <w:r>
        <w:t>.</w:t>
      </w:r>
    </w:p>
    <w:p w14:paraId="0890C442" w14:textId="5F6AF557" w:rsidR="00A617CC" w:rsidRPr="00A617CC" w:rsidRDefault="00A617CC" w:rsidP="00A617CC">
      <w:pPr>
        <w:rPr>
          <w:vertAlign w:val="superscript"/>
        </w:rPr>
      </w:pPr>
      <w:r>
        <w:t>Оптимальное решение</w:t>
      </w:r>
      <w:r w:rsidRPr="00A617CC">
        <w:t xml:space="preserve">: </w:t>
      </w:r>
      <w:r>
        <w:t>выделяется 20 млн ден.ед. для П</w:t>
      </w:r>
      <w:r w:rsidR="00C35D54">
        <w:t>2</w:t>
      </w:r>
      <w:r>
        <w:t xml:space="preserve">, </w:t>
      </w:r>
      <w:r w:rsidR="00C35D54">
        <w:t>1</w:t>
      </w:r>
      <w:r>
        <w:t>0</w:t>
      </w:r>
      <w:r w:rsidR="0025112C">
        <w:t xml:space="preserve"> млн ден.ед.</w:t>
      </w:r>
      <w:r>
        <w:t xml:space="preserve"> для П</w:t>
      </w:r>
      <w:r w:rsidR="00C35D54">
        <w:t>3</w:t>
      </w:r>
      <w:r>
        <w:t xml:space="preserve"> и </w:t>
      </w:r>
      <w:r w:rsidR="00C35D54">
        <w:t>3</w:t>
      </w:r>
      <w:r>
        <w:t>0</w:t>
      </w:r>
      <w:r w:rsidR="0025112C">
        <w:t xml:space="preserve"> млн ден.ед.</w:t>
      </w:r>
      <w:r>
        <w:t xml:space="preserve"> для П</w:t>
      </w:r>
      <w:r w:rsidR="00C35D54">
        <w:t>4</w:t>
      </w:r>
      <w:r>
        <w:t xml:space="preserve">. Общая прибыль составит </w:t>
      </w:r>
      <w:r w:rsidR="0025112C">
        <w:t>65</w:t>
      </w:r>
      <w:r w:rsidR="00FF048C">
        <w:t xml:space="preserve"> млн ден.ед. Причем П</w:t>
      </w:r>
      <w:r w:rsidR="00C35D54">
        <w:t>2</w:t>
      </w:r>
      <w:r w:rsidR="00FF048C">
        <w:t xml:space="preserve"> – </w:t>
      </w:r>
      <w:r w:rsidR="0025112C">
        <w:t>20</w:t>
      </w:r>
      <w:r w:rsidR="00FF048C">
        <w:t xml:space="preserve"> млн ден.ед., П</w:t>
      </w:r>
      <w:r w:rsidR="00C35D54">
        <w:t>3</w:t>
      </w:r>
      <w:r w:rsidR="00FF048C">
        <w:t xml:space="preserve"> – </w:t>
      </w:r>
      <w:r w:rsidR="0025112C">
        <w:t>1</w:t>
      </w:r>
      <w:r w:rsidR="00C35D54">
        <w:t>5</w:t>
      </w:r>
      <w:r w:rsidR="00FF048C">
        <w:t xml:space="preserve"> млн ден.ед., П</w:t>
      </w:r>
      <w:r w:rsidR="00C35D54">
        <w:t>4</w:t>
      </w:r>
      <w:r w:rsidR="00FF048C">
        <w:t xml:space="preserve"> – </w:t>
      </w:r>
      <w:r w:rsidR="00C35D54">
        <w:t>30</w:t>
      </w:r>
      <w:r w:rsidR="00FF048C">
        <w:t xml:space="preserve"> млн ден.ед.</w:t>
      </w:r>
    </w:p>
    <w:sectPr w:rsidR="00A617CC" w:rsidRPr="00A617CC" w:rsidSect="00CE01F1">
      <w:footerReference w:type="first" r:id="rId8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214D4" w14:textId="77777777" w:rsidR="00131EBD" w:rsidRDefault="00131EBD" w:rsidP="00547C6A">
      <w:r>
        <w:separator/>
      </w:r>
    </w:p>
    <w:p w14:paraId="7CC5FD4D" w14:textId="77777777" w:rsidR="00131EBD" w:rsidRDefault="00131EBD" w:rsidP="00547C6A"/>
    <w:p w14:paraId="52936F94" w14:textId="77777777" w:rsidR="00131EBD" w:rsidRDefault="00131EBD"/>
  </w:endnote>
  <w:endnote w:type="continuationSeparator" w:id="0">
    <w:p w14:paraId="2A043954" w14:textId="77777777" w:rsidR="00131EBD" w:rsidRDefault="00131EBD" w:rsidP="00547C6A">
      <w:r>
        <w:continuationSeparator/>
      </w:r>
    </w:p>
    <w:p w14:paraId="7F1803C9" w14:textId="77777777" w:rsidR="00131EBD" w:rsidRDefault="00131EBD" w:rsidP="00547C6A"/>
    <w:p w14:paraId="57561FAB" w14:textId="77777777" w:rsidR="00131EBD" w:rsidRDefault="00131EBD"/>
  </w:endnote>
  <w:endnote w:type="continuationNotice" w:id="1">
    <w:p w14:paraId="774F7347" w14:textId="77777777" w:rsidR="00131EBD" w:rsidRDefault="00131EBD" w:rsidP="00547C6A"/>
    <w:p w14:paraId="3E065976" w14:textId="77777777" w:rsidR="00131EBD" w:rsidRDefault="00131EBD" w:rsidP="00547C6A"/>
    <w:p w14:paraId="14A2E8A6" w14:textId="77777777" w:rsidR="00131EBD" w:rsidRDefault="00131E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D3A6" w14:textId="4CED2FC5" w:rsidR="00354ABD" w:rsidRPr="00246DC6" w:rsidRDefault="00246DC6" w:rsidP="00547C6A">
    <w:pPr>
      <w:pStyle w:val="af9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9D64B0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3913" w14:textId="77777777" w:rsidR="00131EBD" w:rsidRDefault="00131EBD" w:rsidP="00547C6A">
      <w:r>
        <w:separator/>
      </w:r>
    </w:p>
    <w:p w14:paraId="32E886EA" w14:textId="77777777" w:rsidR="00131EBD" w:rsidRDefault="00131EBD" w:rsidP="00547C6A"/>
    <w:p w14:paraId="1D8C7FF9" w14:textId="77777777" w:rsidR="00131EBD" w:rsidRDefault="00131EBD"/>
  </w:footnote>
  <w:footnote w:type="continuationSeparator" w:id="0">
    <w:p w14:paraId="19A6708E" w14:textId="77777777" w:rsidR="00131EBD" w:rsidRDefault="00131EBD" w:rsidP="00547C6A">
      <w:r>
        <w:continuationSeparator/>
      </w:r>
    </w:p>
    <w:p w14:paraId="2138BC86" w14:textId="77777777" w:rsidR="00131EBD" w:rsidRDefault="00131EBD" w:rsidP="00547C6A"/>
    <w:p w14:paraId="18A5185B" w14:textId="77777777" w:rsidR="00131EBD" w:rsidRDefault="00131EBD"/>
  </w:footnote>
  <w:footnote w:type="continuationNotice" w:id="1">
    <w:p w14:paraId="00921229" w14:textId="77777777" w:rsidR="00131EBD" w:rsidRDefault="00131EBD" w:rsidP="00547C6A"/>
    <w:p w14:paraId="7ECF6BBC" w14:textId="77777777" w:rsidR="00131EBD" w:rsidRDefault="00131EBD" w:rsidP="00547C6A"/>
    <w:p w14:paraId="7664F804" w14:textId="77777777" w:rsidR="00131EBD" w:rsidRDefault="00131E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892A8A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6FC1590"/>
    <w:multiLevelType w:val="multilevel"/>
    <w:tmpl w:val="3B06D2C0"/>
    <w:name w:val="sections3"/>
    <w:numStyleLink w:val="a"/>
  </w:abstractNum>
  <w:abstractNum w:abstractNumId="2" w15:restartNumberingAfterBreak="0">
    <w:nsid w:val="08B375B2"/>
    <w:multiLevelType w:val="multilevel"/>
    <w:tmpl w:val="3B06D2C0"/>
    <w:numStyleLink w:val="a"/>
  </w:abstractNum>
  <w:abstractNum w:abstractNumId="3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10D44D98"/>
    <w:multiLevelType w:val="hybridMultilevel"/>
    <w:tmpl w:val="A8E86A06"/>
    <w:name w:val="section422"/>
    <w:lvl w:ilvl="0" w:tplc="F290173A">
      <w:start w:val="1"/>
      <w:numFmt w:val="bullet"/>
      <w:pStyle w:val="a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654F3"/>
    <w:multiLevelType w:val="hybridMultilevel"/>
    <w:tmpl w:val="6A42C9A4"/>
    <w:lvl w:ilvl="0" w:tplc="84FE82B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7A6A80"/>
    <w:multiLevelType w:val="multilevel"/>
    <w:tmpl w:val="D8D88198"/>
    <w:numStyleLink w:val="1"/>
  </w:abstractNum>
  <w:abstractNum w:abstractNumId="7" w15:restartNumberingAfterBreak="0">
    <w:nsid w:val="15841E07"/>
    <w:multiLevelType w:val="multilevel"/>
    <w:tmpl w:val="518853F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B045E3"/>
    <w:multiLevelType w:val="hybridMultilevel"/>
    <w:tmpl w:val="B78C059E"/>
    <w:lvl w:ilvl="0" w:tplc="84FE82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B4AFE"/>
    <w:multiLevelType w:val="multilevel"/>
    <w:tmpl w:val="3B06D2C0"/>
    <w:numStyleLink w:val="a"/>
  </w:abstractNum>
  <w:abstractNum w:abstractNumId="10" w15:restartNumberingAfterBreak="0">
    <w:nsid w:val="23E539EB"/>
    <w:multiLevelType w:val="multilevel"/>
    <w:tmpl w:val="3B06D2C0"/>
    <w:name w:val="sections422"/>
    <w:numStyleLink w:val="a"/>
  </w:abstractNum>
  <w:abstractNum w:abstractNumId="11" w15:restartNumberingAfterBreak="0">
    <w:nsid w:val="24092EA8"/>
    <w:multiLevelType w:val="multilevel"/>
    <w:tmpl w:val="3B06D2C0"/>
    <w:numStyleLink w:val="a"/>
  </w:abstractNum>
  <w:abstractNum w:abstractNumId="12" w15:restartNumberingAfterBreak="0">
    <w:nsid w:val="28231214"/>
    <w:multiLevelType w:val="multilevel"/>
    <w:tmpl w:val="3B06D2C0"/>
    <w:numStyleLink w:val="a"/>
  </w:abstractNum>
  <w:abstractNum w:abstractNumId="13" w15:restartNumberingAfterBreak="0">
    <w:nsid w:val="2ABB7C7B"/>
    <w:multiLevelType w:val="hybridMultilevel"/>
    <w:tmpl w:val="F2D43318"/>
    <w:lvl w:ilvl="0" w:tplc="4638335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5" w15:restartNumberingAfterBreak="0">
    <w:nsid w:val="36DE1A7C"/>
    <w:multiLevelType w:val="hybridMultilevel"/>
    <w:tmpl w:val="797E3F26"/>
    <w:lvl w:ilvl="0" w:tplc="02223524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55A340C">
      <w:start w:val="1"/>
      <w:numFmt w:val="lowerLetter"/>
      <w:lvlText w:val="%2)"/>
      <w:lvlJc w:val="left"/>
      <w:pPr>
        <w:tabs>
          <w:tab w:val="num" w:pos="1560"/>
        </w:tabs>
        <w:ind w:left="1775" w:hanging="357"/>
      </w:pPr>
      <w:rPr>
        <w:rFonts w:hint="default"/>
      </w:rPr>
    </w:lvl>
    <w:lvl w:ilvl="2" w:tplc="FF74A3B4">
      <w:start w:val="1"/>
      <w:numFmt w:val="lowerRoman"/>
      <w:lvlText w:val="%3)"/>
      <w:lvlJc w:val="left"/>
      <w:pPr>
        <w:tabs>
          <w:tab w:val="num" w:pos="2269"/>
        </w:tabs>
        <w:ind w:left="2484" w:hanging="357"/>
      </w:pPr>
      <w:rPr>
        <w:rFonts w:hint="default"/>
      </w:rPr>
    </w:lvl>
    <w:lvl w:ilvl="3" w:tplc="DDB27A3C">
      <w:start w:val="1"/>
      <w:numFmt w:val="decimal"/>
      <w:lvlText w:val="(%4)"/>
      <w:lvlJc w:val="left"/>
      <w:pPr>
        <w:tabs>
          <w:tab w:val="num" w:pos="2978"/>
        </w:tabs>
        <w:ind w:left="3193" w:hanging="357"/>
      </w:pPr>
      <w:rPr>
        <w:rFonts w:hint="default"/>
      </w:rPr>
    </w:lvl>
    <w:lvl w:ilvl="4" w:tplc="DB222458">
      <w:start w:val="1"/>
      <w:numFmt w:val="lowerLetter"/>
      <w:lvlText w:val="(%5)"/>
      <w:lvlJc w:val="left"/>
      <w:pPr>
        <w:tabs>
          <w:tab w:val="num" w:pos="3687"/>
        </w:tabs>
        <w:ind w:left="3902" w:hanging="357"/>
      </w:pPr>
      <w:rPr>
        <w:rFonts w:hint="default"/>
      </w:rPr>
    </w:lvl>
    <w:lvl w:ilvl="5" w:tplc="9976BB3A">
      <w:start w:val="1"/>
      <w:numFmt w:val="lowerRoman"/>
      <w:lvlText w:val="(%6)"/>
      <w:lvlJc w:val="left"/>
      <w:pPr>
        <w:tabs>
          <w:tab w:val="num" w:pos="4396"/>
        </w:tabs>
        <w:ind w:left="4611" w:hanging="357"/>
      </w:pPr>
      <w:rPr>
        <w:rFonts w:hint="default"/>
      </w:rPr>
    </w:lvl>
    <w:lvl w:ilvl="6" w:tplc="5094AD0C">
      <w:start w:val="1"/>
      <w:numFmt w:val="decimal"/>
      <w:lvlText w:val="%7."/>
      <w:lvlJc w:val="left"/>
      <w:pPr>
        <w:tabs>
          <w:tab w:val="num" w:pos="5105"/>
        </w:tabs>
        <w:ind w:left="5320" w:hanging="357"/>
      </w:pPr>
      <w:rPr>
        <w:rFonts w:hint="default"/>
      </w:rPr>
    </w:lvl>
    <w:lvl w:ilvl="7" w:tplc="0FC68EAA">
      <w:start w:val="1"/>
      <w:numFmt w:val="lowerLetter"/>
      <w:lvlText w:val="%8."/>
      <w:lvlJc w:val="left"/>
      <w:pPr>
        <w:tabs>
          <w:tab w:val="num" w:pos="5814"/>
        </w:tabs>
        <w:ind w:left="6029" w:hanging="357"/>
      </w:pPr>
      <w:rPr>
        <w:rFonts w:hint="default"/>
      </w:rPr>
    </w:lvl>
    <w:lvl w:ilvl="8" w:tplc="968A9C30">
      <w:start w:val="1"/>
      <w:numFmt w:val="lowerRoman"/>
      <w:lvlText w:val="%9."/>
      <w:lvlJc w:val="left"/>
      <w:pPr>
        <w:tabs>
          <w:tab w:val="num" w:pos="6523"/>
        </w:tabs>
        <w:ind w:left="6738" w:hanging="357"/>
      </w:pPr>
      <w:rPr>
        <w:rFonts w:hint="default"/>
      </w:rPr>
    </w:lvl>
  </w:abstractNum>
  <w:abstractNum w:abstractNumId="16" w15:restartNumberingAfterBreak="0">
    <w:nsid w:val="3F5A1E10"/>
    <w:multiLevelType w:val="multilevel"/>
    <w:tmpl w:val="3B06D2C0"/>
    <w:name w:val="sections4"/>
    <w:numStyleLink w:val="a"/>
  </w:abstractNum>
  <w:abstractNum w:abstractNumId="17" w15:restartNumberingAfterBreak="0">
    <w:nsid w:val="43194803"/>
    <w:multiLevelType w:val="multilevel"/>
    <w:tmpl w:val="3B06D2C0"/>
    <w:numStyleLink w:val="a"/>
  </w:abstractNum>
  <w:abstractNum w:abstractNumId="18" w15:restartNumberingAfterBreak="0">
    <w:nsid w:val="47C227F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1773B1"/>
    <w:multiLevelType w:val="multilevel"/>
    <w:tmpl w:val="D8D88198"/>
    <w:name w:val="section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1" w15:restartNumberingAfterBreak="0">
    <w:nsid w:val="4CEE0A46"/>
    <w:multiLevelType w:val="multilevel"/>
    <w:tmpl w:val="3B06D2C0"/>
    <w:name w:val="sections2"/>
    <w:numStyleLink w:val="a"/>
  </w:abstractNum>
  <w:abstractNum w:abstractNumId="22" w15:restartNumberingAfterBreak="0">
    <w:nsid w:val="52217406"/>
    <w:multiLevelType w:val="multilevel"/>
    <w:tmpl w:val="D8D88198"/>
    <w:name w:val="section2"/>
    <w:numStyleLink w:val="1"/>
  </w:abstractNum>
  <w:abstractNum w:abstractNumId="23" w15:restartNumberingAfterBreak="0">
    <w:nsid w:val="54186A97"/>
    <w:multiLevelType w:val="hybridMultilevel"/>
    <w:tmpl w:val="EE96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5" w15:restartNumberingAfterBreak="0">
    <w:nsid w:val="5D152D30"/>
    <w:multiLevelType w:val="hybridMultilevel"/>
    <w:tmpl w:val="A2620A7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28361A"/>
    <w:multiLevelType w:val="multilevel"/>
    <w:tmpl w:val="4FDE48A6"/>
    <w:name w:val="sections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7" w15:restartNumberingAfterBreak="0">
    <w:nsid w:val="68C76445"/>
    <w:multiLevelType w:val="multilevel"/>
    <w:tmpl w:val="3B06D2C0"/>
    <w:name w:val="sections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8" w15:restartNumberingAfterBreak="0">
    <w:nsid w:val="6ED36E90"/>
    <w:multiLevelType w:val="hybridMultilevel"/>
    <w:tmpl w:val="953E1AE2"/>
    <w:name w:val="section4"/>
    <w:lvl w:ilvl="0" w:tplc="9EC8C598">
      <w:start w:val="1"/>
      <w:numFmt w:val="russianLower"/>
      <w:pStyle w:val="a3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4832DE"/>
    <w:multiLevelType w:val="multilevel"/>
    <w:tmpl w:val="9C16861E"/>
    <w:lvl w:ilvl="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44851C6"/>
    <w:multiLevelType w:val="multilevel"/>
    <w:tmpl w:val="8B1A0B56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5371D8D"/>
    <w:multiLevelType w:val="multilevel"/>
    <w:tmpl w:val="3B06D2C0"/>
    <w:name w:val="sections42"/>
    <w:numStyleLink w:val="a"/>
  </w:abstractNum>
  <w:abstractNum w:abstractNumId="32" w15:restartNumberingAfterBreak="0">
    <w:nsid w:val="76E22106"/>
    <w:multiLevelType w:val="hybridMultilevel"/>
    <w:tmpl w:val="4B568B7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523495"/>
    <w:multiLevelType w:val="hybridMultilevel"/>
    <w:tmpl w:val="94006A52"/>
    <w:name w:val="section42"/>
    <w:lvl w:ilvl="0" w:tplc="F22C4962">
      <w:start w:val="1"/>
      <w:numFmt w:val="decimal"/>
      <w:pStyle w:val="a4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BE13C3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D974D2E"/>
    <w:multiLevelType w:val="multilevel"/>
    <w:tmpl w:val="7020FB86"/>
    <w:name w:val="section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num w:numId="1">
    <w:abstractNumId w:val="25"/>
  </w:num>
  <w:num w:numId="2">
    <w:abstractNumId w:val="35"/>
  </w:num>
  <w:num w:numId="3">
    <w:abstractNumId w:val="15"/>
  </w:num>
  <w:num w:numId="4">
    <w:abstractNumId w:val="30"/>
  </w:num>
  <w:num w:numId="5">
    <w:abstractNumId w:val="7"/>
  </w:num>
  <w:num w:numId="6">
    <w:abstractNumId w:val="8"/>
  </w:num>
  <w:num w:numId="7">
    <w:abstractNumId w:val="32"/>
  </w:num>
  <w:num w:numId="8">
    <w:abstractNumId w:val="5"/>
  </w:num>
  <w:num w:numId="9">
    <w:abstractNumId w:val="18"/>
  </w:num>
  <w:num w:numId="10">
    <w:abstractNumId w:val="34"/>
  </w:num>
  <w:num w:numId="11">
    <w:abstractNumId w:val="20"/>
    <w:lvlOverride w:ilvl="0">
      <w:lvl w:ilvl="0">
        <w:start w:val="1"/>
        <w:numFmt w:val="decimal"/>
        <w:suff w:val="space"/>
        <w:lvlText w:val="%1"/>
        <w:lvlJc w:val="left"/>
        <w:pPr>
          <w:ind w:left="851" w:hanging="142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851" w:hanging="14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851" w:hanging="142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9" w:hanging="180"/>
        </w:pPr>
        <w:rPr>
          <w:rFonts w:hint="default"/>
        </w:rPr>
      </w:lvl>
    </w:lvlOverride>
  </w:num>
  <w:num w:numId="12">
    <w:abstractNumId w:val="6"/>
  </w:num>
  <w:num w:numId="13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0" w:firstLine="709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4">
    <w:abstractNumId w:val="22"/>
  </w:num>
  <w:num w:numId="15">
    <w:abstractNumId w:val="24"/>
  </w:num>
  <w:num w:numId="16">
    <w:abstractNumId w:val="0"/>
  </w:num>
  <w:num w:numId="17">
    <w:abstractNumId w:val="3"/>
  </w:num>
  <w:num w:numId="18">
    <w:abstractNumId w:val="14"/>
  </w:num>
  <w:num w:numId="19">
    <w:abstractNumId w:val="19"/>
  </w:num>
  <w:num w:numId="20">
    <w:abstractNumId w:val="15"/>
  </w:num>
  <w:num w:numId="21">
    <w:abstractNumId w:val="15"/>
    <w:lvlOverride w:ilvl="0">
      <w:startOverride w:val="1"/>
    </w:lvlOverride>
  </w:num>
  <w:num w:numId="22">
    <w:abstractNumId w:val="13"/>
  </w:num>
  <w:num w:numId="23">
    <w:abstractNumId w:val="28"/>
  </w:num>
  <w:num w:numId="24">
    <w:abstractNumId w:val="29"/>
  </w:num>
  <w:num w:numId="25">
    <w:abstractNumId w:val="28"/>
    <w:lvlOverride w:ilvl="0">
      <w:startOverride w:val="1"/>
    </w:lvlOverride>
  </w:num>
  <w:num w:numId="26">
    <w:abstractNumId w:val="28"/>
    <w:lvlOverride w:ilvl="0">
      <w:startOverride w:val="1"/>
    </w:lvlOverride>
  </w:num>
  <w:num w:numId="27">
    <w:abstractNumId w:val="33"/>
  </w:num>
  <w:num w:numId="28">
    <w:abstractNumId w:val="28"/>
    <w:lvlOverride w:ilvl="0">
      <w:startOverride w:val="1"/>
    </w:lvlOverride>
  </w:num>
  <w:num w:numId="29">
    <w:abstractNumId w:val="4"/>
  </w:num>
  <w:num w:numId="30">
    <w:abstractNumId w:val="4"/>
    <w:lvlOverride w:ilvl="0">
      <w:startOverride w:val="1"/>
    </w:lvlOverride>
  </w:num>
  <w:num w:numId="31">
    <w:abstractNumId w:val="28"/>
    <w:lvlOverride w:ilvl="0">
      <w:startOverride w:val="1"/>
    </w:lvlOverride>
  </w:num>
  <w:num w:numId="32">
    <w:abstractNumId w:val="20"/>
  </w:num>
  <w:num w:numId="33">
    <w:abstractNumId w:val="3"/>
  </w:num>
  <w:num w:numId="34">
    <w:abstractNumId w:val="27"/>
  </w:num>
  <w:num w:numId="35">
    <w:abstractNumId w:val="17"/>
  </w:num>
  <w:num w:numId="36">
    <w:abstractNumId w:val="2"/>
  </w:num>
  <w:num w:numId="37">
    <w:abstractNumId w:val="9"/>
  </w:num>
  <w:num w:numId="38">
    <w:abstractNumId w:val="12"/>
  </w:num>
  <w:num w:numId="39">
    <w:abstractNumId w:val="11"/>
  </w:num>
  <w:num w:numId="40">
    <w:abstractNumId w:val="21"/>
  </w:num>
  <w:num w:numId="41">
    <w:abstractNumId w:val="26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16"/>
  </w:num>
  <w:num w:numId="45">
    <w:abstractNumId w:val="31"/>
  </w:num>
  <w:num w:numId="46">
    <w:abstractNumId w:val="10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3D"/>
    <w:rsid w:val="0000043E"/>
    <w:rsid w:val="0000633E"/>
    <w:rsid w:val="000144BD"/>
    <w:rsid w:val="0001483D"/>
    <w:rsid w:val="00026F49"/>
    <w:rsid w:val="00033F25"/>
    <w:rsid w:val="00037A17"/>
    <w:rsid w:val="00054384"/>
    <w:rsid w:val="000552F6"/>
    <w:rsid w:val="00060285"/>
    <w:rsid w:val="00070C6C"/>
    <w:rsid w:val="00071880"/>
    <w:rsid w:val="00071D65"/>
    <w:rsid w:val="00075203"/>
    <w:rsid w:val="00077C60"/>
    <w:rsid w:val="0008607B"/>
    <w:rsid w:val="00086C48"/>
    <w:rsid w:val="0009533E"/>
    <w:rsid w:val="00096229"/>
    <w:rsid w:val="00096405"/>
    <w:rsid w:val="000A75C7"/>
    <w:rsid w:val="000C56D7"/>
    <w:rsid w:val="000C7D21"/>
    <w:rsid w:val="000D2C62"/>
    <w:rsid w:val="000D3417"/>
    <w:rsid w:val="000D5A29"/>
    <w:rsid w:val="000F3FA3"/>
    <w:rsid w:val="000F529B"/>
    <w:rsid w:val="001061B1"/>
    <w:rsid w:val="00121733"/>
    <w:rsid w:val="001316EC"/>
    <w:rsid w:val="00131EBD"/>
    <w:rsid w:val="00132DC8"/>
    <w:rsid w:val="001341A6"/>
    <w:rsid w:val="001401DB"/>
    <w:rsid w:val="001404F7"/>
    <w:rsid w:val="0014080D"/>
    <w:rsid w:val="001538F3"/>
    <w:rsid w:val="00156365"/>
    <w:rsid w:val="00161F2A"/>
    <w:rsid w:val="00162EA4"/>
    <w:rsid w:val="00166169"/>
    <w:rsid w:val="001723B7"/>
    <w:rsid w:val="001902A5"/>
    <w:rsid w:val="001A130F"/>
    <w:rsid w:val="001A27B2"/>
    <w:rsid w:val="001A7366"/>
    <w:rsid w:val="001A7D5E"/>
    <w:rsid w:val="001B2BCE"/>
    <w:rsid w:val="001B3BF4"/>
    <w:rsid w:val="001B61B6"/>
    <w:rsid w:val="001C3056"/>
    <w:rsid w:val="001C4233"/>
    <w:rsid w:val="001D33C1"/>
    <w:rsid w:val="001D56BF"/>
    <w:rsid w:val="001E2C00"/>
    <w:rsid w:val="00204A91"/>
    <w:rsid w:val="00206BCE"/>
    <w:rsid w:val="00210275"/>
    <w:rsid w:val="002115FA"/>
    <w:rsid w:val="0022051C"/>
    <w:rsid w:val="002231E1"/>
    <w:rsid w:val="00233D4F"/>
    <w:rsid w:val="00246DC6"/>
    <w:rsid w:val="00250970"/>
    <w:rsid w:val="0025112C"/>
    <w:rsid w:val="00251F7E"/>
    <w:rsid w:val="0025542A"/>
    <w:rsid w:val="002562A9"/>
    <w:rsid w:val="00263147"/>
    <w:rsid w:val="00263CD2"/>
    <w:rsid w:val="002669EC"/>
    <w:rsid w:val="00273D08"/>
    <w:rsid w:val="002742C4"/>
    <w:rsid w:val="00274506"/>
    <w:rsid w:val="002805C8"/>
    <w:rsid w:val="0028060C"/>
    <w:rsid w:val="002836DF"/>
    <w:rsid w:val="00285793"/>
    <w:rsid w:val="00285834"/>
    <w:rsid w:val="00287FB2"/>
    <w:rsid w:val="002B45E4"/>
    <w:rsid w:val="002B64DC"/>
    <w:rsid w:val="002C1FCC"/>
    <w:rsid w:val="002C5678"/>
    <w:rsid w:val="002D1831"/>
    <w:rsid w:val="002D555C"/>
    <w:rsid w:val="002D5A10"/>
    <w:rsid w:val="002D7BC1"/>
    <w:rsid w:val="002E1714"/>
    <w:rsid w:val="002F13CB"/>
    <w:rsid w:val="002F2FB0"/>
    <w:rsid w:val="002F567F"/>
    <w:rsid w:val="002F6C7C"/>
    <w:rsid w:val="002F6FC6"/>
    <w:rsid w:val="0030007E"/>
    <w:rsid w:val="00303118"/>
    <w:rsid w:val="00306A4E"/>
    <w:rsid w:val="00306C41"/>
    <w:rsid w:val="003110F7"/>
    <w:rsid w:val="003142DD"/>
    <w:rsid w:val="00321D1C"/>
    <w:rsid w:val="00330004"/>
    <w:rsid w:val="00333060"/>
    <w:rsid w:val="003347FD"/>
    <w:rsid w:val="003469AD"/>
    <w:rsid w:val="00354ABD"/>
    <w:rsid w:val="003568D4"/>
    <w:rsid w:val="00360C64"/>
    <w:rsid w:val="003615AF"/>
    <w:rsid w:val="00362624"/>
    <w:rsid w:val="0036410A"/>
    <w:rsid w:val="003664FD"/>
    <w:rsid w:val="003747F6"/>
    <w:rsid w:val="003763EC"/>
    <w:rsid w:val="00381BC1"/>
    <w:rsid w:val="003826DE"/>
    <w:rsid w:val="003869AA"/>
    <w:rsid w:val="003943DB"/>
    <w:rsid w:val="003A5132"/>
    <w:rsid w:val="003B0050"/>
    <w:rsid w:val="003B3416"/>
    <w:rsid w:val="003C2C3C"/>
    <w:rsid w:val="003E0E60"/>
    <w:rsid w:val="003E7177"/>
    <w:rsid w:val="003F03AB"/>
    <w:rsid w:val="003F25B1"/>
    <w:rsid w:val="003F4D7E"/>
    <w:rsid w:val="003F4F98"/>
    <w:rsid w:val="004066D5"/>
    <w:rsid w:val="00410BA2"/>
    <w:rsid w:val="0041668A"/>
    <w:rsid w:val="00420EBE"/>
    <w:rsid w:val="00430343"/>
    <w:rsid w:val="004318DC"/>
    <w:rsid w:val="00433071"/>
    <w:rsid w:val="00434B32"/>
    <w:rsid w:val="00441FE4"/>
    <w:rsid w:val="00450E47"/>
    <w:rsid w:val="00453BCB"/>
    <w:rsid w:val="00485BE7"/>
    <w:rsid w:val="00497B7B"/>
    <w:rsid w:val="004A5062"/>
    <w:rsid w:val="004B17B1"/>
    <w:rsid w:val="004C143F"/>
    <w:rsid w:val="004D0688"/>
    <w:rsid w:val="004D130E"/>
    <w:rsid w:val="004D23A7"/>
    <w:rsid w:val="004E59DB"/>
    <w:rsid w:val="004E6C41"/>
    <w:rsid w:val="004E6DCE"/>
    <w:rsid w:val="004F79F9"/>
    <w:rsid w:val="004F7D73"/>
    <w:rsid w:val="00503258"/>
    <w:rsid w:val="00503D6E"/>
    <w:rsid w:val="00514CDA"/>
    <w:rsid w:val="00514EFD"/>
    <w:rsid w:val="005265BE"/>
    <w:rsid w:val="00545064"/>
    <w:rsid w:val="00547C6A"/>
    <w:rsid w:val="00547F32"/>
    <w:rsid w:val="00562650"/>
    <w:rsid w:val="00562D30"/>
    <w:rsid w:val="00572CDE"/>
    <w:rsid w:val="00585828"/>
    <w:rsid w:val="00591756"/>
    <w:rsid w:val="00592BDF"/>
    <w:rsid w:val="005964D5"/>
    <w:rsid w:val="005A22B9"/>
    <w:rsid w:val="005A2CE4"/>
    <w:rsid w:val="005A7119"/>
    <w:rsid w:val="005B3765"/>
    <w:rsid w:val="005B6CAA"/>
    <w:rsid w:val="005C07D3"/>
    <w:rsid w:val="005C127F"/>
    <w:rsid w:val="005D0BB4"/>
    <w:rsid w:val="005D4C45"/>
    <w:rsid w:val="005D5ACA"/>
    <w:rsid w:val="005D7F7B"/>
    <w:rsid w:val="005E0031"/>
    <w:rsid w:val="005F0389"/>
    <w:rsid w:val="005F0B55"/>
    <w:rsid w:val="005F0EB5"/>
    <w:rsid w:val="005F75E4"/>
    <w:rsid w:val="0060183B"/>
    <w:rsid w:val="00603D4B"/>
    <w:rsid w:val="00610B36"/>
    <w:rsid w:val="00613659"/>
    <w:rsid w:val="00614B51"/>
    <w:rsid w:val="00623643"/>
    <w:rsid w:val="00627BB6"/>
    <w:rsid w:val="00631D5C"/>
    <w:rsid w:val="006412C4"/>
    <w:rsid w:val="00644E1E"/>
    <w:rsid w:val="00644F9A"/>
    <w:rsid w:val="00654711"/>
    <w:rsid w:val="006555E3"/>
    <w:rsid w:val="00663AEA"/>
    <w:rsid w:val="00666E83"/>
    <w:rsid w:val="006677D2"/>
    <w:rsid w:val="00670BD2"/>
    <w:rsid w:val="00670C99"/>
    <w:rsid w:val="00682460"/>
    <w:rsid w:val="00691A43"/>
    <w:rsid w:val="00696470"/>
    <w:rsid w:val="006A4C31"/>
    <w:rsid w:val="006B0748"/>
    <w:rsid w:val="006C2F41"/>
    <w:rsid w:val="006C3670"/>
    <w:rsid w:val="006E0691"/>
    <w:rsid w:val="006E1BF8"/>
    <w:rsid w:val="006E510A"/>
    <w:rsid w:val="00700909"/>
    <w:rsid w:val="00702800"/>
    <w:rsid w:val="00720FFF"/>
    <w:rsid w:val="00721DA5"/>
    <w:rsid w:val="00722E4E"/>
    <w:rsid w:val="007428D2"/>
    <w:rsid w:val="007462C7"/>
    <w:rsid w:val="0075145A"/>
    <w:rsid w:val="00754B11"/>
    <w:rsid w:val="00755FED"/>
    <w:rsid w:val="00756BCA"/>
    <w:rsid w:val="00766CB4"/>
    <w:rsid w:val="00770608"/>
    <w:rsid w:val="0077434A"/>
    <w:rsid w:val="007748FF"/>
    <w:rsid w:val="00777A73"/>
    <w:rsid w:val="00781335"/>
    <w:rsid w:val="007817F8"/>
    <w:rsid w:val="007828FF"/>
    <w:rsid w:val="00783521"/>
    <w:rsid w:val="007877BD"/>
    <w:rsid w:val="00787CD5"/>
    <w:rsid w:val="00792674"/>
    <w:rsid w:val="007937E1"/>
    <w:rsid w:val="00793CCE"/>
    <w:rsid w:val="007A37BE"/>
    <w:rsid w:val="007A538B"/>
    <w:rsid w:val="007A67B5"/>
    <w:rsid w:val="007B030B"/>
    <w:rsid w:val="007D24DC"/>
    <w:rsid w:val="007E2DA6"/>
    <w:rsid w:val="007E6A2B"/>
    <w:rsid w:val="007F7AD8"/>
    <w:rsid w:val="0080286B"/>
    <w:rsid w:val="00802F27"/>
    <w:rsid w:val="0080612F"/>
    <w:rsid w:val="008172C0"/>
    <w:rsid w:val="00823A81"/>
    <w:rsid w:val="008243A2"/>
    <w:rsid w:val="00825723"/>
    <w:rsid w:val="008268EB"/>
    <w:rsid w:val="00827338"/>
    <w:rsid w:val="00827536"/>
    <w:rsid w:val="00831A3A"/>
    <w:rsid w:val="00832303"/>
    <w:rsid w:val="00855364"/>
    <w:rsid w:val="008650F7"/>
    <w:rsid w:val="00867C34"/>
    <w:rsid w:val="008727A1"/>
    <w:rsid w:val="008732AC"/>
    <w:rsid w:val="008742DA"/>
    <w:rsid w:val="00886497"/>
    <w:rsid w:val="008908BB"/>
    <w:rsid w:val="008B0A04"/>
    <w:rsid w:val="008D1C38"/>
    <w:rsid w:val="008D6678"/>
    <w:rsid w:val="008E1B93"/>
    <w:rsid w:val="008E2FD0"/>
    <w:rsid w:val="008E407C"/>
    <w:rsid w:val="008E554F"/>
    <w:rsid w:val="008F3C46"/>
    <w:rsid w:val="008F3F9E"/>
    <w:rsid w:val="008F6145"/>
    <w:rsid w:val="00903407"/>
    <w:rsid w:val="0091335B"/>
    <w:rsid w:val="0091692B"/>
    <w:rsid w:val="009268CD"/>
    <w:rsid w:val="00937447"/>
    <w:rsid w:val="00941246"/>
    <w:rsid w:val="009428FF"/>
    <w:rsid w:val="00943080"/>
    <w:rsid w:val="0094402B"/>
    <w:rsid w:val="009538DD"/>
    <w:rsid w:val="00954E13"/>
    <w:rsid w:val="009730FF"/>
    <w:rsid w:val="00991EA7"/>
    <w:rsid w:val="00994C39"/>
    <w:rsid w:val="00995DCC"/>
    <w:rsid w:val="009A0090"/>
    <w:rsid w:val="009A12DA"/>
    <w:rsid w:val="009B21CB"/>
    <w:rsid w:val="009B70E2"/>
    <w:rsid w:val="009C13B2"/>
    <w:rsid w:val="009D057F"/>
    <w:rsid w:val="009D495D"/>
    <w:rsid w:val="009D64B0"/>
    <w:rsid w:val="009D6D19"/>
    <w:rsid w:val="009E32B5"/>
    <w:rsid w:val="009F5327"/>
    <w:rsid w:val="009F647D"/>
    <w:rsid w:val="00A000B7"/>
    <w:rsid w:val="00A00E26"/>
    <w:rsid w:val="00A12E90"/>
    <w:rsid w:val="00A15A19"/>
    <w:rsid w:val="00A165CC"/>
    <w:rsid w:val="00A20F20"/>
    <w:rsid w:val="00A2208C"/>
    <w:rsid w:val="00A220CB"/>
    <w:rsid w:val="00A22B77"/>
    <w:rsid w:val="00A248CA"/>
    <w:rsid w:val="00A411B4"/>
    <w:rsid w:val="00A45A4E"/>
    <w:rsid w:val="00A46483"/>
    <w:rsid w:val="00A53137"/>
    <w:rsid w:val="00A5365C"/>
    <w:rsid w:val="00A617CC"/>
    <w:rsid w:val="00A64280"/>
    <w:rsid w:val="00A6548A"/>
    <w:rsid w:val="00A674CF"/>
    <w:rsid w:val="00A74967"/>
    <w:rsid w:val="00A7534F"/>
    <w:rsid w:val="00A7650C"/>
    <w:rsid w:val="00A80BC9"/>
    <w:rsid w:val="00A81DA8"/>
    <w:rsid w:val="00A92E1C"/>
    <w:rsid w:val="00AA589C"/>
    <w:rsid w:val="00AB1E3D"/>
    <w:rsid w:val="00AC3B54"/>
    <w:rsid w:val="00AC46E9"/>
    <w:rsid w:val="00AC7453"/>
    <w:rsid w:val="00AE3009"/>
    <w:rsid w:val="00AE457B"/>
    <w:rsid w:val="00AE56E4"/>
    <w:rsid w:val="00AF4B06"/>
    <w:rsid w:val="00AF634A"/>
    <w:rsid w:val="00B002D9"/>
    <w:rsid w:val="00B022C3"/>
    <w:rsid w:val="00B03A9C"/>
    <w:rsid w:val="00B061EA"/>
    <w:rsid w:val="00B15487"/>
    <w:rsid w:val="00B203CB"/>
    <w:rsid w:val="00B3372E"/>
    <w:rsid w:val="00B3764D"/>
    <w:rsid w:val="00B40A7D"/>
    <w:rsid w:val="00B45153"/>
    <w:rsid w:val="00B465EC"/>
    <w:rsid w:val="00B50368"/>
    <w:rsid w:val="00B52178"/>
    <w:rsid w:val="00B52BB0"/>
    <w:rsid w:val="00B54F00"/>
    <w:rsid w:val="00B73B24"/>
    <w:rsid w:val="00B80F57"/>
    <w:rsid w:val="00B85DAF"/>
    <w:rsid w:val="00B87B74"/>
    <w:rsid w:val="00B908E8"/>
    <w:rsid w:val="00B91467"/>
    <w:rsid w:val="00B9167F"/>
    <w:rsid w:val="00B921E1"/>
    <w:rsid w:val="00B93E1B"/>
    <w:rsid w:val="00B94DCC"/>
    <w:rsid w:val="00B94F89"/>
    <w:rsid w:val="00BA14C8"/>
    <w:rsid w:val="00BA73E2"/>
    <w:rsid w:val="00BC386E"/>
    <w:rsid w:val="00BC520A"/>
    <w:rsid w:val="00BC626F"/>
    <w:rsid w:val="00BC7DFF"/>
    <w:rsid w:val="00BE0395"/>
    <w:rsid w:val="00BE4F16"/>
    <w:rsid w:val="00BF4CEF"/>
    <w:rsid w:val="00BF7940"/>
    <w:rsid w:val="00C0453F"/>
    <w:rsid w:val="00C064D5"/>
    <w:rsid w:val="00C101BC"/>
    <w:rsid w:val="00C167B1"/>
    <w:rsid w:val="00C25219"/>
    <w:rsid w:val="00C2628D"/>
    <w:rsid w:val="00C338D1"/>
    <w:rsid w:val="00C35D54"/>
    <w:rsid w:val="00C3609C"/>
    <w:rsid w:val="00C50104"/>
    <w:rsid w:val="00C565EB"/>
    <w:rsid w:val="00C62523"/>
    <w:rsid w:val="00C666C4"/>
    <w:rsid w:val="00C71BEA"/>
    <w:rsid w:val="00C73E75"/>
    <w:rsid w:val="00C873C6"/>
    <w:rsid w:val="00C91E01"/>
    <w:rsid w:val="00C96558"/>
    <w:rsid w:val="00CA0A9E"/>
    <w:rsid w:val="00CA775B"/>
    <w:rsid w:val="00CB0A9E"/>
    <w:rsid w:val="00CB5A16"/>
    <w:rsid w:val="00CB6AFF"/>
    <w:rsid w:val="00CC0B52"/>
    <w:rsid w:val="00CC72C7"/>
    <w:rsid w:val="00CD12AB"/>
    <w:rsid w:val="00CD28A0"/>
    <w:rsid w:val="00CD3054"/>
    <w:rsid w:val="00CE01F1"/>
    <w:rsid w:val="00CF4BC9"/>
    <w:rsid w:val="00D021D6"/>
    <w:rsid w:val="00D0749B"/>
    <w:rsid w:val="00D118E5"/>
    <w:rsid w:val="00D155A3"/>
    <w:rsid w:val="00D221C4"/>
    <w:rsid w:val="00D22F1E"/>
    <w:rsid w:val="00D270C0"/>
    <w:rsid w:val="00D37863"/>
    <w:rsid w:val="00D4194C"/>
    <w:rsid w:val="00D47F24"/>
    <w:rsid w:val="00D50996"/>
    <w:rsid w:val="00D50A71"/>
    <w:rsid w:val="00D52DAF"/>
    <w:rsid w:val="00D544F5"/>
    <w:rsid w:val="00D60F2A"/>
    <w:rsid w:val="00D62D14"/>
    <w:rsid w:val="00D706CE"/>
    <w:rsid w:val="00D725A5"/>
    <w:rsid w:val="00D823AF"/>
    <w:rsid w:val="00D91FE5"/>
    <w:rsid w:val="00DA552A"/>
    <w:rsid w:val="00DD0B07"/>
    <w:rsid w:val="00DE4697"/>
    <w:rsid w:val="00DE574F"/>
    <w:rsid w:val="00DE5E30"/>
    <w:rsid w:val="00DE75DC"/>
    <w:rsid w:val="00DF1345"/>
    <w:rsid w:val="00E0114D"/>
    <w:rsid w:val="00E03833"/>
    <w:rsid w:val="00E05530"/>
    <w:rsid w:val="00E14CF0"/>
    <w:rsid w:val="00E22A57"/>
    <w:rsid w:val="00E2611E"/>
    <w:rsid w:val="00E34285"/>
    <w:rsid w:val="00E3620C"/>
    <w:rsid w:val="00E36B89"/>
    <w:rsid w:val="00E37221"/>
    <w:rsid w:val="00E46649"/>
    <w:rsid w:val="00E50CB9"/>
    <w:rsid w:val="00E530F8"/>
    <w:rsid w:val="00E543C7"/>
    <w:rsid w:val="00E927CA"/>
    <w:rsid w:val="00EB4EB3"/>
    <w:rsid w:val="00EB5C9E"/>
    <w:rsid w:val="00EB7B88"/>
    <w:rsid w:val="00EC0A52"/>
    <w:rsid w:val="00EC6C2B"/>
    <w:rsid w:val="00EE389B"/>
    <w:rsid w:val="00EE56BC"/>
    <w:rsid w:val="00EF4BF7"/>
    <w:rsid w:val="00F01C6F"/>
    <w:rsid w:val="00F04A31"/>
    <w:rsid w:val="00F07991"/>
    <w:rsid w:val="00F21C75"/>
    <w:rsid w:val="00F270E4"/>
    <w:rsid w:val="00F3043A"/>
    <w:rsid w:val="00F3089A"/>
    <w:rsid w:val="00F34147"/>
    <w:rsid w:val="00F35BF0"/>
    <w:rsid w:val="00F453F8"/>
    <w:rsid w:val="00F47B72"/>
    <w:rsid w:val="00F5303C"/>
    <w:rsid w:val="00F62AE9"/>
    <w:rsid w:val="00F7062A"/>
    <w:rsid w:val="00F725A6"/>
    <w:rsid w:val="00F773DE"/>
    <w:rsid w:val="00F82CB7"/>
    <w:rsid w:val="00F850BE"/>
    <w:rsid w:val="00F931A6"/>
    <w:rsid w:val="00F93A81"/>
    <w:rsid w:val="00FB59B6"/>
    <w:rsid w:val="00FB7001"/>
    <w:rsid w:val="00FB7773"/>
    <w:rsid w:val="00FB7B1E"/>
    <w:rsid w:val="00FC1ED8"/>
    <w:rsid w:val="00FD06B4"/>
    <w:rsid w:val="00FD1A44"/>
    <w:rsid w:val="00FD6AA5"/>
    <w:rsid w:val="00FD7748"/>
    <w:rsid w:val="00FD7F4E"/>
    <w:rsid w:val="00FE3AE7"/>
    <w:rsid w:val="00FF048C"/>
    <w:rsid w:val="00FF1E1E"/>
    <w:rsid w:val="00FF273F"/>
    <w:rsid w:val="00FF3118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D17E2"/>
  <w15:chartTrackingRefBased/>
  <w15:docId w15:val="{AC0900FB-C090-4243-9B3C-04300EF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E530F8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0">
    <w:name w:val="heading 1"/>
    <w:basedOn w:val="a5"/>
    <w:next w:val="a5"/>
    <w:link w:val="11"/>
    <w:uiPriority w:val="9"/>
    <w:qFormat/>
    <w:rsid w:val="00B022C3"/>
    <w:pPr>
      <w:keepNext/>
      <w:keepLines/>
      <w:numPr>
        <w:numId w:val="46"/>
      </w:numPr>
      <w:spacing w:before="240" w:after="240"/>
      <w:jc w:val="left"/>
      <w:outlineLvl w:val="0"/>
    </w:pPr>
    <w:rPr>
      <w:rFonts w:asciiTheme="majorHAnsi" w:eastAsia="Times New Roman" w:hAnsiTheme="majorHAnsi" w:cstheme="majorBidi"/>
      <w:b/>
      <w:bCs/>
      <w:color w:val="000000" w:themeColor="text1"/>
    </w:rPr>
  </w:style>
  <w:style w:type="paragraph" w:styleId="2">
    <w:name w:val="heading 2"/>
    <w:basedOn w:val="10"/>
    <w:next w:val="a5"/>
    <w:link w:val="20"/>
    <w:uiPriority w:val="10"/>
    <w:qFormat/>
    <w:rsid w:val="00B022C3"/>
    <w:pPr>
      <w:numPr>
        <w:ilvl w:val="1"/>
      </w:numPr>
      <w:outlineLvl w:val="1"/>
    </w:pPr>
  </w:style>
  <w:style w:type="paragraph" w:styleId="3">
    <w:name w:val="heading 3"/>
    <w:basedOn w:val="2"/>
    <w:next w:val="a5"/>
    <w:link w:val="30"/>
    <w:uiPriority w:val="9"/>
    <w:semiHidden/>
    <w:rsid w:val="00766CB4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5"/>
    <w:link w:val="40"/>
    <w:uiPriority w:val="9"/>
    <w:semiHidden/>
    <w:rsid w:val="001A7D5E"/>
    <w:pPr>
      <w:outlineLvl w:val="3"/>
    </w:pPr>
  </w:style>
  <w:style w:type="paragraph" w:styleId="5">
    <w:name w:val="heading 5"/>
    <w:basedOn w:val="a5"/>
    <w:next w:val="a5"/>
    <w:link w:val="50"/>
    <w:uiPriority w:val="9"/>
    <w:semiHidden/>
    <w:rsid w:val="00F34147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rsid w:val="00F34147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rsid w:val="00F34147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qFormat/>
    <w:rsid w:val="00F34147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qFormat/>
    <w:rsid w:val="00F34147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Subtle Emphasis"/>
    <w:basedOn w:val="a6"/>
    <w:uiPriority w:val="1"/>
    <w:qFormat/>
    <w:rsid w:val="006677D2"/>
    <w:rPr>
      <w:i/>
      <w:iCs/>
      <w:color w:val="auto"/>
    </w:rPr>
  </w:style>
  <w:style w:type="character" w:customStyle="1" w:styleId="11">
    <w:name w:val="Заголовок 1 Знак"/>
    <w:basedOn w:val="a6"/>
    <w:link w:val="10"/>
    <w:uiPriority w:val="9"/>
    <w:rsid w:val="00B022C3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6"/>
    <w:link w:val="2"/>
    <w:uiPriority w:val="10"/>
    <w:rsid w:val="00B022C3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6"/>
    <w:link w:val="3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character" w:customStyle="1" w:styleId="40">
    <w:name w:val="Заголовок 4 Знак"/>
    <w:basedOn w:val="a6"/>
    <w:link w:val="4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paragraph" w:styleId="aa">
    <w:name w:val="Title"/>
    <w:basedOn w:val="a5"/>
    <w:next w:val="a5"/>
    <w:link w:val="ab"/>
    <w:uiPriority w:val="10"/>
    <w:semiHidden/>
    <w:rsid w:val="00BE4F16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6"/>
    <w:link w:val="aa"/>
    <w:uiPriority w:val="10"/>
    <w:semiHidden/>
    <w:rsid w:val="009538D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c">
    <w:name w:val="Subtitle"/>
    <w:basedOn w:val="a5"/>
    <w:next w:val="a5"/>
    <w:link w:val="ad"/>
    <w:uiPriority w:val="11"/>
    <w:semiHidden/>
    <w:rsid w:val="001A7D5E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6"/>
    <w:link w:val="ac"/>
    <w:uiPriority w:val="11"/>
    <w:semiHidden/>
    <w:rsid w:val="009538DD"/>
    <w:rPr>
      <w:rFonts w:eastAsiaTheme="minorEastAsia"/>
      <w:color w:val="5A5A5A" w:themeColor="text1" w:themeTint="A5"/>
      <w:spacing w:val="15"/>
      <w:lang w:val="en-US"/>
    </w:rPr>
  </w:style>
  <w:style w:type="character" w:styleId="ae">
    <w:name w:val="Emphasis"/>
    <w:basedOn w:val="a6"/>
    <w:uiPriority w:val="1"/>
    <w:qFormat/>
    <w:rsid w:val="00755FED"/>
    <w:rPr>
      <w:b/>
      <w:iCs/>
      <w:color w:val="000000" w:themeColor="text1"/>
      <w:sz w:val="28"/>
      <w:szCs w:val="28"/>
      <w:lang w:val="ru-RU"/>
    </w:rPr>
  </w:style>
  <w:style w:type="paragraph" w:styleId="af">
    <w:name w:val="No Spacing"/>
    <w:uiPriority w:val="2"/>
    <w:unhideWhenUsed/>
    <w:rsid w:val="001A7D5E"/>
    <w:pPr>
      <w:spacing w:after="0" w:line="240" w:lineRule="auto"/>
      <w:ind w:firstLine="720"/>
      <w:jc w:val="both"/>
    </w:pPr>
    <w:rPr>
      <w:sz w:val="28"/>
      <w:szCs w:val="28"/>
    </w:rPr>
  </w:style>
  <w:style w:type="paragraph" w:styleId="af0">
    <w:name w:val="Intense Quote"/>
    <w:basedOn w:val="a5"/>
    <w:next w:val="a5"/>
    <w:link w:val="af1"/>
    <w:uiPriority w:val="30"/>
    <w:semiHidden/>
    <w:rsid w:val="001A7D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6"/>
    <w:link w:val="af0"/>
    <w:uiPriority w:val="30"/>
    <w:semiHidden/>
    <w:rsid w:val="00C25219"/>
    <w:rPr>
      <w:i/>
      <w:iCs/>
      <w:color w:val="4472C4" w:themeColor="accent1"/>
      <w:sz w:val="28"/>
      <w:szCs w:val="28"/>
      <w:lang w:val="ru-RU"/>
    </w:rPr>
  </w:style>
  <w:style w:type="paragraph" w:styleId="af2">
    <w:name w:val="List Paragraph"/>
    <w:basedOn w:val="a5"/>
    <w:uiPriority w:val="34"/>
    <w:unhideWhenUsed/>
    <w:rsid w:val="00754B11"/>
    <w:pPr>
      <w:ind w:left="709"/>
      <w:contextualSpacing/>
    </w:pPr>
  </w:style>
  <w:style w:type="character" w:styleId="af3">
    <w:name w:val="Hyperlink"/>
    <w:basedOn w:val="a6"/>
    <w:uiPriority w:val="99"/>
    <w:unhideWhenUsed/>
    <w:rsid w:val="00C73E75"/>
    <w:rPr>
      <w:color w:val="0000FF"/>
      <w:u w:val="single"/>
    </w:rPr>
  </w:style>
  <w:style w:type="character" w:customStyle="1" w:styleId="50">
    <w:name w:val="Заголовок 5 Знак"/>
    <w:basedOn w:val="a6"/>
    <w:link w:val="5"/>
    <w:uiPriority w:val="9"/>
    <w:semiHidden/>
    <w:rsid w:val="009538D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character" w:customStyle="1" w:styleId="60">
    <w:name w:val="Заголовок 6 Знак"/>
    <w:basedOn w:val="a6"/>
    <w:link w:val="6"/>
    <w:uiPriority w:val="9"/>
    <w:semiHidden/>
    <w:rsid w:val="009538DD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70">
    <w:name w:val="Заголовок 7 Знак"/>
    <w:basedOn w:val="a6"/>
    <w:link w:val="7"/>
    <w:uiPriority w:val="9"/>
    <w:semiHidden/>
    <w:rsid w:val="009538D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n-US"/>
    </w:rPr>
  </w:style>
  <w:style w:type="character" w:customStyle="1" w:styleId="80">
    <w:name w:val="Заголовок 8 Знак"/>
    <w:basedOn w:val="a6"/>
    <w:link w:val="8"/>
    <w:uiPriority w:val="9"/>
    <w:semiHidden/>
    <w:rsid w:val="009538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6"/>
    <w:link w:val="9"/>
    <w:uiPriority w:val="9"/>
    <w:semiHidden/>
    <w:rsid w:val="009538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f4">
    <w:name w:val="footnote text"/>
    <w:basedOn w:val="a5"/>
    <w:link w:val="af5"/>
    <w:uiPriority w:val="99"/>
    <w:unhideWhenUsed/>
    <w:rsid w:val="002F6FC6"/>
    <w:pPr>
      <w:ind w:left="709" w:firstLine="0"/>
    </w:pPr>
    <w:rPr>
      <w:szCs w:val="20"/>
    </w:rPr>
  </w:style>
  <w:style w:type="character" w:customStyle="1" w:styleId="af5">
    <w:name w:val="Текст сноски Знак"/>
    <w:basedOn w:val="a6"/>
    <w:link w:val="af4"/>
    <w:uiPriority w:val="99"/>
    <w:rsid w:val="002F6FC6"/>
    <w:rPr>
      <w:sz w:val="28"/>
      <w:szCs w:val="20"/>
    </w:rPr>
  </w:style>
  <w:style w:type="character" w:styleId="af6">
    <w:name w:val="footnote reference"/>
    <w:basedOn w:val="a6"/>
    <w:uiPriority w:val="99"/>
    <w:semiHidden/>
    <w:unhideWhenUsed/>
    <w:rsid w:val="002F6FC6"/>
    <w:rPr>
      <w:vertAlign w:val="superscript"/>
    </w:rPr>
  </w:style>
  <w:style w:type="paragraph" w:styleId="af7">
    <w:name w:val="header"/>
    <w:basedOn w:val="a5"/>
    <w:link w:val="af8"/>
    <w:uiPriority w:val="99"/>
    <w:unhideWhenUsed/>
    <w:rsid w:val="005A2CE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6"/>
    <w:link w:val="af7"/>
    <w:uiPriority w:val="99"/>
    <w:rsid w:val="005A2CE4"/>
    <w:rPr>
      <w:sz w:val="28"/>
      <w:szCs w:val="28"/>
    </w:rPr>
  </w:style>
  <w:style w:type="paragraph" w:styleId="af9">
    <w:name w:val="footer"/>
    <w:basedOn w:val="a5"/>
    <w:link w:val="afa"/>
    <w:uiPriority w:val="99"/>
    <w:unhideWhenUsed/>
    <w:rsid w:val="00246DC6"/>
    <w:pPr>
      <w:tabs>
        <w:tab w:val="center" w:pos="4677"/>
        <w:tab w:val="right" w:pos="9355"/>
      </w:tabs>
      <w:spacing w:after="240"/>
    </w:pPr>
  </w:style>
  <w:style w:type="character" w:customStyle="1" w:styleId="afa">
    <w:name w:val="Нижний колонтитул Знак"/>
    <w:basedOn w:val="a6"/>
    <w:link w:val="af9"/>
    <w:uiPriority w:val="99"/>
    <w:rsid w:val="00246DC6"/>
    <w:rPr>
      <w:sz w:val="28"/>
      <w:szCs w:val="28"/>
      <w:lang w:val="en-US"/>
    </w:rPr>
  </w:style>
  <w:style w:type="paragraph" w:styleId="afb">
    <w:name w:val="TOC Heading"/>
    <w:basedOn w:val="10"/>
    <w:next w:val="a5"/>
    <w:uiPriority w:val="39"/>
    <w:unhideWhenUsed/>
    <w:rsid w:val="00682460"/>
    <w:pPr>
      <w:numPr>
        <w:numId w:val="0"/>
      </w:numPr>
      <w:spacing w:after="0" w:line="259" w:lineRule="auto"/>
      <w:outlineLvl w:val="9"/>
    </w:pPr>
    <w:rPr>
      <w:b w:val="0"/>
      <w:bCs w:val="0"/>
      <w:caps/>
      <w:color w:val="2F5496" w:themeColor="accent1" w:themeShade="BF"/>
      <w:szCs w:val="32"/>
    </w:rPr>
  </w:style>
  <w:style w:type="paragraph" w:styleId="12">
    <w:name w:val="toc 1"/>
    <w:basedOn w:val="a5"/>
    <w:next w:val="a5"/>
    <w:autoRedefine/>
    <w:uiPriority w:val="39"/>
    <w:unhideWhenUsed/>
    <w:rsid w:val="00755FED"/>
    <w:pPr>
      <w:tabs>
        <w:tab w:val="right" w:leader="dot" w:pos="9344"/>
      </w:tabs>
      <w:ind w:firstLine="0"/>
    </w:pPr>
    <w:rPr>
      <w:noProof/>
    </w:rPr>
  </w:style>
  <w:style w:type="paragraph" w:styleId="21">
    <w:name w:val="toc 2"/>
    <w:basedOn w:val="a5"/>
    <w:next w:val="a5"/>
    <w:autoRedefine/>
    <w:uiPriority w:val="39"/>
    <w:unhideWhenUsed/>
    <w:rsid w:val="00755FED"/>
    <w:pPr>
      <w:tabs>
        <w:tab w:val="right" w:leader="dot" w:pos="9344"/>
      </w:tabs>
      <w:ind w:left="227" w:firstLine="0"/>
    </w:pPr>
    <w:rPr>
      <w:noProof/>
    </w:rPr>
  </w:style>
  <w:style w:type="paragraph" w:styleId="31">
    <w:name w:val="toc 3"/>
    <w:basedOn w:val="a5"/>
    <w:next w:val="a5"/>
    <w:autoRedefine/>
    <w:uiPriority w:val="39"/>
    <w:unhideWhenUsed/>
    <w:rsid w:val="001A130F"/>
    <w:pPr>
      <w:tabs>
        <w:tab w:val="left" w:pos="1843"/>
        <w:tab w:val="left" w:pos="1985"/>
        <w:tab w:val="left" w:pos="2127"/>
        <w:tab w:val="left" w:pos="2268"/>
        <w:tab w:val="left" w:pos="2410"/>
        <w:tab w:val="right" w:leader="dot" w:pos="9344"/>
      </w:tabs>
      <w:ind w:left="1162" w:firstLine="0"/>
    </w:pPr>
    <w:rPr>
      <w:noProof/>
    </w:rPr>
  </w:style>
  <w:style w:type="paragraph" w:customStyle="1" w:styleId="a1">
    <w:name w:val="Абзац маркированного списка"/>
    <w:basedOn w:val="a5"/>
    <w:link w:val="afc"/>
    <w:uiPriority w:val="34"/>
    <w:unhideWhenUsed/>
    <w:rsid w:val="00754B11"/>
    <w:pPr>
      <w:numPr>
        <w:numId w:val="8"/>
      </w:numPr>
    </w:pPr>
  </w:style>
  <w:style w:type="paragraph" w:customStyle="1" w:styleId="afd">
    <w:name w:val="Название рисунка"/>
    <w:basedOn w:val="a5"/>
    <w:next w:val="a5"/>
    <w:link w:val="afe"/>
    <w:uiPriority w:val="35"/>
    <w:qFormat/>
    <w:rsid w:val="006677D2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c">
    <w:name w:val="Абзац маркированного списка Знак"/>
    <w:basedOn w:val="a6"/>
    <w:link w:val="a1"/>
    <w:uiPriority w:val="34"/>
    <w:rsid w:val="00754B11"/>
    <w:rPr>
      <w:sz w:val="28"/>
      <w:szCs w:val="28"/>
      <w:lang w:val="ru-RU"/>
    </w:rPr>
  </w:style>
  <w:style w:type="table" w:styleId="aff">
    <w:name w:val="Table Grid"/>
    <w:basedOn w:val="a7"/>
    <w:uiPriority w:val="39"/>
    <w:rsid w:val="00E3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Название рисунка Знак"/>
    <w:basedOn w:val="a6"/>
    <w:link w:val="afd"/>
    <w:uiPriority w:val="35"/>
    <w:rsid w:val="00C25219"/>
    <w:rPr>
      <w:sz w:val="26"/>
      <w:szCs w:val="26"/>
      <w:lang w:val="ru-RU"/>
    </w:rPr>
  </w:style>
  <w:style w:type="numbering" w:customStyle="1" w:styleId="1">
    <w:name w:val="Нумерация заголовков 1"/>
    <w:uiPriority w:val="99"/>
    <w:rsid w:val="00777A73"/>
    <w:pPr>
      <w:numPr>
        <w:numId w:val="32"/>
      </w:numPr>
    </w:pPr>
  </w:style>
  <w:style w:type="paragraph" w:customStyle="1" w:styleId="aff0">
    <w:name w:val="Верхний текст титульника"/>
    <w:basedOn w:val="aff1"/>
    <w:next w:val="aff1"/>
    <w:link w:val="aff2"/>
    <w:uiPriority w:val="38"/>
    <w:unhideWhenUsed/>
    <w:qFormat/>
    <w:rsid w:val="00DE4697"/>
    <w:pPr>
      <w:spacing w:before="0"/>
      <w:jc w:val="center"/>
    </w:pPr>
  </w:style>
  <w:style w:type="paragraph" w:customStyle="1" w:styleId="aff1">
    <w:name w:val="Текст титульника"/>
    <w:link w:val="aff3"/>
    <w:uiPriority w:val="38"/>
    <w:unhideWhenUsed/>
    <w:qFormat/>
    <w:rsid w:val="00D50996"/>
    <w:pPr>
      <w:spacing w:before="240" w:after="240" w:line="240" w:lineRule="auto"/>
    </w:pPr>
    <w:rPr>
      <w:sz w:val="28"/>
      <w:szCs w:val="28"/>
    </w:rPr>
  </w:style>
  <w:style w:type="character" w:customStyle="1" w:styleId="aff2">
    <w:name w:val="Верхний текст титульника Знак"/>
    <w:basedOn w:val="a6"/>
    <w:link w:val="aff0"/>
    <w:uiPriority w:val="38"/>
    <w:rsid w:val="00DE4697"/>
    <w:rPr>
      <w:sz w:val="28"/>
      <w:szCs w:val="28"/>
      <w:lang w:val="ru-RU"/>
    </w:rPr>
  </w:style>
  <w:style w:type="paragraph" w:customStyle="1" w:styleId="aff4">
    <w:name w:val="Тема титульника"/>
    <w:basedOn w:val="aff1"/>
    <w:next w:val="aff5"/>
    <w:link w:val="aff6"/>
    <w:uiPriority w:val="38"/>
    <w:unhideWhenUsed/>
    <w:qFormat/>
    <w:rsid w:val="00AB1E3D"/>
    <w:pPr>
      <w:jc w:val="center"/>
    </w:pPr>
    <w:rPr>
      <w:b/>
      <w:caps/>
    </w:rPr>
  </w:style>
  <w:style w:type="character" w:customStyle="1" w:styleId="aff3">
    <w:name w:val="Текст титульника Знак"/>
    <w:basedOn w:val="aff2"/>
    <w:link w:val="aff1"/>
    <w:uiPriority w:val="38"/>
    <w:rsid w:val="00D50996"/>
    <w:rPr>
      <w:sz w:val="28"/>
      <w:szCs w:val="28"/>
      <w:lang w:val="ru-RU"/>
    </w:rPr>
  </w:style>
  <w:style w:type="paragraph" w:customStyle="1" w:styleId="aff7">
    <w:name w:val="Нижняя таблица титульника"/>
    <w:basedOn w:val="aff1"/>
    <w:link w:val="aff8"/>
    <w:uiPriority w:val="38"/>
    <w:unhideWhenUsed/>
    <w:qFormat/>
    <w:rsid w:val="00941246"/>
    <w:pPr>
      <w:tabs>
        <w:tab w:val="left" w:pos="6237"/>
      </w:tabs>
      <w:spacing w:after="0"/>
    </w:pPr>
  </w:style>
  <w:style w:type="character" w:customStyle="1" w:styleId="aff6">
    <w:name w:val="Тема титульника Знак"/>
    <w:basedOn w:val="a6"/>
    <w:link w:val="aff4"/>
    <w:uiPriority w:val="38"/>
    <w:rsid w:val="00AB1E3D"/>
    <w:rPr>
      <w:b/>
      <w:caps/>
      <w:sz w:val="28"/>
      <w:szCs w:val="28"/>
      <w:lang w:val="ru-RU"/>
    </w:rPr>
  </w:style>
  <w:style w:type="paragraph" w:customStyle="1" w:styleId="aff9">
    <w:name w:val="Заголовок титульника"/>
    <w:basedOn w:val="aff1"/>
    <w:next w:val="aff5"/>
    <w:link w:val="affa"/>
    <w:uiPriority w:val="38"/>
    <w:unhideWhenUsed/>
    <w:qFormat/>
    <w:rsid w:val="00BA14C8"/>
    <w:pPr>
      <w:spacing w:after="0"/>
      <w:contextualSpacing/>
      <w:jc w:val="center"/>
    </w:pPr>
    <w:rPr>
      <w:caps/>
    </w:rPr>
  </w:style>
  <w:style w:type="character" w:customStyle="1" w:styleId="aff8">
    <w:name w:val="Нижняя таблица титульника Знак"/>
    <w:basedOn w:val="a6"/>
    <w:link w:val="aff7"/>
    <w:uiPriority w:val="38"/>
    <w:rsid w:val="00941246"/>
    <w:rPr>
      <w:sz w:val="28"/>
      <w:szCs w:val="28"/>
      <w:lang w:val="ru-RU"/>
    </w:rPr>
  </w:style>
  <w:style w:type="character" w:customStyle="1" w:styleId="affa">
    <w:name w:val="Заголовок титульника Знак"/>
    <w:basedOn w:val="ab"/>
    <w:link w:val="aff9"/>
    <w:uiPriority w:val="38"/>
    <w:rsid w:val="00BA14C8"/>
    <w:rPr>
      <w:rFonts w:asciiTheme="majorHAnsi" w:eastAsiaTheme="majorEastAsia" w:hAnsiTheme="majorHAnsi" w:cstheme="majorBidi"/>
      <w:caps/>
      <w:spacing w:val="-10"/>
      <w:kern w:val="28"/>
      <w:sz w:val="28"/>
      <w:szCs w:val="28"/>
      <w:lang w:val="ru-RU"/>
    </w:rPr>
  </w:style>
  <w:style w:type="paragraph" w:customStyle="1" w:styleId="aff5">
    <w:name w:val="Подзаголовок титульника"/>
    <w:basedOn w:val="aff9"/>
    <w:next w:val="aff4"/>
    <w:uiPriority w:val="38"/>
    <w:unhideWhenUsed/>
    <w:qFormat/>
    <w:rsid w:val="00793CCE"/>
    <w:pPr>
      <w:spacing w:before="0" w:after="240"/>
    </w:pPr>
    <w:rPr>
      <w:caps w:val="0"/>
    </w:rPr>
  </w:style>
  <w:style w:type="paragraph" w:customStyle="1" w:styleId="affb">
    <w:name w:val="Пункт раздела"/>
    <w:basedOn w:val="a5"/>
    <w:next w:val="a5"/>
    <w:uiPriority w:val="9"/>
    <w:unhideWhenUsed/>
    <w:rsid w:val="00285793"/>
    <w:pPr>
      <w:spacing w:before="240" w:after="240"/>
    </w:pPr>
  </w:style>
  <w:style w:type="paragraph" w:customStyle="1" w:styleId="a2">
    <w:name w:val="Пункт подраздела"/>
    <w:basedOn w:val="a5"/>
    <w:uiPriority w:val="11"/>
    <w:qFormat/>
    <w:rsid w:val="002742C4"/>
    <w:pPr>
      <w:numPr>
        <w:ilvl w:val="2"/>
        <w:numId w:val="41"/>
      </w:numPr>
      <w:spacing w:before="240" w:after="240"/>
    </w:pPr>
  </w:style>
  <w:style w:type="paragraph" w:customStyle="1" w:styleId="affc">
    <w:name w:val="Рисунок"/>
    <w:basedOn w:val="a5"/>
    <w:uiPriority w:val="36"/>
    <w:qFormat/>
    <w:rsid w:val="006677D2"/>
    <w:pPr>
      <w:spacing w:before="240" w:after="240"/>
      <w:ind w:firstLine="0"/>
      <w:jc w:val="center"/>
    </w:pPr>
  </w:style>
  <w:style w:type="paragraph" w:styleId="affd">
    <w:name w:val="caption"/>
    <w:basedOn w:val="a5"/>
    <w:next w:val="a5"/>
    <w:uiPriority w:val="35"/>
    <w:unhideWhenUsed/>
    <w:rsid w:val="00B465EC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e">
    <w:name w:val="Текст в таблице"/>
    <w:basedOn w:val="a5"/>
    <w:uiPriority w:val="36"/>
    <w:qFormat/>
    <w:rsid w:val="00E2611E"/>
    <w:pPr>
      <w:keepLines/>
      <w:ind w:firstLine="0"/>
      <w:jc w:val="left"/>
    </w:pPr>
  </w:style>
  <w:style w:type="paragraph" w:customStyle="1" w:styleId="afff">
    <w:name w:val="Название таблицы"/>
    <w:basedOn w:val="a5"/>
    <w:uiPriority w:val="35"/>
    <w:qFormat/>
    <w:rsid w:val="00D50A71"/>
    <w:pPr>
      <w:keepNext/>
      <w:spacing w:before="240"/>
      <w:ind w:firstLine="0"/>
      <w:jc w:val="left"/>
    </w:pPr>
  </w:style>
  <w:style w:type="character" w:styleId="afff0">
    <w:name w:val="Placeholder Text"/>
    <w:basedOn w:val="a6"/>
    <w:uiPriority w:val="99"/>
    <w:semiHidden/>
    <w:rsid w:val="00631D5C"/>
    <w:rPr>
      <w:color w:val="808080"/>
    </w:rPr>
  </w:style>
  <w:style w:type="paragraph" w:customStyle="1" w:styleId="afff1">
    <w:name w:val="Формула"/>
    <w:basedOn w:val="a5"/>
    <w:uiPriority w:val="36"/>
    <w:qFormat/>
    <w:rsid w:val="00D50A71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2">
    <w:name w:val="annotation reference"/>
    <w:basedOn w:val="a6"/>
    <w:uiPriority w:val="99"/>
    <w:semiHidden/>
    <w:unhideWhenUsed/>
    <w:rsid w:val="00AA589C"/>
    <w:rPr>
      <w:sz w:val="16"/>
      <w:szCs w:val="16"/>
    </w:rPr>
  </w:style>
  <w:style w:type="paragraph" w:styleId="afff3">
    <w:name w:val="annotation text"/>
    <w:basedOn w:val="a5"/>
    <w:link w:val="afff4"/>
    <w:uiPriority w:val="99"/>
    <w:semiHidden/>
    <w:unhideWhenUsed/>
    <w:rsid w:val="00AA589C"/>
    <w:rPr>
      <w:sz w:val="20"/>
      <w:szCs w:val="20"/>
    </w:rPr>
  </w:style>
  <w:style w:type="character" w:customStyle="1" w:styleId="afff4">
    <w:name w:val="Текст примечания Знак"/>
    <w:basedOn w:val="a6"/>
    <w:link w:val="afff3"/>
    <w:uiPriority w:val="99"/>
    <w:semiHidden/>
    <w:rsid w:val="00AA589C"/>
    <w:rPr>
      <w:sz w:val="20"/>
      <w:szCs w:val="20"/>
      <w:lang w:val="en-US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A589C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AA589C"/>
    <w:rPr>
      <w:b/>
      <w:bCs/>
      <w:sz w:val="20"/>
      <w:szCs w:val="20"/>
      <w:lang w:val="en-US"/>
    </w:rPr>
  </w:style>
  <w:style w:type="paragraph" w:customStyle="1" w:styleId="afff7">
    <w:name w:val="Заголовок содержания"/>
    <w:basedOn w:val="a5"/>
    <w:uiPriority w:val="39"/>
    <w:qFormat/>
    <w:rsid w:val="003F4F98"/>
    <w:pPr>
      <w:spacing w:after="240"/>
      <w:ind w:firstLine="0"/>
      <w:jc w:val="center"/>
    </w:pPr>
    <w:rPr>
      <w:caps/>
    </w:rPr>
  </w:style>
  <w:style w:type="character" w:styleId="afff8">
    <w:name w:val="Intense Emphasis"/>
    <w:basedOn w:val="a6"/>
    <w:uiPriority w:val="1"/>
    <w:qFormat/>
    <w:rsid w:val="00755FED"/>
    <w:rPr>
      <w:b/>
      <w:i/>
      <w:iCs/>
      <w:color w:val="auto"/>
    </w:rPr>
  </w:style>
  <w:style w:type="character" w:styleId="afff9">
    <w:name w:val="Subtle Reference"/>
    <w:basedOn w:val="a6"/>
    <w:uiPriority w:val="31"/>
    <w:semiHidden/>
    <w:rsid w:val="00755FED"/>
    <w:rPr>
      <w:smallCaps/>
      <w:color w:val="5A5A5A" w:themeColor="text1" w:themeTint="A5"/>
    </w:rPr>
  </w:style>
  <w:style w:type="character" w:styleId="afffa">
    <w:name w:val="Intense Reference"/>
    <w:basedOn w:val="a6"/>
    <w:uiPriority w:val="32"/>
    <w:semiHidden/>
    <w:rsid w:val="00755FED"/>
    <w:rPr>
      <w:b/>
      <w:bCs/>
      <w:smallCaps/>
      <w:color w:val="4472C4" w:themeColor="accent1"/>
      <w:spacing w:val="5"/>
    </w:rPr>
  </w:style>
  <w:style w:type="paragraph" w:customStyle="1" w:styleId="a3">
    <w:name w:val="Нумерованный буквами абзац"/>
    <w:basedOn w:val="a5"/>
    <w:uiPriority w:val="34"/>
    <w:qFormat/>
    <w:rsid w:val="00754B11"/>
    <w:pPr>
      <w:numPr>
        <w:numId w:val="23"/>
      </w:numPr>
    </w:pPr>
  </w:style>
  <w:style w:type="paragraph" w:customStyle="1" w:styleId="a4">
    <w:name w:val="Нумерованный цифрами абзац"/>
    <w:basedOn w:val="a5"/>
    <w:uiPriority w:val="34"/>
    <w:qFormat/>
    <w:rsid w:val="00096229"/>
    <w:pPr>
      <w:numPr>
        <w:numId w:val="27"/>
      </w:numPr>
    </w:pPr>
  </w:style>
  <w:style w:type="paragraph" w:customStyle="1" w:styleId="a0">
    <w:name w:val="Маркированный абзац"/>
    <w:basedOn w:val="a5"/>
    <w:uiPriority w:val="34"/>
    <w:qFormat/>
    <w:rsid w:val="00096229"/>
    <w:pPr>
      <w:numPr>
        <w:numId w:val="29"/>
      </w:numPr>
    </w:pPr>
  </w:style>
  <w:style w:type="numbering" w:customStyle="1" w:styleId="a">
    <w:name w:val="Заголовки"/>
    <w:uiPriority w:val="99"/>
    <w:rsid w:val="002742C4"/>
    <w:pPr>
      <w:numPr>
        <w:numId w:val="34"/>
      </w:numPr>
    </w:pPr>
  </w:style>
  <w:style w:type="table" w:customStyle="1" w:styleId="13">
    <w:name w:val="Сетка таблицы1"/>
    <w:basedOn w:val="a7"/>
    <w:next w:val="aff"/>
    <w:uiPriority w:val="39"/>
    <w:rsid w:val="00AB1E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5"/>
    <w:link w:val="23"/>
    <w:semiHidden/>
    <w:unhideWhenUsed/>
    <w:rsid w:val="00C101BC"/>
    <w:pPr>
      <w:ind w:firstLine="0"/>
      <w:jc w:val="center"/>
    </w:pPr>
    <w:rPr>
      <w:rFonts w:ascii="Times New Roman" w:eastAsia="SimSun" w:hAnsi="Times New Roman" w:cs="Times New Roman"/>
      <w:b/>
      <w:bCs/>
      <w:lang w:eastAsia="zh-CN"/>
    </w:rPr>
  </w:style>
  <w:style w:type="character" w:customStyle="1" w:styleId="23">
    <w:name w:val="Основной текст 2 Знак"/>
    <w:basedOn w:val="a6"/>
    <w:link w:val="22"/>
    <w:semiHidden/>
    <w:rsid w:val="00C101BC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paragraph" w:styleId="24">
    <w:name w:val="Body Text Indent 2"/>
    <w:basedOn w:val="a5"/>
    <w:link w:val="25"/>
    <w:uiPriority w:val="99"/>
    <w:semiHidden/>
    <w:unhideWhenUsed/>
    <w:rsid w:val="00C101BC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6"/>
    <w:link w:val="24"/>
    <w:uiPriority w:val="99"/>
    <w:semiHidden/>
    <w:rsid w:val="00C101B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kulb\OneDrive\&#1044;&#1086;&#1082;&#1091;&#1084;&#1077;&#1085;&#1090;&#1099;\&#1053;&#1072;&#1089;&#1090;&#1088;&#1072;&#1080;&#1074;&#1072;&#1077;&#1084;&#1099;&#1077;%20&#1096;&#1072;&#1073;&#1083;&#1086;&#1085;&#1099;%20Office\&#1064;&#1072;&#1073;&#1083;&#1086;&#1085;%20&#1087;&#1086;&#1103;&#1089;&#1085;&#1080;&#1090;&#1077;&#1083;&#1100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E5A1-504C-4C14-831D-6BB7EC8F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пояснительной записки</Template>
  <TotalTime>163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11</cp:revision>
  <cp:lastPrinted>2022-03-17T16:47:00Z</cp:lastPrinted>
  <dcterms:created xsi:type="dcterms:W3CDTF">2022-04-25T18:06:00Z</dcterms:created>
  <dcterms:modified xsi:type="dcterms:W3CDTF">2022-04-27T21:48:00Z</dcterms:modified>
</cp:coreProperties>
</file>