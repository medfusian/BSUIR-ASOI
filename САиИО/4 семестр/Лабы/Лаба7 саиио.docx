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74460052"/>
        <w:docPartObj>
          <w:docPartGallery w:val="Cover Pages"/>
          <w:docPartUnique/>
        </w:docPartObj>
      </w:sdtPr>
      <w:sdtEndPr/>
      <w:sdtContent>
        <w:p w14:paraId="7873D1F7" w14:textId="43DB41F0" w:rsidR="006A4C31" w:rsidRDefault="006A4C31" w:rsidP="00DE4697">
          <w:pPr>
            <w:pStyle w:val="aff0"/>
          </w:pPr>
          <w:r>
            <w:t>Министерство образования Республики Беларусь</w:t>
          </w:r>
        </w:p>
        <w:p w14:paraId="0E4AFAC0" w14:textId="3203C981" w:rsidR="006A4C31" w:rsidRDefault="006A4C31" w:rsidP="00BA14C8">
          <w:pPr>
            <w:pStyle w:val="aff0"/>
          </w:pPr>
          <w:r>
            <w:t>Учреждение образования</w:t>
          </w:r>
          <w:r>
            <w:br/>
            <w:t>БЕЛОРУССКИЙ ГОСУДАРСТВЕННЫЙ УНИВЕРСИТЕТ</w:t>
          </w:r>
          <w:r>
            <w:br/>
            <w:t>ИНФОРМАТИКИ И РАДИОЭЛЕКТРОНИКИ</w:t>
          </w:r>
        </w:p>
        <w:p w14:paraId="56563A12" w14:textId="77777777" w:rsidR="00D118E5" w:rsidRPr="00D118E5" w:rsidRDefault="00D118E5" w:rsidP="00D118E5">
          <w:pPr>
            <w:pStyle w:val="aff1"/>
          </w:pPr>
        </w:p>
        <w:p w14:paraId="6D8261B4" w14:textId="77777777" w:rsidR="006A4C31" w:rsidRPr="00BE4F16" w:rsidRDefault="006A4C31" w:rsidP="008D1C38">
          <w:pPr>
            <w:pStyle w:val="aff1"/>
          </w:pPr>
          <w:r>
            <w:t>Факультет информационных технологий и управ</w:t>
          </w:r>
          <w:r w:rsidRPr="00BE4F16">
            <w:t>ления</w:t>
          </w:r>
        </w:p>
        <w:p w14:paraId="3DEB1AF2" w14:textId="77777777" w:rsidR="006A4C31" w:rsidRPr="008D1C38" w:rsidRDefault="006A4C31" w:rsidP="00545064">
          <w:pPr>
            <w:pStyle w:val="aff1"/>
          </w:pPr>
          <w:r w:rsidRPr="00BE4F16">
            <w:t xml:space="preserve">Кафедра </w:t>
          </w:r>
          <w:r w:rsidRPr="005665EC">
            <w:t xml:space="preserve">информационных технологий </w:t>
          </w:r>
          <w:r w:rsidRPr="00545064">
            <w:t>автоматизированных</w:t>
          </w:r>
          <w:r w:rsidRPr="005665EC">
            <w:t xml:space="preserve"> систем</w:t>
          </w:r>
        </w:p>
        <w:p w14:paraId="7F7586C2" w14:textId="77777777" w:rsidR="006A4C31" w:rsidRPr="00DE4697" w:rsidRDefault="006A4C31" w:rsidP="00DE4697">
          <w:pPr>
            <w:pStyle w:val="aff1"/>
          </w:pPr>
        </w:p>
        <w:p w14:paraId="5ABFC04E" w14:textId="77777777" w:rsidR="006A4C31" w:rsidRPr="00DE4697" w:rsidRDefault="006A4C31" w:rsidP="00DE4697">
          <w:pPr>
            <w:pStyle w:val="aff1"/>
          </w:pPr>
        </w:p>
        <w:p w14:paraId="094145AF" w14:textId="77777777" w:rsidR="006A4C31" w:rsidRPr="00DE4697" w:rsidRDefault="006A4C31" w:rsidP="00DE4697">
          <w:pPr>
            <w:pStyle w:val="aff1"/>
          </w:pPr>
        </w:p>
        <w:p w14:paraId="281AF9C8" w14:textId="6157E31B" w:rsidR="006A4C31" w:rsidRDefault="00AB1E3D" w:rsidP="00545064">
          <w:pPr>
            <w:pStyle w:val="aff9"/>
          </w:pPr>
          <w:r>
            <w:t>Лабораторная работа №</w:t>
          </w:r>
          <w:r w:rsidR="00810DC0">
            <w:t>7</w:t>
          </w:r>
        </w:p>
        <w:p w14:paraId="2DED31C4" w14:textId="77777777" w:rsidR="006A4C31" w:rsidRDefault="006A4C31" w:rsidP="00793CCE">
          <w:pPr>
            <w:pStyle w:val="aff5"/>
          </w:pPr>
          <w:r>
            <w:t xml:space="preserve">по </w:t>
          </w:r>
          <w:r w:rsidRPr="00BA14C8">
            <w:t>тем</w:t>
          </w:r>
          <w:r>
            <w:t>е</w:t>
          </w:r>
        </w:p>
        <w:p w14:paraId="6DB01962" w14:textId="102AB966" w:rsidR="00AE457B" w:rsidRDefault="00810DC0" w:rsidP="00AE457B">
          <w:pPr>
            <w:pStyle w:val="22"/>
            <w:keepNext/>
          </w:pPr>
          <w:r>
            <w:t>АНАЛИЗ И ОПТИМИЗАЦИЯ РЕШЕНИЙ НА ОСНОВЕ МОДЕЛЕЙ МАССОВОГО ОБСЛУЖИВАНИЯ</w:t>
          </w:r>
        </w:p>
        <w:p w14:paraId="40E4FE5B" w14:textId="0DC77283" w:rsidR="006A4C31" w:rsidRDefault="006A4C31" w:rsidP="00DE4697">
          <w:pPr>
            <w:pStyle w:val="aff1"/>
          </w:pPr>
        </w:p>
        <w:p w14:paraId="3780BD45" w14:textId="19192C22" w:rsidR="00D118E5" w:rsidRDefault="00D118E5" w:rsidP="00DE4697">
          <w:pPr>
            <w:pStyle w:val="aff1"/>
          </w:pPr>
        </w:p>
        <w:p w14:paraId="75BEC1FB" w14:textId="77777777" w:rsidR="00AE457B" w:rsidRDefault="00AE457B" w:rsidP="00DE4697">
          <w:pPr>
            <w:pStyle w:val="aff1"/>
          </w:pPr>
        </w:p>
        <w:p w14:paraId="030F30DA" w14:textId="78D1BA10" w:rsidR="00D118E5" w:rsidRDefault="00D118E5" w:rsidP="00DE4697">
          <w:pPr>
            <w:pStyle w:val="aff1"/>
          </w:pPr>
        </w:p>
        <w:p w14:paraId="20DBF1BA" w14:textId="30D524FE" w:rsidR="00D118E5" w:rsidRDefault="00D118E5" w:rsidP="00DE4697">
          <w:pPr>
            <w:pStyle w:val="aff1"/>
          </w:pPr>
        </w:p>
        <w:p w14:paraId="7BF8F57E" w14:textId="77777777" w:rsidR="00D118E5" w:rsidRDefault="00D118E5" w:rsidP="00DE4697">
          <w:pPr>
            <w:pStyle w:val="aff1"/>
          </w:pPr>
        </w:p>
        <w:p w14:paraId="2BFEAD52" w14:textId="77777777" w:rsidR="006A4C31" w:rsidRPr="009C1234" w:rsidRDefault="006A4C31" w:rsidP="00DE4697">
          <w:pPr>
            <w:pStyle w:val="aff1"/>
          </w:pPr>
        </w:p>
        <w:p w14:paraId="644BE878" w14:textId="2E97BA01" w:rsidR="006A4C31" w:rsidRDefault="00AB1E3D" w:rsidP="00941246">
          <w:pPr>
            <w:pStyle w:val="aff7"/>
          </w:pPr>
          <w:r>
            <w:t>Выполнил</w:t>
          </w:r>
          <w:r w:rsidR="006A4C31">
            <w:tab/>
            <w:t>Кульбеда Е. А.</w:t>
          </w:r>
          <w:r>
            <w:br/>
          </w:r>
          <w:r>
            <w:tab/>
            <w:t>Шумигай В. В.</w:t>
          </w:r>
        </w:p>
        <w:p w14:paraId="4F2240F3" w14:textId="77777777" w:rsidR="006A4C31" w:rsidRDefault="006A4C31" w:rsidP="00941246">
          <w:pPr>
            <w:pStyle w:val="aff7"/>
          </w:pPr>
          <w:r>
            <w:t>Группа</w:t>
          </w:r>
          <w:r>
            <w:tab/>
            <w:t>020601</w:t>
          </w:r>
        </w:p>
        <w:p w14:paraId="70227FB1" w14:textId="1961C929" w:rsidR="006A4C31" w:rsidRDefault="00AB1E3D" w:rsidP="00777A73">
          <w:pPr>
            <w:pStyle w:val="aff7"/>
          </w:pPr>
          <w:r>
            <w:t>Проверил</w:t>
          </w:r>
          <w:r w:rsidR="006A4C31" w:rsidRPr="00777A73">
            <w:t xml:space="preserve"> </w:t>
          </w:r>
          <w:r w:rsidR="006A4C31">
            <w:tab/>
          </w:r>
          <w:proofErr w:type="spellStart"/>
          <w:r>
            <w:t>Протченко</w:t>
          </w:r>
          <w:proofErr w:type="spellEnd"/>
          <w:r>
            <w:t xml:space="preserve"> Е. В.</w:t>
          </w:r>
        </w:p>
        <w:p w14:paraId="7689AC33" w14:textId="77777777" w:rsidR="006A4C31" w:rsidRDefault="006A4C31" w:rsidP="00777A73">
          <w:pPr>
            <w:pStyle w:val="aff7"/>
          </w:pPr>
        </w:p>
        <w:p w14:paraId="2A9C0192" w14:textId="77777777" w:rsidR="007421C7" w:rsidRDefault="007421C7" w:rsidP="00AB1E3D">
          <w:pPr>
            <w:spacing w:after="160" w:line="259" w:lineRule="auto"/>
            <w:ind w:firstLine="0"/>
            <w:jc w:val="left"/>
            <w:sectPr w:rsidR="007421C7" w:rsidSect="00CE01F1">
              <w:footerReference w:type="first" r:id="rId8"/>
              <w:pgSz w:w="11906" w:h="16838" w:code="9"/>
              <w:pgMar w:top="1134" w:right="851" w:bottom="1531" w:left="1701" w:header="0" w:footer="567" w:gutter="0"/>
              <w:pgNumType w:start="1"/>
              <w:cols w:space="708"/>
              <w:titlePg/>
              <w:docGrid w:linePitch="381"/>
            </w:sectPr>
          </w:pPr>
        </w:p>
        <w:p w14:paraId="5530B858" w14:textId="044D755C" w:rsidR="00AB1E3D" w:rsidRDefault="00AB1E3D" w:rsidP="00AB1E3D">
          <w:pPr>
            <w:spacing w:after="160" w:line="259" w:lineRule="auto"/>
            <w:ind w:firstLine="0"/>
            <w:jc w:val="left"/>
          </w:pPr>
          <w:r>
            <w:br w:type="page"/>
          </w:r>
        </w:p>
      </w:sdtContent>
    </w:sdt>
    <w:p w14:paraId="06DD21AB" w14:textId="0251206D" w:rsidR="00AB1E3D" w:rsidRDefault="00AB1E3D" w:rsidP="00B022C3">
      <w:pPr>
        <w:pStyle w:val="10"/>
      </w:pPr>
      <w:r w:rsidRPr="00AB1E3D">
        <w:lastRenderedPageBreak/>
        <w:t>Входные данные</w:t>
      </w:r>
    </w:p>
    <w:p w14:paraId="25521FD7" w14:textId="77777777" w:rsidR="00EC711E" w:rsidRPr="00FA5D20" w:rsidRDefault="00EC711E" w:rsidP="00EC711E">
      <w:r w:rsidRPr="00FA5D20">
        <w:t>На участке выпускаются детали двух видов. Интервалы времени между моментами поступления заготовок для выпуска деталей составляют от 4 до 6 минут. Все заготовки обрабатываются на станке A; время обработки на станке представляет собой гауссовскую случайную величину со средним значением 3 мин и стандартным отклонением 0,5 мин.</w:t>
      </w:r>
    </w:p>
    <w:p w14:paraId="5A9C3FBD" w14:textId="77777777" w:rsidR="00EC711E" w:rsidRPr="00FA5D20" w:rsidRDefault="00EC711E" w:rsidP="00EC711E">
      <w:r w:rsidRPr="00FA5D20">
        <w:t>15% деталей, выпущенных на станке A, продаются как готовые изделия (детали типа 1). Остальные проходят дальнейшую обработку (из них выпускаются детали типа 2). Детали типа 1 со станка A поступают на два одинаковых станка (B1 и B2); время обработки одной детали на этих станках распределено по экспоненциальному закону и составляет в среднем 20 минут. Перед станками B1 и B2 установлен общий накопитель, вмещающий пять деталей; при его заполнении все поступающие детали типа 1 направляются на станок C, на котором обработка занимает в среднем 8 минут (экспоненциальная случайная величина).</w:t>
      </w:r>
    </w:p>
    <w:p w14:paraId="37461E30" w14:textId="77777777" w:rsidR="00EC711E" w:rsidRPr="00EC711E" w:rsidRDefault="00EC711E" w:rsidP="00EC711E">
      <w:r w:rsidRPr="00FA5D20">
        <w:t xml:space="preserve">Затраты (в денежных единицах), связанные с работой и простоями каждого станка (в минуту), приведены в таблице. </w:t>
      </w:r>
    </w:p>
    <w:p w14:paraId="1800D9D4" w14:textId="77777777" w:rsidR="00EC711E" w:rsidRPr="00EC711E" w:rsidRDefault="00EC711E" w:rsidP="00EC711E"/>
    <w:tbl>
      <w:tblPr>
        <w:tblW w:w="5000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89"/>
        <w:gridCol w:w="2241"/>
        <w:gridCol w:w="2054"/>
        <w:gridCol w:w="2054"/>
      </w:tblGrid>
      <w:tr w:rsidR="00EC711E" w:rsidRPr="00FA5D20" w14:paraId="47A889E4" w14:textId="77777777" w:rsidTr="001A65E0">
        <w:trPr>
          <w:cantSplit/>
          <w:jc w:val="center"/>
        </w:trPr>
        <w:tc>
          <w:tcPr>
            <w:tcW w:w="16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B14AF1" w14:textId="77777777" w:rsidR="00EC711E" w:rsidRPr="00FA5D20" w:rsidRDefault="00EC711E" w:rsidP="001A65E0">
            <w:pPr>
              <w:pStyle w:val="affe"/>
              <w:jc w:val="center"/>
            </w:pPr>
          </w:p>
        </w:tc>
        <w:tc>
          <w:tcPr>
            <w:tcW w:w="12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4F0D7" w14:textId="77777777" w:rsidR="00EC711E" w:rsidRPr="00FA5D20" w:rsidRDefault="00EC711E" w:rsidP="001A65E0">
            <w:pPr>
              <w:pStyle w:val="affe"/>
              <w:jc w:val="center"/>
            </w:pPr>
            <w:r w:rsidRPr="00FA5D20">
              <w:t>A</w:t>
            </w:r>
          </w:p>
        </w:tc>
        <w:tc>
          <w:tcPr>
            <w:tcW w:w="11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85A86" w14:textId="77777777" w:rsidR="00EC711E" w:rsidRPr="00FA5D20" w:rsidRDefault="00EC711E" w:rsidP="001A65E0">
            <w:pPr>
              <w:pStyle w:val="affe"/>
              <w:jc w:val="center"/>
            </w:pPr>
            <w:r w:rsidRPr="00FA5D20">
              <w:t>B</w:t>
            </w:r>
          </w:p>
        </w:tc>
        <w:tc>
          <w:tcPr>
            <w:tcW w:w="11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5883D" w14:textId="77777777" w:rsidR="00EC711E" w:rsidRPr="00FA5D20" w:rsidRDefault="00EC711E" w:rsidP="001A65E0">
            <w:pPr>
              <w:pStyle w:val="affe"/>
              <w:jc w:val="center"/>
            </w:pPr>
            <w:r w:rsidRPr="00FA5D20">
              <w:t>C</w:t>
            </w:r>
          </w:p>
        </w:tc>
      </w:tr>
      <w:tr w:rsidR="00EC711E" w:rsidRPr="00FA5D20" w14:paraId="52E585FE" w14:textId="77777777" w:rsidTr="001A65E0">
        <w:trPr>
          <w:cantSplit/>
          <w:jc w:val="center"/>
        </w:trPr>
        <w:tc>
          <w:tcPr>
            <w:tcW w:w="16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BEC1E0" w14:textId="77777777" w:rsidR="00EC711E" w:rsidRPr="00FA5D20" w:rsidRDefault="00EC711E" w:rsidP="001A65E0">
            <w:pPr>
              <w:pStyle w:val="affe"/>
              <w:jc w:val="center"/>
            </w:pPr>
            <w:r w:rsidRPr="00FA5D20">
              <w:t>Работа</w:t>
            </w:r>
          </w:p>
          <w:p w14:paraId="5C20843E" w14:textId="77777777" w:rsidR="00EC711E" w:rsidRPr="00FA5D20" w:rsidRDefault="00EC711E" w:rsidP="001A65E0">
            <w:pPr>
              <w:pStyle w:val="affe"/>
              <w:jc w:val="center"/>
            </w:pPr>
            <w:r w:rsidRPr="00FA5D20">
              <w:t>Простой</w:t>
            </w:r>
          </w:p>
        </w:tc>
        <w:tc>
          <w:tcPr>
            <w:tcW w:w="12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7E1E81" w14:textId="77777777" w:rsidR="00EC711E" w:rsidRPr="00FA5D20" w:rsidRDefault="00EC711E" w:rsidP="001A65E0">
            <w:pPr>
              <w:pStyle w:val="affe"/>
              <w:jc w:val="center"/>
            </w:pPr>
            <w:r w:rsidRPr="00FA5D20">
              <w:t>0,4</w:t>
            </w:r>
          </w:p>
          <w:p w14:paraId="0F652EDB" w14:textId="77777777" w:rsidR="00EC711E" w:rsidRPr="00FA5D20" w:rsidRDefault="00EC711E" w:rsidP="001A65E0">
            <w:pPr>
              <w:pStyle w:val="affe"/>
              <w:jc w:val="center"/>
            </w:pPr>
            <w:r w:rsidRPr="00FA5D20">
              <w:t>0,1</w:t>
            </w:r>
          </w:p>
        </w:tc>
        <w:tc>
          <w:tcPr>
            <w:tcW w:w="11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341EE" w14:textId="77777777" w:rsidR="00EC711E" w:rsidRPr="00FA5D20" w:rsidRDefault="00EC711E" w:rsidP="001A65E0">
            <w:pPr>
              <w:pStyle w:val="affe"/>
              <w:jc w:val="center"/>
            </w:pPr>
            <w:r w:rsidRPr="00FA5D20">
              <w:t>0,5</w:t>
            </w:r>
          </w:p>
          <w:p w14:paraId="58C50E0B" w14:textId="77777777" w:rsidR="00EC711E" w:rsidRPr="00FA5D20" w:rsidRDefault="00EC711E" w:rsidP="001A65E0">
            <w:pPr>
              <w:pStyle w:val="affe"/>
              <w:jc w:val="center"/>
            </w:pPr>
            <w:r w:rsidRPr="00FA5D20">
              <w:t>0,2</w:t>
            </w:r>
          </w:p>
        </w:tc>
        <w:tc>
          <w:tcPr>
            <w:tcW w:w="11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B899E2" w14:textId="77777777" w:rsidR="00EC711E" w:rsidRPr="00FA5D20" w:rsidRDefault="00EC711E" w:rsidP="001A65E0">
            <w:pPr>
              <w:pStyle w:val="affe"/>
              <w:jc w:val="center"/>
            </w:pPr>
            <w:r w:rsidRPr="00FA5D20">
              <w:t>0,8</w:t>
            </w:r>
          </w:p>
          <w:p w14:paraId="36F43D6E" w14:textId="77777777" w:rsidR="00EC711E" w:rsidRPr="00FA5D20" w:rsidRDefault="00EC711E" w:rsidP="001A65E0">
            <w:pPr>
              <w:pStyle w:val="affe"/>
              <w:jc w:val="center"/>
            </w:pPr>
            <w:r w:rsidRPr="00FA5D20">
              <w:t>0,1</w:t>
            </w:r>
          </w:p>
        </w:tc>
      </w:tr>
    </w:tbl>
    <w:p w14:paraId="4A5243BB" w14:textId="77777777" w:rsidR="00EC711E" w:rsidRDefault="00EC711E" w:rsidP="00EC711E">
      <w:pPr>
        <w:rPr>
          <w:lang w:val="en-US"/>
        </w:rPr>
      </w:pPr>
    </w:p>
    <w:p w14:paraId="50FD2A55" w14:textId="77777777" w:rsidR="00EC711E" w:rsidRPr="00FA5D20" w:rsidRDefault="00EC711E" w:rsidP="00EC711E">
      <w:r w:rsidRPr="00FA5D20">
        <w:t xml:space="preserve">Прочие расходы, связанные с выпуском деталей типа 1 и 2, составляют 5 и 15 </w:t>
      </w:r>
      <w:proofErr w:type="spellStart"/>
      <w:r w:rsidRPr="00FA5D20">
        <w:t>д.е</w:t>
      </w:r>
      <w:proofErr w:type="spellEnd"/>
      <w:r w:rsidRPr="00FA5D20">
        <w:t>. соответственно. Детали типа 1 про</w:t>
      </w:r>
      <w:r w:rsidRPr="00FA5D20">
        <w:softHyphen/>
        <w:t xml:space="preserve">даются по цене 10 </w:t>
      </w:r>
      <w:proofErr w:type="spellStart"/>
      <w:r w:rsidRPr="00FA5D20">
        <w:t>д.е</w:t>
      </w:r>
      <w:proofErr w:type="spellEnd"/>
      <w:r w:rsidRPr="00FA5D20">
        <w:t xml:space="preserve">., типа 2 - 50 </w:t>
      </w:r>
      <w:proofErr w:type="spellStart"/>
      <w:r w:rsidRPr="00FA5D20">
        <w:t>д.е</w:t>
      </w:r>
      <w:proofErr w:type="spellEnd"/>
      <w:r w:rsidRPr="00FA5D20">
        <w:t>.</w:t>
      </w:r>
    </w:p>
    <w:p w14:paraId="1B4DF112" w14:textId="538594E5" w:rsidR="00EC711E" w:rsidRPr="00FA5D20" w:rsidRDefault="00EC711E" w:rsidP="00EC711E">
      <w:pPr>
        <w:pStyle w:val="a4"/>
      </w:pPr>
      <w:r w:rsidRPr="00FA5D20">
        <w:t>Найти характеристики работы станка A (8.4, 8.7).</w:t>
      </w:r>
    </w:p>
    <w:p w14:paraId="1826127D" w14:textId="69376A50" w:rsidR="00EC711E" w:rsidRPr="00FA5D20" w:rsidRDefault="00EC711E" w:rsidP="00EC711E">
      <w:pPr>
        <w:pStyle w:val="a4"/>
      </w:pPr>
      <w:r w:rsidRPr="00FA5D20">
        <w:t>Найти характеристики работы группы станков B1-B2 (8.13, 8.4, 8.9). Поток деталей на эту группу станков считать пуассоновским.</w:t>
      </w:r>
    </w:p>
    <w:p w14:paraId="079FFBD0" w14:textId="572DDB23" w:rsidR="00EC711E" w:rsidRPr="00FA5D20" w:rsidRDefault="00EC711E" w:rsidP="00EC711E">
      <w:pPr>
        <w:pStyle w:val="a4"/>
      </w:pPr>
      <w:r>
        <w:t>Р</w:t>
      </w:r>
      <w:r w:rsidRPr="00FA5D20">
        <w:t>ассчитать характеристики работы станка C (8.13, 8.4, 8.7). Поток деталей на станок C считать пуассоновскими.</w:t>
      </w:r>
    </w:p>
    <w:p w14:paraId="1F8C0918" w14:textId="347A4622" w:rsidR="00EC711E" w:rsidRPr="00FA5D20" w:rsidRDefault="00EC711E" w:rsidP="00EC711E">
      <w:pPr>
        <w:pStyle w:val="a4"/>
      </w:pPr>
      <w:r w:rsidRPr="00FA5D20">
        <w:t xml:space="preserve">Найти </w:t>
      </w:r>
      <w:bookmarkStart w:id="0" w:name="_Hlk103638337"/>
      <w:r w:rsidRPr="00FA5D20">
        <w:t xml:space="preserve">прибыль от работы участка за 8 часов </w:t>
      </w:r>
      <w:bookmarkEnd w:id="0"/>
      <w:r w:rsidRPr="00FA5D20">
        <w:t>(8.6, 8.7, 8.9).</w:t>
      </w:r>
    </w:p>
    <w:p w14:paraId="5A45AFD7" w14:textId="488D92C6" w:rsidR="00EC711E" w:rsidRPr="00FA5D20" w:rsidRDefault="00EC711E" w:rsidP="00EC711E">
      <w:pPr>
        <w:pStyle w:val="a4"/>
      </w:pPr>
      <w:r w:rsidRPr="00FA5D20">
        <w:t xml:space="preserve">Найти </w:t>
      </w:r>
      <w:bookmarkStart w:id="1" w:name="_Hlk103640071"/>
      <w:r w:rsidRPr="00FA5D20">
        <w:t xml:space="preserve">вероятность того, что деталь, поступившая на станки B1-B2, сразу же начнет обрабатываться </w:t>
      </w:r>
      <w:bookmarkEnd w:id="1"/>
      <w:r w:rsidRPr="00FA5D20">
        <w:t>(не будет ждать в очереди) (8.5, 8.9, пример из 8.8).</w:t>
      </w:r>
    </w:p>
    <w:p w14:paraId="3E77A7F1" w14:textId="7673E9D0" w:rsidR="00EC711E" w:rsidRPr="00FA5D20" w:rsidRDefault="00EC711E" w:rsidP="00EC711E">
      <w:pPr>
        <w:pStyle w:val="a4"/>
      </w:pPr>
      <w:r>
        <w:t>Н</w:t>
      </w:r>
      <w:r w:rsidRPr="00FA5D20">
        <w:t xml:space="preserve">айти характеристики работы всех станков и прибыль от работы участка (за 8 часов) при следующих изменениях: заготовки поступают на обработку чаще (с интервалом от 3 до 5 мин), а станок A заменен на новый (A1); время обработки одной детали на станке A1 - гауссовская случайная величина со средним значением 2,5 мин и стандартным отклонением 0,5 мин. Для нового станка A1 затраты на одну минуту работы и простоя - 0,6 и 0,2 </w:t>
      </w:r>
      <w:proofErr w:type="spellStart"/>
      <w:r w:rsidRPr="00FA5D20">
        <w:t>д.е</w:t>
      </w:r>
      <w:proofErr w:type="spellEnd"/>
      <w:r w:rsidRPr="00FA5D20">
        <w:t>. соответственно. Определить, являются ли предлагаемые изменения целесообразными.</w:t>
      </w:r>
    </w:p>
    <w:p w14:paraId="403257B0" w14:textId="43E337F8" w:rsidR="0016372C" w:rsidRDefault="00850FB6" w:rsidP="0016372C">
      <w:pPr>
        <w:pStyle w:val="10"/>
        <w:rPr>
          <w:lang w:val="en-US"/>
        </w:rPr>
      </w:pPr>
      <w:r>
        <w:lastRenderedPageBreak/>
        <w:t xml:space="preserve">Характеристики работы станка </w:t>
      </w:r>
      <w:r>
        <w:rPr>
          <w:lang w:val="en-US"/>
        </w:rPr>
        <w:t>A</w:t>
      </w:r>
    </w:p>
    <w:p w14:paraId="7F8506FE" w14:textId="27E9671B" w:rsidR="0051046B" w:rsidRPr="00F24CFA" w:rsidRDefault="009060EF" w:rsidP="00850FB6">
      <w:r w:rsidRPr="00B463F4">
        <w:t>Интервалы времени между моментами поступления заявок (деталей) представляют собой случайные величины, распределенные по равномерному</w:t>
      </w:r>
      <w:r w:rsidR="00B463F4" w:rsidRPr="00B463F4">
        <w:t xml:space="preserve"> </w:t>
      </w:r>
      <w:r w:rsidRPr="00B463F4">
        <w:t>закону. Время обработки детали – гауссовская случайная величина. Имеется</w:t>
      </w:r>
      <w:r w:rsidR="00B463F4" w:rsidRPr="00B463F4">
        <w:t xml:space="preserve"> </w:t>
      </w:r>
      <w:r w:rsidRPr="00B463F4">
        <w:t>один канал обслуживания. Поэтому станок можно представить как СМО типа</w:t>
      </w:r>
      <w:r w:rsidR="00B463F4" w:rsidRPr="00B463F4">
        <w:t xml:space="preserve"> </w:t>
      </w:r>
      <w:r w:rsidRPr="00B463F4">
        <w:t>G/G/1. Интервал между деталями составляет в среднем 5 мин, поэтому λ=1/5 = 0,</w:t>
      </w:r>
      <w:r w:rsidR="00B463F4" w:rsidRPr="00B463F4">
        <w:t>2</w:t>
      </w:r>
      <w:r w:rsidRPr="00B463F4">
        <w:t xml:space="preserve"> детали/мин. Обработка одной детали занимает в среднем </w:t>
      </w:r>
      <w:r w:rsidR="00F24CFA" w:rsidRPr="00F24CFA">
        <w:t>3</w:t>
      </w:r>
      <w:r w:rsidRPr="00B463F4">
        <w:t xml:space="preserve"> мин, поэтому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=3</m:t>
        </m:r>
      </m:oMath>
      <w:r w:rsidRPr="00396FD9">
        <w:rPr>
          <w:rFonts w:eastAsiaTheme="minorEastAsia"/>
        </w:rPr>
        <w:t xml:space="preserve"> </w:t>
      </w:r>
      <w:r w:rsidRPr="00B463F4">
        <w:t>мин, μ=0,</w:t>
      </w:r>
      <w:r w:rsidR="00F24CFA" w:rsidRPr="00F24CFA">
        <w:t>334</w:t>
      </w:r>
      <w:r w:rsidRPr="00B463F4">
        <w:t xml:space="preserve"> детали/мин. Число каналов m=1.</w:t>
      </w:r>
    </w:p>
    <w:p w14:paraId="5F50670D" w14:textId="7B7D5F92" w:rsidR="0051046B" w:rsidRDefault="00C503B1" w:rsidP="00850FB6">
      <w:pPr>
        <w:rPr>
          <w:rFonts w:eastAsiaTheme="minorEastAsia"/>
        </w:rPr>
      </w:pPr>
      <w:r>
        <w:t xml:space="preserve">Нагрузка на СМО: </w:t>
      </w: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m⋅μ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=0,6</m:t>
        </m:r>
      </m:oMath>
    </w:p>
    <w:p w14:paraId="69369EEB" w14:textId="4CCD0647" w:rsidR="00197435" w:rsidRDefault="00197435" w:rsidP="00850FB6">
      <w:pPr>
        <w:rPr>
          <w:rFonts w:eastAsiaTheme="minorEastAsia"/>
        </w:rPr>
      </w:pPr>
      <w:r>
        <w:rPr>
          <w:rFonts w:eastAsiaTheme="minorEastAsia"/>
        </w:rPr>
        <w:t xml:space="preserve">Вероятность простоя: 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=1-ρ=0,4</m:t>
        </m:r>
      </m:oMath>
    </w:p>
    <w:p w14:paraId="5DDDD115" w14:textId="77777777" w:rsidR="006A771C" w:rsidRDefault="009F56AF" w:rsidP="00850FB6">
      <w:pPr>
        <w:rPr>
          <w:rFonts w:eastAsiaTheme="minorEastAsia"/>
        </w:rPr>
      </w:pPr>
      <w:r>
        <w:rPr>
          <w:rFonts w:eastAsiaTheme="minorEastAsia"/>
        </w:rPr>
        <w:t>Коэффициент вариации</w:t>
      </w:r>
      <w:r w:rsidR="00E46ECE">
        <w:rPr>
          <w:rFonts w:eastAsiaTheme="minorEastAsia"/>
        </w:rPr>
        <w:t xml:space="preserve"> между моментами поступления деталей</w:t>
      </w:r>
      <w:r>
        <w:rPr>
          <w:rFonts w:eastAsiaTheme="minorEastAsia"/>
        </w:rPr>
        <w:t xml:space="preserve">: </w:t>
      </w:r>
    </w:p>
    <w:p w14:paraId="74D28C91" w14:textId="53CC40C6" w:rsidR="007476C8" w:rsidRPr="006A771C" w:rsidRDefault="0067162E" w:rsidP="006A771C">
      <w:pPr>
        <w:pStyle w:val="afff1"/>
      </w:pPr>
      <m:oMathPara>
        <m:oMath>
          <m:r>
            <w:rPr>
              <w:rFonts w:ascii="Cambria Math" w:hAnsi="Cambria Math"/>
            </w:rPr>
            <m:t>ϑ=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6-4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6+4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=0,115</m:t>
          </m:r>
        </m:oMath>
      </m:oMathPara>
    </w:p>
    <w:p w14:paraId="5FF99BE0" w14:textId="3C38F0DE" w:rsidR="006A771C" w:rsidRPr="009A6FFF" w:rsidRDefault="006A771C" w:rsidP="006A771C">
      <w:pPr>
        <w:rPr>
          <w:rFonts w:eastAsiaTheme="minorEastAsia"/>
        </w:rPr>
      </w:pPr>
      <w:r>
        <w:t xml:space="preserve">Коэффициент вариации для </w:t>
      </w:r>
      <w:r w:rsidR="00E04546">
        <w:t xml:space="preserve">времени обработки деталей: </w:t>
      </w:r>
      <m:oMath>
        <m:r>
          <w:rPr>
            <w:rFonts w:ascii="Cambria Math" w:hAnsi="Cambria Math"/>
          </w:rPr>
          <m:t>ε=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0,5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=1,666</m:t>
        </m:r>
      </m:oMath>
    </w:p>
    <w:p w14:paraId="2ED3B0C3" w14:textId="2EBFEDC4" w:rsidR="009A6FFF" w:rsidRDefault="00DD41BE" w:rsidP="006A771C">
      <w:pPr>
        <w:rPr>
          <w:rFonts w:eastAsiaTheme="minorEastAsia"/>
        </w:rPr>
      </w:pPr>
      <w:r>
        <w:rPr>
          <w:rFonts w:eastAsiaTheme="minorEastAsia"/>
        </w:rPr>
        <w:tab/>
        <w:t xml:space="preserve">Средняя длина очереди: </w:t>
      </w:r>
      <m:oMath>
        <m:bar>
          <m:barPr>
            <m:pos m:val="top"/>
            <m:ctrlPr>
              <w:rPr>
                <w:rFonts w:ascii="Cambria Math" w:eastAsiaTheme="minorEastAsia" w:hAnsi="Cambria Math"/>
              </w:rPr>
            </m:ctrlPr>
          </m:barPr>
          <m:e>
            <m:r>
              <w:rPr>
                <w:rFonts w:ascii="Cambria Math" w:eastAsiaTheme="minorEastAsia" w:hAnsi="Cambria Math"/>
              </w:rPr>
              <m:t>q</m:t>
            </m:r>
          </m:e>
        </m:ba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ϑ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1-ρ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=0,717</m:t>
        </m:r>
      </m:oMath>
      <w:r w:rsidR="000B1180" w:rsidRPr="000B1180">
        <w:rPr>
          <w:rFonts w:eastAsiaTheme="minorEastAsia"/>
        </w:rPr>
        <w:t xml:space="preserve"> </w:t>
      </w:r>
      <w:r w:rsidR="000B1180">
        <w:rPr>
          <w:rFonts w:eastAsiaTheme="minorEastAsia"/>
        </w:rPr>
        <w:t>детали.</w:t>
      </w:r>
    </w:p>
    <w:p w14:paraId="645333E7" w14:textId="4D31010E" w:rsidR="000B1180" w:rsidRPr="0066324F" w:rsidRDefault="00610FB7" w:rsidP="00DD41BE">
      <w:pPr>
        <w:rPr>
          <w:rFonts w:eastAsiaTheme="minorEastAsia"/>
        </w:rPr>
      </w:pPr>
      <w:r>
        <w:rPr>
          <w:rFonts w:eastAsiaTheme="minorEastAsia"/>
        </w:rPr>
        <w:t>Станок обрабатывает все пос</w:t>
      </w:r>
      <w:r w:rsidR="00B81249">
        <w:rPr>
          <w:rFonts w:eastAsiaTheme="minorEastAsia"/>
        </w:rPr>
        <w:t>тупающие</w:t>
      </w:r>
      <w:r>
        <w:rPr>
          <w:rFonts w:eastAsiaTheme="minorEastAsia"/>
        </w:rPr>
        <w:t xml:space="preserve"> детали, поэтому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отк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A7073C">
        <w:rPr>
          <w:rFonts w:eastAsiaTheme="minorEastAsia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обсл</m:t>
            </m:r>
          </m:sub>
        </m:sSub>
        <m:r>
          <w:rPr>
            <w:rFonts w:ascii="Cambria Math" w:eastAsiaTheme="minorEastAsia" w:hAnsi="Cambria Math"/>
          </w:rPr>
          <m:t>=1.</m:t>
        </m:r>
      </m:oMath>
    </w:p>
    <w:p w14:paraId="5CF7917F" w14:textId="39402149" w:rsidR="0066324F" w:rsidRDefault="0066324F" w:rsidP="00DD41BE">
      <w:pPr>
        <w:rPr>
          <w:rFonts w:eastAsiaTheme="minorEastAsia"/>
        </w:rPr>
      </w:pPr>
      <w:r>
        <w:rPr>
          <w:rFonts w:eastAsiaTheme="minorEastAsia"/>
        </w:rPr>
        <w:t xml:space="preserve">Коэффициент загрузки: </w:t>
      </w:r>
      <m:oMath>
        <m:r>
          <m:rPr>
            <m:sty m:val="p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=ρ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отк</m:t>
                </m:r>
              </m:sub>
            </m:sSub>
          </m:e>
        </m:d>
        <m:r>
          <w:rPr>
            <w:rFonts w:ascii="Cambria Math" w:eastAsiaTheme="minorEastAsia" w:hAnsi="Cambria Math"/>
          </w:rPr>
          <m:t>=0,6</m:t>
        </m:r>
      </m:oMath>
    </w:p>
    <w:p w14:paraId="34704DFD" w14:textId="315B65B1" w:rsidR="008C5939" w:rsidRDefault="00E121A7" w:rsidP="00DD41BE">
      <w:pPr>
        <w:rPr>
          <w:rFonts w:eastAsiaTheme="minorEastAsia"/>
        </w:rPr>
      </w:pPr>
      <w:r>
        <w:t>Среднее число заявок на обслуживании</w:t>
      </w:r>
      <w:r w:rsidRPr="00E121A7">
        <w:t xml:space="preserve">: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  <m:r>
          <w:rPr>
            <w:rFonts w:ascii="Cambria Math" w:hAnsi="Cambria Math"/>
          </w:rPr>
          <m:t>=mU=0,6</m:t>
        </m:r>
      </m:oMath>
      <w:r w:rsidR="009B71BD">
        <w:rPr>
          <w:rFonts w:eastAsiaTheme="minorEastAsia"/>
        </w:rPr>
        <w:t xml:space="preserve"> детали</w:t>
      </w:r>
    </w:p>
    <w:p w14:paraId="39B7421E" w14:textId="63504BB1" w:rsidR="003A1E8F" w:rsidRDefault="003A1E8F" w:rsidP="00DD41BE">
      <w:pPr>
        <w:rPr>
          <w:rFonts w:eastAsiaTheme="minorEastAsia"/>
        </w:rPr>
      </w:pPr>
      <w:r>
        <w:t>Среднее число заявок в СМО</w:t>
      </w:r>
      <w:r w:rsidRPr="003A1E8F">
        <w:t xml:space="preserve">: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q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  <m:r>
          <w:rPr>
            <w:rFonts w:ascii="Cambria Math" w:hAnsi="Cambria Math"/>
          </w:rPr>
          <m:t>=1,317</m:t>
        </m:r>
      </m:oMath>
      <w:r w:rsidR="009B71BD">
        <w:rPr>
          <w:rFonts w:eastAsiaTheme="minorEastAsia"/>
        </w:rPr>
        <w:t xml:space="preserve"> </w:t>
      </w:r>
      <w:r w:rsidR="009F3D99">
        <w:rPr>
          <w:rFonts w:eastAsiaTheme="minorEastAsia"/>
        </w:rPr>
        <w:t>детали</w:t>
      </w:r>
    </w:p>
    <w:p w14:paraId="3F60384C" w14:textId="1256A265" w:rsidR="00514E17" w:rsidRDefault="00514E17" w:rsidP="00DD41BE">
      <w:pPr>
        <w:rPr>
          <w:rFonts w:eastAsiaTheme="minorEastAsia"/>
        </w:rPr>
      </w:pPr>
      <w:r>
        <w:t>Пропускная способность СМО</w:t>
      </w:r>
      <w:r w:rsidRPr="00514E17">
        <w:t xml:space="preserve">: </w:t>
      </w:r>
      <m:oMath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μ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S</m:t>
            </m:r>
          </m:e>
        </m:bar>
        <m:r>
          <w:rPr>
            <w:rFonts w:ascii="Cambria Math" w:hAnsi="Cambria Math"/>
          </w:rPr>
          <m:t>=0,2</m:t>
        </m:r>
      </m:oMath>
      <w:r w:rsidR="0015434A">
        <w:rPr>
          <w:rFonts w:eastAsiaTheme="minorEastAsia"/>
        </w:rPr>
        <w:t xml:space="preserve"> деталь/мин</w:t>
      </w:r>
    </w:p>
    <w:p w14:paraId="647ADA3E" w14:textId="5BA32E7E" w:rsidR="00AE1677" w:rsidRDefault="00E10889" w:rsidP="00DD41BE">
      <w:pPr>
        <w:rPr>
          <w:rFonts w:eastAsiaTheme="minorEastAsia"/>
        </w:rPr>
      </w:pPr>
      <w:r>
        <w:t>Среднее время пребывания заявки в очереди</w:t>
      </w:r>
      <w:r w:rsidRPr="00E10889">
        <w:t xml:space="preserve">: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q</m:t>
                </m:r>
              </m:e>
            </m:ba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=3,585</m:t>
        </m:r>
      </m:oMath>
      <w:r w:rsidR="009F3D99">
        <w:rPr>
          <w:rFonts w:eastAsiaTheme="minorEastAsia"/>
        </w:rPr>
        <w:t xml:space="preserve"> мин</w:t>
      </w:r>
    </w:p>
    <w:p w14:paraId="0E4E7287" w14:textId="6CF1CC4A" w:rsidR="00433009" w:rsidRDefault="00E26A87" w:rsidP="00DD41BE">
      <w:pPr>
        <w:rPr>
          <w:rFonts w:eastAsiaTheme="minorEastAsia"/>
        </w:rPr>
      </w:pPr>
      <w:r>
        <w:t>Среднее время пребывания заявки в СМО</w:t>
      </w:r>
      <w:r w:rsidRPr="00E26A87">
        <w:t xml:space="preserve">: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t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=6,585</m:t>
        </m:r>
      </m:oMath>
      <w:r w:rsidR="009F3D99">
        <w:rPr>
          <w:rFonts w:eastAsiaTheme="minorEastAsia"/>
        </w:rPr>
        <w:t xml:space="preserve"> мин</w:t>
      </w:r>
    </w:p>
    <w:p w14:paraId="323F44E2" w14:textId="6DD88C70" w:rsidR="00974A80" w:rsidRDefault="000C2A7C" w:rsidP="000C2A7C">
      <w:pPr>
        <w:pStyle w:val="10"/>
        <w:rPr>
          <w:rFonts w:eastAsiaTheme="minorEastAsia"/>
          <w:lang w:val="en-US"/>
        </w:rPr>
      </w:pPr>
      <w:r>
        <w:rPr>
          <w:rFonts w:eastAsiaTheme="minorEastAsia"/>
        </w:rPr>
        <w:t xml:space="preserve">Характеристики группы станков </w:t>
      </w:r>
      <w:r>
        <w:rPr>
          <w:rFonts w:eastAsiaTheme="minorEastAsia"/>
          <w:lang w:val="en-US"/>
        </w:rPr>
        <w:t>B</w:t>
      </w:r>
      <w:r w:rsidRPr="000C2A7C">
        <w:rPr>
          <w:rFonts w:eastAsiaTheme="minorEastAsia"/>
        </w:rPr>
        <w:t>1-</w:t>
      </w:r>
      <w:r>
        <w:rPr>
          <w:rFonts w:eastAsiaTheme="minorEastAsia"/>
          <w:lang w:val="en-US"/>
        </w:rPr>
        <w:t>B2</w:t>
      </w:r>
    </w:p>
    <w:p w14:paraId="6FDC758F" w14:textId="37FA28DB" w:rsidR="000C2A7C" w:rsidRPr="00DA7407" w:rsidRDefault="00FF2F1C" w:rsidP="000C2A7C">
      <w:pPr>
        <w:rPr>
          <w:rFonts w:eastAsiaTheme="minorEastAsia"/>
        </w:rPr>
      </w:pPr>
      <w:r>
        <w:t xml:space="preserve">Поток деталей со станка А по условию </w:t>
      </w:r>
      <w:r w:rsidR="00E26AE3">
        <w:t xml:space="preserve">– пуассоновский. Время обработки деталей на станках </w:t>
      </w:r>
      <w:r w:rsidR="00E26AE3">
        <w:rPr>
          <w:lang w:val="en-US"/>
        </w:rPr>
        <w:t>B</w:t>
      </w:r>
      <w:r w:rsidR="00E26AE3" w:rsidRPr="00E26AE3">
        <w:t>1-</w:t>
      </w:r>
      <w:r w:rsidR="00E26AE3">
        <w:rPr>
          <w:lang w:val="en-US"/>
        </w:rPr>
        <w:t>B</w:t>
      </w:r>
      <w:r w:rsidR="00E26AE3" w:rsidRPr="00E26AE3">
        <w:t>2</w:t>
      </w:r>
      <w:r>
        <w:t xml:space="preserve"> </w:t>
      </w:r>
      <w:r w:rsidR="00CF4A5D">
        <w:t xml:space="preserve">представляет собой экспоненциальную случайную величину. Тогда эту группу можно рассматривать как </w:t>
      </w:r>
      <w:r w:rsidR="00FE7DDE">
        <w:t>двухканальную марковскую СМО</w:t>
      </w:r>
      <w:r w:rsidR="00D12E54">
        <w:t xml:space="preserve"> (</w:t>
      </w:r>
      <w:r w:rsidR="00D12E54" w:rsidRPr="00D12E54">
        <w:rPr>
          <w:i/>
          <w:iCs/>
        </w:rPr>
        <w:t>М/М/2</w:t>
      </w:r>
      <w:r w:rsidR="00D12E54">
        <w:t>)</w:t>
      </w:r>
      <w:r w:rsidR="00552A74">
        <w:t xml:space="preserve"> с ограничением на длину очереди</w:t>
      </w:r>
      <w:r w:rsidR="004851C9">
        <w:t xml:space="preserve"> в 5 деталей</w:t>
      </w:r>
      <w:r w:rsidR="00D12E54">
        <w:t xml:space="preserve">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=0,85</m:t>
        </m:r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=0,17</m:t>
        </m:r>
      </m:oMath>
      <w:r w:rsidR="00F47E6A" w:rsidRPr="00F47E6A">
        <w:rPr>
          <w:rFonts w:eastAsiaTheme="minorEastAsia"/>
        </w:rPr>
        <w:t xml:space="preserve"> (</w:t>
      </w:r>
      <w:r w:rsidR="00F47E6A">
        <w:rPr>
          <w:rFonts w:eastAsiaTheme="minorEastAsia"/>
        </w:rPr>
        <w:t xml:space="preserve">т. к. только 85% поступают на станки </w:t>
      </w:r>
      <w:r w:rsidR="00F47E6A">
        <w:rPr>
          <w:rFonts w:eastAsiaTheme="minorEastAsia"/>
          <w:lang w:val="en-US"/>
        </w:rPr>
        <w:t>B</w:t>
      </w:r>
      <w:r w:rsidR="00F47E6A" w:rsidRPr="00BE3FA6">
        <w:rPr>
          <w:rFonts w:eastAsiaTheme="minorEastAsia"/>
        </w:rPr>
        <w:t>1-</w:t>
      </w:r>
      <w:r w:rsidR="00F47E6A">
        <w:rPr>
          <w:rFonts w:eastAsiaTheme="minorEastAsia"/>
          <w:lang w:val="en-US"/>
        </w:rPr>
        <w:t>B</w:t>
      </w:r>
      <w:r w:rsidR="00F47E6A" w:rsidRPr="00BE3FA6">
        <w:rPr>
          <w:rFonts w:eastAsiaTheme="minorEastAsia"/>
        </w:rPr>
        <w:t>2)</w:t>
      </w:r>
      <w:r w:rsidR="00BE3FA6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ba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</w:rPr>
          <m:t>=20</m:t>
        </m:r>
      </m:oMath>
      <w:r w:rsidR="00BE3FA6" w:rsidRPr="00BE3FA6">
        <w:rPr>
          <w:rFonts w:eastAsiaTheme="minorEastAsia"/>
        </w:rPr>
        <w:t xml:space="preserve"> </w:t>
      </w:r>
      <w:r w:rsidR="00BE3FA6">
        <w:rPr>
          <w:rFonts w:eastAsiaTheme="minorEastAsia"/>
        </w:rPr>
        <w:t>мин,</w:t>
      </w:r>
      <w:r w:rsidR="001625D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</w:rPr>
          <m:t>=0,05</m:t>
        </m:r>
      </m:oMath>
      <w:r w:rsidR="0070526F" w:rsidRPr="00DA7407">
        <w:rPr>
          <w:rFonts w:eastAsiaTheme="minorEastAsia"/>
        </w:rPr>
        <w:t xml:space="preserve"> </w:t>
      </w:r>
      <w:r w:rsidR="0070526F">
        <w:rPr>
          <w:rFonts w:eastAsiaTheme="minorEastAsia"/>
        </w:rPr>
        <w:t>детали/мин</w:t>
      </w:r>
      <w:r w:rsidR="00C81260" w:rsidRPr="00DA740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=2</m:t>
        </m:r>
      </m:oMath>
      <w:r w:rsidR="00C81260" w:rsidRPr="00DA7407">
        <w:rPr>
          <w:rFonts w:eastAsiaTheme="minorEastAsia"/>
        </w:rPr>
        <w:t>.</w:t>
      </w:r>
    </w:p>
    <w:p w14:paraId="5F358BCD" w14:textId="0427373E" w:rsidR="00DA7407" w:rsidRPr="00D352EC" w:rsidRDefault="00DA7407" w:rsidP="00DA7407">
      <w:pPr>
        <w:rPr>
          <w:rFonts w:eastAsiaTheme="minorEastAsia"/>
          <w:i/>
        </w:rPr>
      </w:pPr>
      <w:r>
        <w:t xml:space="preserve">Нагрузка на СМО: </w:t>
      </w: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m⋅μ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=1,7</m:t>
        </m:r>
      </m:oMath>
    </w:p>
    <w:p w14:paraId="7DE29180" w14:textId="77777777" w:rsidR="00923ED9" w:rsidRDefault="00DA7407" w:rsidP="003A2223">
      <w:pPr>
        <w:rPr>
          <w:rFonts w:eastAsiaTheme="minorEastAsia"/>
        </w:rPr>
      </w:pPr>
      <w:r>
        <w:rPr>
          <w:rFonts w:eastAsiaTheme="minorEastAsia"/>
        </w:rPr>
        <w:t xml:space="preserve">Вероятность простоя: </w:t>
      </w:r>
    </w:p>
    <w:p w14:paraId="43E219FB" w14:textId="1F491CC4" w:rsidR="002A4620" w:rsidRPr="00D3489A" w:rsidRDefault="002F7D06" w:rsidP="00F15A26">
      <w:pPr>
        <w:pStyle w:val="afff1"/>
        <w:rPr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⋅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1,7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0!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⋅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1,7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1!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⋅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1,7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⋅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1,7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2!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1-1,7</m:t>
                      </m:r>
                    </m:den>
                  </m:f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=0,00511</m:t>
          </m:r>
        </m:oMath>
      </m:oMathPara>
    </w:p>
    <w:p w14:paraId="761866D1" w14:textId="77777777" w:rsidR="00C9690B" w:rsidRDefault="004D4B35" w:rsidP="00D3489A">
      <w:pPr>
        <w:tabs>
          <w:tab w:val="left" w:pos="6000"/>
        </w:tabs>
        <w:rPr>
          <w:rFonts w:eastAsiaTheme="minorEastAsia"/>
          <w:lang w:val="en-US"/>
        </w:rPr>
      </w:pPr>
      <w:r>
        <w:lastRenderedPageBreak/>
        <w:t xml:space="preserve">Вероятность отказа: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отк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1,7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2+5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2!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⋅</m:t>
        </m:r>
        <m:r>
          <w:rPr>
            <w:rFonts w:ascii="Cambria Math" w:hAnsi="Cambria Math"/>
            <w:lang w:val="en-US"/>
          </w:rPr>
          <m:t>0,00511</m:t>
        </m:r>
        <m:r>
          <w:rPr>
            <w:rFonts w:ascii="Cambria Math" w:eastAsiaTheme="minorEastAsia" w:hAnsi="Cambria Math"/>
            <w:lang w:val="en-US"/>
          </w:rPr>
          <m:t>=0,42</m:t>
        </m:r>
      </m:oMath>
    </w:p>
    <w:p w14:paraId="0027FBC8" w14:textId="7160EF2C" w:rsidR="00AD6502" w:rsidRDefault="00A811E4" w:rsidP="00D3489A">
      <w:pPr>
        <w:tabs>
          <w:tab w:val="left" w:pos="6000"/>
        </w:tabs>
        <w:rPr>
          <w:rFonts w:eastAsiaTheme="minorEastAsia"/>
        </w:rPr>
      </w:pPr>
      <w:r>
        <w:rPr>
          <w:rFonts w:eastAsiaTheme="minorEastAsia"/>
        </w:rPr>
        <w:t xml:space="preserve">Вероятность обслуживания: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обсл</m:t>
            </m:r>
          </m:sub>
        </m:sSub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отк</m:t>
            </m:r>
          </m:sub>
        </m:sSub>
        <m:r>
          <w:rPr>
            <w:rFonts w:ascii="Cambria Math" w:eastAsiaTheme="minorEastAsia" w:hAnsi="Cambria Math"/>
          </w:rPr>
          <m:t>=0,58</m:t>
        </m:r>
      </m:oMath>
    </w:p>
    <w:p w14:paraId="362BB7F2" w14:textId="77777777" w:rsidR="00D46828" w:rsidRPr="00D46828" w:rsidRDefault="00A71303" w:rsidP="00D3489A">
      <w:pPr>
        <w:tabs>
          <w:tab w:val="left" w:pos="6000"/>
        </w:tabs>
        <w:rPr>
          <w:rFonts w:eastAsiaTheme="minorEastAsia"/>
        </w:rPr>
      </w:pPr>
      <w:r>
        <w:rPr>
          <w:rFonts w:eastAsiaTheme="minorEastAsia"/>
        </w:rPr>
        <w:t xml:space="preserve">Средняя длинна очереди: </w:t>
      </w:r>
    </w:p>
    <w:p w14:paraId="64918ADB" w14:textId="52776A0C" w:rsidR="00D3489A" w:rsidRPr="001F5327" w:rsidRDefault="005D044F" w:rsidP="00D46828">
      <w:pPr>
        <w:pStyle w:val="afff1"/>
      </w:pPr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q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1,7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0,00511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5+1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1-1,7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 xml:space="preserve">,74 </m:t>
          </m:r>
          <m:r>
            <m:rPr>
              <m:nor/>
            </m:rPr>
            <w:rPr>
              <w:rFonts w:ascii="Cambria Math" w:hAnsi="Cambria Math"/>
            </w:rPr>
            <m:t>детали</m:t>
          </m:r>
        </m:oMath>
      </m:oMathPara>
    </w:p>
    <w:p w14:paraId="203798EA" w14:textId="32CBE1E4" w:rsidR="00251F5F" w:rsidRDefault="00251F5F" w:rsidP="00251F5F">
      <w:pPr>
        <w:rPr>
          <w:rFonts w:eastAsiaTheme="minorEastAsia"/>
        </w:rPr>
      </w:pPr>
      <w:r>
        <w:rPr>
          <w:rFonts w:eastAsiaTheme="minorEastAsia"/>
        </w:rPr>
        <w:t xml:space="preserve">Коэффициент загрузки: </w:t>
      </w:r>
      <m:oMath>
        <m:r>
          <m:rPr>
            <m:sty m:val="p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=ρ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отк</m:t>
                </m:r>
              </m:sub>
            </m:sSub>
          </m:e>
        </m:d>
        <m:r>
          <w:rPr>
            <w:rFonts w:ascii="Cambria Math" w:eastAsiaTheme="minorEastAsia" w:hAnsi="Cambria Math"/>
          </w:rPr>
          <m:t>=0,986</m:t>
        </m:r>
      </m:oMath>
    </w:p>
    <w:p w14:paraId="0FF2148A" w14:textId="0EE878AF" w:rsidR="00251F5F" w:rsidRDefault="00251F5F" w:rsidP="00251F5F">
      <w:pPr>
        <w:rPr>
          <w:rFonts w:eastAsiaTheme="minorEastAsia"/>
        </w:rPr>
      </w:pPr>
      <w:r>
        <w:t>Среднее число заявок на обслуживании</w:t>
      </w:r>
      <w:r w:rsidRPr="00E121A7">
        <w:t xml:space="preserve">: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  <m:r>
          <w:rPr>
            <w:rFonts w:ascii="Cambria Math" w:hAnsi="Cambria Math"/>
          </w:rPr>
          <m:t>=mU=1,972</m:t>
        </m:r>
      </m:oMath>
      <w:r w:rsidR="009F3D99">
        <w:rPr>
          <w:rFonts w:eastAsiaTheme="minorEastAsia"/>
        </w:rPr>
        <w:t xml:space="preserve"> детали</w:t>
      </w:r>
    </w:p>
    <w:p w14:paraId="550AA934" w14:textId="6B6AD000" w:rsidR="00251F5F" w:rsidRDefault="00251F5F" w:rsidP="00251F5F">
      <w:pPr>
        <w:rPr>
          <w:rFonts w:eastAsiaTheme="minorEastAsia"/>
        </w:rPr>
      </w:pPr>
      <w:r>
        <w:t>Среднее число заявок в СМО</w:t>
      </w:r>
      <w:r w:rsidRPr="003A1E8F">
        <w:t xml:space="preserve">: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q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  <m:r>
          <w:rPr>
            <w:rFonts w:ascii="Cambria Math" w:hAnsi="Cambria Math"/>
          </w:rPr>
          <m:t>=5,712</m:t>
        </m:r>
      </m:oMath>
      <w:r w:rsidR="009F3D99">
        <w:rPr>
          <w:rFonts w:eastAsiaTheme="minorEastAsia"/>
        </w:rPr>
        <w:t xml:space="preserve"> детали</w:t>
      </w:r>
    </w:p>
    <w:p w14:paraId="150A1D24" w14:textId="370FA5BE" w:rsidR="00251F5F" w:rsidRPr="001835D5" w:rsidRDefault="00251F5F" w:rsidP="00251F5F">
      <w:pPr>
        <w:rPr>
          <w:rFonts w:eastAsiaTheme="minorEastAsia"/>
          <w:i/>
        </w:rPr>
      </w:pPr>
      <w:r>
        <w:t>Пропускная способность СМО</w:t>
      </w:r>
      <w:r w:rsidRPr="00514E17">
        <w:t xml:space="preserve">: </w:t>
      </w:r>
      <m:oMath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μ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S</m:t>
            </m:r>
          </m:e>
        </m:bar>
        <m:r>
          <w:rPr>
            <w:rFonts w:ascii="Cambria Math" w:hAnsi="Cambria Math"/>
          </w:rPr>
          <m:t>=0,0986</m:t>
        </m:r>
      </m:oMath>
      <w:r w:rsidR="00F3110A" w:rsidRPr="00F3110A">
        <w:rPr>
          <w:rFonts w:eastAsiaTheme="minorEastAsia"/>
        </w:rPr>
        <w:t xml:space="preserve"> </w:t>
      </w:r>
      <w:r w:rsidR="0015434A">
        <w:rPr>
          <w:rFonts w:eastAsiaTheme="minorEastAsia"/>
        </w:rPr>
        <w:t>деталь/мин</w:t>
      </w:r>
    </w:p>
    <w:p w14:paraId="400C9B1C" w14:textId="5115EFE3" w:rsidR="00251F5F" w:rsidRPr="00B225EE" w:rsidRDefault="00251F5F" w:rsidP="00251F5F">
      <w:pPr>
        <w:rPr>
          <w:rFonts w:eastAsiaTheme="minorEastAsia"/>
          <w:i/>
        </w:rPr>
      </w:pPr>
      <w:r>
        <w:t>Среднее время пребывания заявки в очереди</w:t>
      </w:r>
      <w:r w:rsidRPr="00E10889">
        <w:t xml:space="preserve">: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q</m:t>
                </m:r>
              </m:e>
            </m:ba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=37,93</m:t>
        </m:r>
      </m:oMath>
      <w:r w:rsidR="009F3D99">
        <w:rPr>
          <w:rFonts w:eastAsiaTheme="minorEastAsia"/>
        </w:rPr>
        <w:t xml:space="preserve"> мин</w:t>
      </w:r>
    </w:p>
    <w:p w14:paraId="3EA76161" w14:textId="62437331" w:rsidR="00251F5F" w:rsidRDefault="00251F5F" w:rsidP="00251F5F">
      <w:pPr>
        <w:rPr>
          <w:rFonts w:eastAsiaTheme="minorEastAsia"/>
        </w:rPr>
      </w:pPr>
      <w:r>
        <w:t>Среднее время пребывания заявки в СМО</w:t>
      </w:r>
      <w:r w:rsidRPr="00E26A87">
        <w:t xml:space="preserve">: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t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=57,93</m:t>
        </m:r>
      </m:oMath>
      <w:r w:rsidR="009F3D99">
        <w:rPr>
          <w:rFonts w:eastAsiaTheme="minorEastAsia"/>
        </w:rPr>
        <w:t xml:space="preserve"> мин</w:t>
      </w:r>
    </w:p>
    <w:p w14:paraId="2E2017A3" w14:textId="45B85BDA" w:rsidR="00251F5F" w:rsidRPr="00F7748E" w:rsidRDefault="00ED0B71" w:rsidP="00D147D3">
      <w:pPr>
        <w:pStyle w:val="10"/>
      </w:pPr>
      <w:r>
        <w:t>Характеристики работы станка С</w:t>
      </w:r>
    </w:p>
    <w:p w14:paraId="3F304F1C" w14:textId="6F83954D" w:rsidR="006E15ED" w:rsidRDefault="003F7ECA" w:rsidP="000E47A0">
      <w:pPr>
        <w:rPr>
          <w:rFonts w:eastAsiaTheme="minorEastAsia"/>
        </w:rPr>
      </w:pPr>
      <w:r>
        <w:t xml:space="preserve">На этот станок попадают детали, не попавшие на станки </w:t>
      </w:r>
      <w:r w:rsidR="00BD44C6">
        <w:rPr>
          <w:lang w:val="en-US"/>
        </w:rPr>
        <w:t>B</w:t>
      </w:r>
      <w:r w:rsidR="00BD44C6" w:rsidRPr="00BD44C6">
        <w:t>1-</w:t>
      </w:r>
      <w:r w:rsidR="00BD44C6">
        <w:rPr>
          <w:lang w:val="en-US"/>
        </w:rPr>
        <w:t>B</w:t>
      </w:r>
      <w:r w:rsidR="00BD44C6" w:rsidRPr="00BD44C6">
        <w:t xml:space="preserve">2 </w:t>
      </w:r>
      <w:r w:rsidR="00BD44C6">
        <w:t>из-за переполненного накопителя</w:t>
      </w:r>
      <w:r w:rsidR="00400DBA">
        <w:t xml:space="preserve"> (т. е. детали, получившие отказ в обслуживании). Поэтому</w:t>
      </w:r>
      <w:r w:rsidR="005E1194">
        <w:t xml:space="preserve"> интенсивность входного потока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отк</m:t>
            </m:r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=0,0714</m:t>
        </m:r>
      </m:oMath>
      <w:r w:rsidR="006E15ED" w:rsidRPr="006E15ED">
        <w:rPr>
          <w:rFonts w:eastAsiaTheme="minorEastAsia"/>
        </w:rPr>
        <w:t xml:space="preserve"> </w:t>
      </w:r>
      <w:r w:rsidR="006E15ED">
        <w:rPr>
          <w:rFonts w:eastAsiaTheme="minorEastAsia"/>
        </w:rPr>
        <w:t>детали/мин</w:t>
      </w:r>
    </w:p>
    <w:p w14:paraId="5EF52F57" w14:textId="2068CCBB" w:rsidR="00D66E6F" w:rsidRPr="00D66E6F" w:rsidRDefault="00BD44C6" w:rsidP="00D66E6F">
      <w:pPr>
        <w:rPr>
          <w:rFonts w:eastAsiaTheme="minorEastAsia"/>
        </w:rPr>
      </w:pPr>
      <w:r>
        <w:t xml:space="preserve"> </w:t>
      </w:r>
      <w:r w:rsidR="007A2FB4">
        <w:t>Поток деталей по условию – пуассоновский. Время обработки деталей на станке С</w:t>
      </w:r>
      <w:r w:rsidR="007A2FB4" w:rsidRPr="00E26AE3">
        <w:t xml:space="preserve"> </w:t>
      </w:r>
      <w:r w:rsidR="007A2FB4">
        <w:t xml:space="preserve">представляет собой экспоненциальную случайную величину. Тогда станок можно рассматривать как </w:t>
      </w:r>
      <w:r w:rsidR="008D5D63">
        <w:t>одноканальную</w:t>
      </w:r>
      <w:r w:rsidR="007A2FB4">
        <w:t xml:space="preserve"> марковскую СМО (</w:t>
      </w:r>
      <w:r w:rsidR="007A2FB4" w:rsidRPr="00D12E54">
        <w:rPr>
          <w:i/>
          <w:iCs/>
        </w:rPr>
        <w:t>М/М/</w:t>
      </w:r>
      <w:r w:rsidR="007A2FB4">
        <w:rPr>
          <w:i/>
          <w:iCs/>
        </w:rPr>
        <w:t>1</w:t>
      </w:r>
      <w:r w:rsidR="007A2FB4">
        <w:t>)</w:t>
      </w:r>
      <w:r w:rsidR="008D5D63">
        <w:t xml:space="preserve"> без ограничения очереди.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=8</m:t>
        </m:r>
      </m:oMath>
      <w:r w:rsidR="004D0C04" w:rsidRPr="00BA5F24">
        <w:rPr>
          <w:rFonts w:eastAsiaTheme="minorEastAsia"/>
        </w:rPr>
        <w:t xml:space="preserve"> </w:t>
      </w:r>
      <w:r w:rsidR="004D0C04">
        <w:rPr>
          <w:rFonts w:eastAsiaTheme="minorEastAsia"/>
        </w:rPr>
        <w:t xml:space="preserve">мин, </w:t>
      </w:r>
      <m:oMath>
        <m:r>
          <w:rPr>
            <w:rFonts w:ascii="Cambria Math" w:eastAsiaTheme="minorEastAsia" w:hAnsi="Cambria Math"/>
          </w:rPr>
          <m:t>μ=0,125</m:t>
        </m:r>
      </m:oMath>
      <w:r w:rsidR="000245F0">
        <w:rPr>
          <w:rFonts w:eastAsiaTheme="minorEastAsia"/>
        </w:rPr>
        <w:t xml:space="preserve"> деталь/мин</w:t>
      </w:r>
      <w:r w:rsidR="00D66E6F">
        <w:rPr>
          <w:rFonts w:eastAsiaTheme="minorEastAsia"/>
        </w:rPr>
        <w:t>.</w:t>
      </w:r>
    </w:p>
    <w:p w14:paraId="7F2618C2" w14:textId="4866119D" w:rsidR="00D66E6F" w:rsidRDefault="00D66E6F" w:rsidP="00D66E6F">
      <w:pPr>
        <w:rPr>
          <w:rFonts w:eastAsiaTheme="minorEastAsia"/>
        </w:rPr>
      </w:pPr>
      <w:r>
        <w:t xml:space="preserve">Нагрузка на СМО: </w:t>
      </w: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m⋅μ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=0,5712</m:t>
        </m:r>
      </m:oMath>
    </w:p>
    <w:p w14:paraId="7390C9DA" w14:textId="18B0FA47" w:rsidR="00D66E6F" w:rsidRDefault="00D66E6F" w:rsidP="00D66E6F">
      <w:pPr>
        <w:rPr>
          <w:rFonts w:eastAsiaTheme="minorEastAsia"/>
        </w:rPr>
      </w:pPr>
      <w:r>
        <w:rPr>
          <w:rFonts w:eastAsiaTheme="minorEastAsia"/>
        </w:rPr>
        <w:t xml:space="preserve">Вероятность простоя: 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w:softHyphen/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=1-ρ=0,428</m:t>
        </m:r>
      </m:oMath>
    </w:p>
    <w:p w14:paraId="58F198C4" w14:textId="1AEFB2F8" w:rsidR="00D66E6F" w:rsidRPr="006A771C" w:rsidRDefault="00D66E6F" w:rsidP="00925389">
      <w:r>
        <w:rPr>
          <w:rFonts w:eastAsiaTheme="minorEastAsia"/>
        </w:rPr>
        <w:t xml:space="preserve">Коэффициент вариации между моментами поступления деталей: </w:t>
      </w:r>
      <m:oMath>
        <m:r>
          <w:rPr>
            <w:rFonts w:ascii="Cambria Math" w:hAnsi="Cambria Math"/>
          </w:rPr>
          <m:t>ϑ=1</m:t>
        </m:r>
      </m:oMath>
    </w:p>
    <w:p w14:paraId="477E8EA4" w14:textId="4E73F4A8" w:rsidR="00D66E6F" w:rsidRPr="009A6FFF" w:rsidRDefault="00D66E6F" w:rsidP="00D66E6F">
      <w:pPr>
        <w:rPr>
          <w:rFonts w:eastAsiaTheme="minorEastAsia"/>
        </w:rPr>
      </w:pPr>
      <w:r>
        <w:t xml:space="preserve">Коэффициент вариации для времени обработки деталей: </w:t>
      </w:r>
      <m:oMath>
        <m:r>
          <w:rPr>
            <w:rFonts w:ascii="Cambria Math" w:hAnsi="Cambria Math"/>
          </w:rPr>
          <m:t>ε=1</m:t>
        </m:r>
      </m:oMath>
    </w:p>
    <w:p w14:paraId="5D32F195" w14:textId="6EC001B1" w:rsidR="00D66E6F" w:rsidRDefault="00D66E6F" w:rsidP="00D66E6F">
      <w:pPr>
        <w:rPr>
          <w:rFonts w:eastAsiaTheme="minorEastAsia"/>
        </w:rPr>
      </w:pPr>
      <w:r>
        <w:rPr>
          <w:rFonts w:eastAsiaTheme="minorEastAsia"/>
        </w:rPr>
        <w:tab/>
        <w:t xml:space="preserve">Средняя длина очереди: </w:t>
      </w:r>
      <m:oMath>
        <m:bar>
          <m:barPr>
            <m:pos m:val="top"/>
            <m:ctrlPr>
              <w:rPr>
                <w:rFonts w:ascii="Cambria Math" w:eastAsiaTheme="minorEastAsia" w:hAnsi="Cambria Math"/>
              </w:rPr>
            </m:ctrlPr>
          </m:barPr>
          <m:e>
            <m:r>
              <w:rPr>
                <w:rFonts w:ascii="Cambria Math" w:eastAsiaTheme="minorEastAsia" w:hAnsi="Cambria Math"/>
              </w:rPr>
              <m:t>q</m:t>
            </m:r>
          </m:e>
        </m:ba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ϑ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1-ρ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=0,76</m:t>
        </m:r>
      </m:oMath>
      <w:r w:rsidRPr="000B1180">
        <w:rPr>
          <w:rFonts w:eastAsiaTheme="minorEastAsia"/>
        </w:rPr>
        <w:t xml:space="preserve"> </w:t>
      </w:r>
      <w:r>
        <w:rPr>
          <w:rFonts w:eastAsiaTheme="minorEastAsia"/>
        </w:rPr>
        <w:t>детали.</w:t>
      </w:r>
    </w:p>
    <w:p w14:paraId="066AD054" w14:textId="77777777" w:rsidR="00D66E6F" w:rsidRPr="0066324F" w:rsidRDefault="00D66E6F" w:rsidP="00D66E6F">
      <w:pPr>
        <w:rPr>
          <w:rFonts w:eastAsiaTheme="minorEastAsia"/>
        </w:rPr>
      </w:pPr>
      <w:r>
        <w:rPr>
          <w:rFonts w:eastAsiaTheme="minorEastAsia"/>
        </w:rPr>
        <w:t xml:space="preserve">Станок обрабатывает все поступающие детали, поэтому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отк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обсл</m:t>
            </m:r>
          </m:sub>
        </m:sSub>
        <m:r>
          <w:rPr>
            <w:rFonts w:ascii="Cambria Math" w:eastAsiaTheme="minorEastAsia" w:hAnsi="Cambria Math"/>
          </w:rPr>
          <m:t>=1.</m:t>
        </m:r>
      </m:oMath>
    </w:p>
    <w:p w14:paraId="4AC6C8E8" w14:textId="5BDCAAF8" w:rsidR="00D66E6F" w:rsidRDefault="00D66E6F" w:rsidP="00D66E6F">
      <w:pPr>
        <w:rPr>
          <w:rFonts w:eastAsiaTheme="minorEastAsia"/>
        </w:rPr>
      </w:pPr>
      <w:r>
        <w:rPr>
          <w:rFonts w:eastAsiaTheme="minorEastAsia"/>
        </w:rPr>
        <w:t xml:space="preserve">Коэффициент загрузки: </w:t>
      </w:r>
      <m:oMath>
        <m:r>
          <m:rPr>
            <m:sty m:val="p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=ρ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отк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0,5712</m:t>
        </m:r>
      </m:oMath>
    </w:p>
    <w:p w14:paraId="4716546E" w14:textId="76B33150" w:rsidR="00D66E6F" w:rsidRDefault="00D66E6F" w:rsidP="00D66E6F">
      <w:pPr>
        <w:rPr>
          <w:rFonts w:eastAsiaTheme="minorEastAsia"/>
        </w:rPr>
      </w:pPr>
      <w:r>
        <w:t>Среднее число заявок на обслуживании</w:t>
      </w:r>
      <w:r w:rsidRPr="00E121A7">
        <w:t xml:space="preserve">: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  <m:r>
          <w:rPr>
            <w:rFonts w:ascii="Cambria Math" w:hAnsi="Cambria Math"/>
          </w:rPr>
          <m:t>=mU=0,5712</m:t>
        </m:r>
      </m:oMath>
      <w:r w:rsidR="009F3D99">
        <w:rPr>
          <w:rFonts w:eastAsiaTheme="minorEastAsia"/>
        </w:rPr>
        <w:t xml:space="preserve"> детали</w:t>
      </w:r>
    </w:p>
    <w:p w14:paraId="3EB1EC3C" w14:textId="0AFEB234" w:rsidR="00D66E6F" w:rsidRDefault="00D66E6F" w:rsidP="00D66E6F">
      <w:pPr>
        <w:rPr>
          <w:rFonts w:eastAsiaTheme="minorEastAsia"/>
        </w:rPr>
      </w:pPr>
      <w:r>
        <w:t>Среднее число заявок в СМО</w:t>
      </w:r>
      <w:r w:rsidRPr="003A1E8F">
        <w:t xml:space="preserve">: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q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  <m:r>
          <w:rPr>
            <w:rFonts w:ascii="Cambria Math" w:hAnsi="Cambria Math"/>
          </w:rPr>
          <m:t>=1,33</m:t>
        </m:r>
      </m:oMath>
      <w:r w:rsidR="009F3D99">
        <w:rPr>
          <w:rFonts w:eastAsiaTheme="minorEastAsia"/>
        </w:rPr>
        <w:t xml:space="preserve"> детали</w:t>
      </w:r>
    </w:p>
    <w:p w14:paraId="4AC07F54" w14:textId="2F216B75" w:rsidR="00D66E6F" w:rsidRPr="00AE1677" w:rsidRDefault="00D66E6F" w:rsidP="00D66E6F">
      <w:pPr>
        <w:rPr>
          <w:rFonts w:eastAsiaTheme="minorEastAsia"/>
        </w:rPr>
      </w:pPr>
      <w:r>
        <w:t>Пропускная способность СМО</w:t>
      </w:r>
      <w:r w:rsidRPr="00514E17">
        <w:t xml:space="preserve">: </w:t>
      </w:r>
      <m:oMath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μ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S</m:t>
            </m:r>
          </m:e>
        </m:bar>
        <m:r>
          <w:rPr>
            <w:rFonts w:ascii="Cambria Math" w:hAnsi="Cambria Math"/>
          </w:rPr>
          <m:t>=0,166</m:t>
        </m:r>
      </m:oMath>
      <w:r>
        <w:rPr>
          <w:rFonts w:eastAsiaTheme="minorEastAsia"/>
        </w:rPr>
        <w:t xml:space="preserve"> деталь/мин</w:t>
      </w:r>
    </w:p>
    <w:p w14:paraId="55E1A8EF" w14:textId="7C60EAE8" w:rsidR="00D66E6F" w:rsidRDefault="00D66E6F" w:rsidP="00D66E6F">
      <w:pPr>
        <w:rPr>
          <w:rFonts w:eastAsiaTheme="minorEastAsia"/>
        </w:rPr>
      </w:pPr>
      <w:r>
        <w:t>Среднее время пребывания заявки в очереди</w:t>
      </w:r>
      <w:r w:rsidRPr="00E10889">
        <w:t xml:space="preserve">: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q</m:t>
                </m:r>
              </m:e>
            </m:ba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=4,57</m:t>
        </m:r>
      </m:oMath>
      <w:r w:rsidR="009F3D99">
        <w:rPr>
          <w:rFonts w:eastAsiaTheme="minorEastAsia"/>
        </w:rPr>
        <w:t xml:space="preserve"> мин</w:t>
      </w:r>
    </w:p>
    <w:p w14:paraId="4D1AB67C" w14:textId="1C2F8FD3" w:rsidR="00D66E6F" w:rsidRDefault="00D66E6F" w:rsidP="00D66E6F">
      <w:pPr>
        <w:rPr>
          <w:rFonts w:eastAsiaTheme="minorEastAsia"/>
        </w:rPr>
      </w:pPr>
      <w:r>
        <w:t>Среднее время пребывания заявки в СМО</w:t>
      </w:r>
      <w:r w:rsidRPr="00E26A87">
        <w:t xml:space="preserve">: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t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=12,57</m:t>
        </m:r>
      </m:oMath>
      <w:r w:rsidR="009F3D99">
        <w:rPr>
          <w:rFonts w:eastAsiaTheme="minorEastAsia"/>
        </w:rPr>
        <w:t xml:space="preserve"> мин</w:t>
      </w:r>
    </w:p>
    <w:p w14:paraId="168DF4CE" w14:textId="7C057F0C" w:rsidR="00D66E6F" w:rsidRDefault="004D5C61" w:rsidP="004D5C61">
      <w:pPr>
        <w:pStyle w:val="10"/>
      </w:pPr>
      <w:r>
        <w:t>П</w:t>
      </w:r>
      <w:r w:rsidRPr="004D5C61">
        <w:t>рибыль от работы участка за 8 часов</w:t>
      </w:r>
    </w:p>
    <w:p w14:paraId="2EA8883F" w14:textId="215A70A4" w:rsidR="005504AE" w:rsidRPr="005504AE" w:rsidRDefault="005504AE" w:rsidP="005504AE">
      <w:r>
        <w:t>Прибыль от продажи деталей за смену (480</w:t>
      </w:r>
      <w:r w:rsidR="00870767">
        <w:t xml:space="preserve"> мин</w:t>
      </w:r>
      <w:r>
        <w:t>)</w:t>
      </w:r>
      <w:r w:rsidR="00870767">
        <w:t>:</w:t>
      </w:r>
    </w:p>
    <w:p w14:paraId="4E859F99" w14:textId="2064A1A8" w:rsidR="004D5C61" w:rsidRPr="005504AE" w:rsidRDefault="002C5E16" w:rsidP="004D5C61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15%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10+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⋅50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480=6494,4</m:t>
          </m:r>
        </m:oMath>
      </m:oMathPara>
    </w:p>
    <w:p w14:paraId="0631761D" w14:textId="1AFD7F38" w:rsidR="00870767" w:rsidRPr="005504AE" w:rsidRDefault="008810E9" w:rsidP="00870767">
      <w:pPr>
        <w:rPr>
          <w:rFonts w:eastAsiaTheme="minorEastAsia"/>
        </w:rPr>
      </w:pPr>
      <w:r>
        <w:rPr>
          <w:rFonts w:eastAsiaTheme="minorEastAsia"/>
        </w:rPr>
        <w:lastRenderedPageBreak/>
        <w:t>Затраты на изготовление деталей за смену:</w:t>
      </w:r>
    </w:p>
    <w:p w14:paraId="2E2203E8" w14:textId="6F78BE94" w:rsidR="008810E9" w:rsidRPr="00EB72C7" w:rsidRDefault="005D044F" w:rsidP="00EB72C7">
      <w:pPr>
        <w:pStyle w:val="afff1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обсл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15%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5+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⋅15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en-US"/>
            </w:rPr>
            <m:t>480=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1977,12 </m:t>
          </m:r>
        </m:oMath>
      </m:oMathPara>
    </w:p>
    <w:p w14:paraId="310870BF" w14:textId="79B03E13" w:rsidR="00EB72C7" w:rsidRPr="00EB72C7" w:rsidRDefault="00EB72C7" w:rsidP="00870767">
      <w:pPr>
        <w:rPr>
          <w:rFonts w:eastAsiaTheme="minorEastAsia"/>
        </w:rPr>
      </w:pPr>
      <w:r>
        <w:rPr>
          <w:rFonts w:eastAsiaTheme="minorEastAsia"/>
        </w:rPr>
        <w:t>Затраты на эксплуатацию станков:</w:t>
      </w:r>
    </w:p>
    <w:p w14:paraId="37E81E1F" w14:textId="495C1649" w:rsidR="005504AE" w:rsidRPr="003763C3" w:rsidRDefault="005D044F" w:rsidP="0025083A">
      <w:pPr>
        <w:pStyle w:val="afff1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эксп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0,4+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1-0,6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0,1+</m:t>
              </m:r>
              <m:r>
                <w:rPr>
                  <w:rFonts w:ascii="Cambria Math" w:hAnsi="Cambria Math"/>
                </w:rPr>
                <m:t>1,972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0,5+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2-1,972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0,2+0,5712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0,8+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1-0,5712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480=850,29</m:t>
          </m:r>
        </m:oMath>
      </m:oMathPara>
    </w:p>
    <w:p w14:paraId="114356D2" w14:textId="6CCFD59E" w:rsidR="00805B00" w:rsidRPr="003763C3" w:rsidRDefault="00FF5FC5" w:rsidP="00FF5FC5">
      <w:r>
        <w:t>Следовательно прибыль от работы участка:</w:t>
      </w:r>
    </w:p>
    <w:p w14:paraId="3337FFD5" w14:textId="441F45D4" w:rsidR="00FF5FC5" w:rsidRPr="00C91FBC" w:rsidRDefault="00576C87" w:rsidP="00FF5FC5">
      <w:pPr>
        <w:pStyle w:val="afff1"/>
        <w:rPr>
          <w:i/>
        </w:rPr>
      </w:pPr>
      <m:oMathPara>
        <m:oMath>
          <m:r>
            <w:rPr>
              <w:rFonts w:ascii="Cambria Math" w:hAnsi="Cambria Math"/>
            </w:rPr>
            <m:t>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обсл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эксп</m:t>
              </m:r>
            </m:sub>
          </m:sSub>
          <m:r>
            <w:rPr>
              <w:rFonts w:ascii="Cambria Math" w:hAnsi="Cambria Math"/>
            </w:rPr>
            <m:t xml:space="preserve">=3667 </m:t>
          </m:r>
          <m:r>
            <m:rPr>
              <m:nor/>
            </m:rPr>
            <w:rPr>
              <w:rFonts w:ascii="Cambria Math" w:hAnsi="Cambria Math"/>
              <w:iCs/>
            </w:rPr>
            <m:t>ден. ед.</m:t>
          </m:r>
        </m:oMath>
      </m:oMathPara>
    </w:p>
    <w:p w14:paraId="7C7200EC" w14:textId="0E09CBCD" w:rsidR="00425760" w:rsidRDefault="00425760" w:rsidP="00425760">
      <w:pPr>
        <w:pStyle w:val="10"/>
      </w:pPr>
      <w:r>
        <w:t>В</w:t>
      </w:r>
      <w:r w:rsidRPr="00425760">
        <w:t>ероятность того, что деталь, поступившая на станки B1-B2, сразу же начнет обрабатываться</w:t>
      </w:r>
    </w:p>
    <w:p w14:paraId="23A48437" w14:textId="15BA01C0" w:rsidR="00425760" w:rsidRPr="00E25482" w:rsidRDefault="005D044F" w:rsidP="0054345C">
      <w:pPr>
        <w:pStyle w:val="afff1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2ρ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ctrlPr>
                <w:rPr>
                  <w:rFonts w:ascii="Cambria Math" w:hAnsi="Cambria Math"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799DCEB" w14:textId="7E8FC13F" w:rsidR="00BC31A2" w:rsidRPr="0054345C" w:rsidRDefault="00954B0F" w:rsidP="0054345C">
      <w:pPr>
        <w:pStyle w:val="afff1"/>
        <w:rPr>
          <w:lang w:val="en-US"/>
        </w:rPr>
      </w:pPr>
      <m:oMathPara>
        <m:oMath>
          <m:r>
            <w:rPr>
              <w:rFonts w:ascii="Cambria Math" w:hAnsi="Cambria Math"/>
            </w:rPr>
            <m:t>P(</m:t>
          </m:r>
          <m:r>
            <w:rPr>
              <w:rFonts w:ascii="Cambria Math" w:hAnsi="Cambria Math"/>
              <w:lang w:val="en-US"/>
            </w:rPr>
            <m:t>j&lt;1</m:t>
          </m:r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0,00511+0,0173=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0,022</m:t>
          </m:r>
        </m:oMath>
      </m:oMathPara>
    </w:p>
    <w:p w14:paraId="4C081C61" w14:textId="66DFC7B8" w:rsidR="0054345C" w:rsidRPr="0054345C" w:rsidRDefault="0054345C" w:rsidP="00425760">
      <w:pPr>
        <w:rPr>
          <w:iCs/>
        </w:rPr>
      </w:pPr>
      <w:r>
        <w:rPr>
          <w:iCs/>
        </w:rPr>
        <w:t xml:space="preserve">С вероятностью в 2,2% </w:t>
      </w:r>
      <w:r w:rsidR="00AD6D36">
        <w:rPr>
          <w:iCs/>
        </w:rPr>
        <w:t xml:space="preserve">деталь, поступившая на станки </w:t>
      </w:r>
      <w:r w:rsidR="00AD6D36">
        <w:rPr>
          <w:iCs/>
          <w:lang w:val="en-US"/>
        </w:rPr>
        <w:t>B</w:t>
      </w:r>
      <w:r w:rsidR="00AD6D36" w:rsidRPr="00AD6D36">
        <w:rPr>
          <w:iCs/>
        </w:rPr>
        <w:t>1-</w:t>
      </w:r>
      <w:r w:rsidR="00AD6D36">
        <w:rPr>
          <w:iCs/>
          <w:lang w:val="en-US"/>
        </w:rPr>
        <w:t>B</w:t>
      </w:r>
      <w:r w:rsidR="00AD6D36" w:rsidRPr="00AD6D36">
        <w:rPr>
          <w:iCs/>
        </w:rPr>
        <w:t>2</w:t>
      </w:r>
      <w:r w:rsidR="00AD6D36">
        <w:rPr>
          <w:iCs/>
        </w:rPr>
        <w:t>, сразу же начнет обрабатываться.</w:t>
      </w:r>
    </w:p>
    <w:p w14:paraId="7B513E61" w14:textId="1ED91AB0" w:rsidR="00644A88" w:rsidRDefault="00987D99" w:rsidP="00644A88">
      <w:pPr>
        <w:pStyle w:val="10"/>
      </w:pPr>
      <w:r>
        <w:t>Найти характеристики работы при изменениях</w:t>
      </w:r>
    </w:p>
    <w:p w14:paraId="39A11690" w14:textId="384AD525" w:rsidR="00987D99" w:rsidRPr="00FA5D20" w:rsidRDefault="00987D99" w:rsidP="00987D99">
      <w:r>
        <w:t>Н</w:t>
      </w:r>
      <w:r w:rsidRPr="00FA5D20">
        <w:t xml:space="preserve">айти характеристики работы всех станков и прибыль от работы участка (за 8 часов) при следующих изменениях: заготовки поступают на обработку чаще (с интервалом от 3 до 5 мин), а станок A заменен на новый (A1); время обработки одной детали на станке A1 - гауссовская случайная величина со средним значением 2,5 мин и стандартным отклонением 0,5 мин. Для нового станка A1 затраты на одну минуту работы и простоя - 0,6 и 0,2 </w:t>
      </w:r>
      <w:proofErr w:type="spellStart"/>
      <w:r w:rsidRPr="00FA5D20">
        <w:t>д.е</w:t>
      </w:r>
      <w:proofErr w:type="spellEnd"/>
      <w:r w:rsidRPr="00FA5D20">
        <w:t>. соответственно. Определить, являются ли предлагаемые изменения целесообразными.</w:t>
      </w:r>
    </w:p>
    <w:p w14:paraId="3034923A" w14:textId="3BC4EC66" w:rsidR="00987D99" w:rsidRDefault="00221261" w:rsidP="00221261">
      <w:pPr>
        <w:pStyle w:val="2"/>
      </w:pPr>
      <w:r>
        <w:t>Характеристик</w:t>
      </w:r>
      <w:r w:rsidR="00232A2B">
        <w:t>и</w:t>
      </w:r>
      <w:r>
        <w:t xml:space="preserve"> станка А1</w:t>
      </w:r>
    </w:p>
    <w:p w14:paraId="4C093161" w14:textId="7772A1CC" w:rsidR="0094310E" w:rsidRPr="00221261" w:rsidRDefault="000F482D" w:rsidP="00221261">
      <w:r>
        <w:t xml:space="preserve">Интервал между деталями составляет в среднем </w:t>
      </w:r>
      <w:r w:rsidR="004A54E7">
        <w:t xml:space="preserve">4 минуты, </w:t>
      </w:r>
      <w:r w:rsidR="004A54E7">
        <w:rPr>
          <w:rFonts w:cstheme="minorHAnsi"/>
        </w:rPr>
        <w:t>λ</w:t>
      </w:r>
      <w:r w:rsidR="00A21587">
        <w:rPr>
          <w:rFonts w:cstheme="minorHAnsi"/>
        </w:rPr>
        <w:t xml:space="preserve"> </w:t>
      </w:r>
      <w:r w:rsidR="004A54E7">
        <w:t>=</w:t>
      </w:r>
      <w:r w:rsidR="00A21587">
        <w:t xml:space="preserve"> ¼ </w:t>
      </w:r>
      <w:r w:rsidR="00777224">
        <w:t>=</w:t>
      </w:r>
      <w:r w:rsidR="00A21587">
        <w:t xml:space="preserve"> </w:t>
      </w:r>
      <w:r w:rsidR="00777224">
        <w:t>0,25 дет</w:t>
      </w:r>
      <w:r w:rsidR="00204855">
        <w:t>али</w:t>
      </w:r>
      <w:r w:rsidR="00204855" w:rsidRPr="00204855">
        <w:t>/</w:t>
      </w:r>
      <w:r w:rsidR="00204855">
        <w:t xml:space="preserve">мин. Обработка одной детали занимает в среднем </w:t>
      </w:r>
      <w:r w:rsidR="006E491D">
        <w:t xml:space="preserve">2,5 мин,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="006E491D" w:rsidRPr="00A21587">
        <w:rPr>
          <w:rFonts w:eastAsiaTheme="minorEastAsia"/>
        </w:rPr>
        <w:t xml:space="preserve"> = </w:t>
      </w:r>
      <w:r w:rsidR="00A21587" w:rsidRPr="00A21587">
        <w:rPr>
          <w:rFonts w:eastAsiaTheme="minorEastAsia"/>
        </w:rPr>
        <w:t xml:space="preserve">2,5 </w:t>
      </w:r>
      <w:r w:rsidR="00A21587">
        <w:rPr>
          <w:rFonts w:eastAsiaTheme="minorEastAsia"/>
        </w:rPr>
        <w:t xml:space="preserve">мин, </w:t>
      </w:r>
      <w:r w:rsidR="00A21587">
        <w:rPr>
          <w:rFonts w:eastAsiaTheme="minorEastAsia" w:cstheme="minorHAnsi"/>
        </w:rPr>
        <w:t>μ</w:t>
      </w:r>
      <w:r w:rsidR="00A21587">
        <w:rPr>
          <w:rFonts w:eastAsiaTheme="minorEastAsia"/>
        </w:rPr>
        <w:t xml:space="preserve"> = </w:t>
      </w:r>
      <w:r w:rsidR="009C1A98">
        <w:rPr>
          <w:rFonts w:eastAsiaTheme="minorEastAsia"/>
        </w:rPr>
        <w:t>0,4 детали</w:t>
      </w:r>
      <w:r w:rsidR="009C1A98" w:rsidRPr="009C1A98">
        <w:rPr>
          <w:rFonts w:eastAsiaTheme="minorEastAsia"/>
        </w:rPr>
        <w:t>/</w:t>
      </w:r>
      <w:r w:rsidR="009C1A98">
        <w:rPr>
          <w:rFonts w:eastAsiaTheme="minorEastAsia"/>
        </w:rPr>
        <w:t xml:space="preserve">мин. Число каналов </w:t>
      </w:r>
      <w:r w:rsidR="00095652">
        <w:rPr>
          <w:rFonts w:eastAsiaTheme="minorEastAsia"/>
          <w:lang w:val="en-US"/>
        </w:rPr>
        <w:t>m</w:t>
      </w:r>
      <w:r w:rsidR="00095652" w:rsidRPr="00436282">
        <w:rPr>
          <w:rFonts w:eastAsiaTheme="minorEastAsia"/>
        </w:rPr>
        <w:t xml:space="preserve"> = </w:t>
      </w:r>
      <w:r w:rsidR="009C1A98">
        <w:rPr>
          <w:rFonts w:eastAsiaTheme="minorEastAsia"/>
        </w:rPr>
        <w:t>1.</w:t>
      </w:r>
    </w:p>
    <w:p w14:paraId="063CE70F" w14:textId="26836CD8" w:rsidR="009C1A98" w:rsidRPr="00436282" w:rsidRDefault="00652AC6" w:rsidP="00221261">
      <w:pPr>
        <w:rPr>
          <w:rFonts w:eastAsiaTheme="minorEastAsia"/>
        </w:rPr>
      </w:pPr>
      <w:r>
        <w:rPr>
          <w:rFonts w:eastAsiaTheme="minorEastAsia"/>
        </w:rPr>
        <w:t>Нагрузка на СМО</w:t>
      </w:r>
      <w:r w:rsidRPr="00436282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ρ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∙</m:t>
            </m:r>
            <m:r>
              <w:rPr>
                <w:rFonts w:ascii="Cambria Math" w:eastAsiaTheme="minorEastAsia" w:hAnsi="Cambria Math"/>
                <w:lang w:val="en-US"/>
              </w:rPr>
              <m:t>μ</m:t>
            </m:r>
          </m:den>
        </m:f>
        <m:r>
          <w:rPr>
            <w:rFonts w:ascii="Cambria Math" w:eastAsiaTheme="minorEastAsia" w:hAnsi="Cambria Math"/>
          </w:rPr>
          <m:t>=0,625</m:t>
        </m:r>
      </m:oMath>
    </w:p>
    <w:p w14:paraId="7B5397C6" w14:textId="5C5DFF72" w:rsidR="00095652" w:rsidRPr="00221261" w:rsidRDefault="00071DAA" w:rsidP="0099574D">
      <w:pPr>
        <w:ind w:firstLine="0"/>
      </w:pPr>
      <w:r>
        <w:rPr>
          <w:lang w:val="en-US"/>
        </w:rPr>
        <w:tab/>
      </w:r>
      <w:r>
        <w:t>Вероятность простоя</w:t>
      </w:r>
      <w:r>
        <w:rPr>
          <w:lang w:val="en-US"/>
        </w:rPr>
        <w:t>:</w:t>
      </w:r>
      <w:r w:rsidR="00B548F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=1-ρ=0,375</m:t>
        </m:r>
      </m:oMath>
    </w:p>
    <w:p w14:paraId="0535753E" w14:textId="4EDAAA60" w:rsidR="001502C0" w:rsidRDefault="00055627" w:rsidP="001502C0">
      <w:pPr>
        <w:rPr>
          <w:rFonts w:eastAsiaTheme="minorEastAsia"/>
        </w:rPr>
      </w:pPr>
      <w:r>
        <w:t xml:space="preserve">Коэффициент вариации </w:t>
      </w:r>
      <w:r w:rsidR="00EF7024">
        <w:t xml:space="preserve">для интервалов между </w:t>
      </w:r>
      <w:r w:rsidR="00A40BDD">
        <w:t>моментами поступления деталей</w:t>
      </w:r>
      <w:r w:rsidR="00A40BDD" w:rsidRPr="00A40BDD">
        <w:t xml:space="preserve">: </w:t>
      </w:r>
      <m:oMath>
        <m:r>
          <w:rPr>
            <w:rFonts w:ascii="Cambria Math" w:hAnsi="Cambria Math"/>
          </w:rPr>
          <m:t>ϑ=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5-3</m:t>
            </m:r>
          </m:num>
          <m:den>
            <m:r>
              <w:rPr>
                <w:rFonts w:ascii="Cambria Math" w:hAnsi="Cambria Math"/>
              </w:rPr>
              <m:t>(5+3)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=0,144</m:t>
        </m:r>
      </m:oMath>
    </w:p>
    <w:p w14:paraId="4A442157" w14:textId="4EDAAA60" w:rsidR="004B3669" w:rsidRPr="00221261" w:rsidRDefault="003F4E22" w:rsidP="003F4E22">
      <w:r>
        <w:t xml:space="preserve">Коэффициент </w:t>
      </w:r>
      <w:r w:rsidR="00F71E27">
        <w:t>вариации для времени обработки деталей</w:t>
      </w:r>
      <w:r w:rsidR="00F71E27" w:rsidRPr="00F71E27">
        <w:t xml:space="preserve">: </w:t>
      </w:r>
      <m:oMath>
        <m:r>
          <w:rPr>
            <w:rFonts w:ascii="Cambria Math" w:hAnsi="Cambria Math"/>
          </w:rPr>
          <m:t>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</m:t>
            </m:r>
          </m:num>
          <m:den>
            <m:r>
              <w:rPr>
                <w:rFonts w:ascii="Cambria Math" w:hAnsi="Cambria Math"/>
              </w:rPr>
              <m:t>2,5</m:t>
            </m:r>
          </m:den>
        </m:f>
        <m:r>
          <w:rPr>
            <w:rFonts w:ascii="Cambria Math" w:hAnsi="Cambria Math"/>
          </w:rPr>
          <m:t>=0,2</m:t>
        </m:r>
      </m:oMath>
    </w:p>
    <w:p w14:paraId="620544B6" w14:textId="0423C8FF" w:rsidR="00247FD5" w:rsidRDefault="00247FD5" w:rsidP="003F4E22">
      <w:pPr>
        <w:rPr>
          <w:rFonts w:eastAsiaTheme="minorEastAsia"/>
        </w:rPr>
      </w:pPr>
      <w:r>
        <w:rPr>
          <w:rFonts w:eastAsiaTheme="minorEastAsia"/>
        </w:rPr>
        <w:t>Тогда средняя длина очереди</w:t>
      </w:r>
      <w:r w:rsidRPr="00B06925">
        <w:rPr>
          <w:rFonts w:eastAsiaTheme="minorEastAsia"/>
        </w:rPr>
        <w:t xml:space="preserve">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ϑ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1-ρ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=0,0316</m:t>
        </m:r>
      </m:oMath>
      <w:r w:rsidR="00B06925">
        <w:rPr>
          <w:rFonts w:eastAsiaTheme="minorEastAsia"/>
        </w:rPr>
        <w:t xml:space="preserve"> детали</w:t>
      </w:r>
    </w:p>
    <w:p w14:paraId="708A577E" w14:textId="3A89AC00" w:rsidR="00B06925" w:rsidRPr="00221261" w:rsidRDefault="00B06925" w:rsidP="003F4E22">
      <w:r>
        <w:rPr>
          <w:rFonts w:eastAsiaTheme="minorEastAsia"/>
        </w:rPr>
        <w:lastRenderedPageBreak/>
        <w:t>Станок обрабатывает все</w:t>
      </w:r>
      <w:r w:rsidR="000140F2">
        <w:rPr>
          <w:rFonts w:eastAsiaTheme="minorEastAsia"/>
        </w:rPr>
        <w:t xml:space="preserve"> поступающие детали. Поэтому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отк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294CB1" w:rsidRPr="00DA7407">
        <w:rPr>
          <w:rFonts w:eastAsiaTheme="minorEastAsia"/>
        </w:rPr>
        <w:t>;</w:t>
      </w:r>
      <w:r w:rsidR="00294CB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обсл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328DD052" w14:textId="56D900F8" w:rsidR="00D571DC" w:rsidRDefault="00D571DC" w:rsidP="00D571DC">
      <w:pPr>
        <w:rPr>
          <w:rFonts w:eastAsiaTheme="minorEastAsia"/>
        </w:rPr>
      </w:pPr>
      <w:r>
        <w:rPr>
          <w:rFonts w:eastAsiaTheme="minorEastAsia"/>
        </w:rPr>
        <w:t xml:space="preserve">Коэффициент загрузки: </w:t>
      </w:r>
      <m:oMath>
        <m:r>
          <m:rPr>
            <m:sty m:val="p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=ρ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отк</m:t>
                </m:r>
              </m:sub>
            </m:sSub>
          </m:e>
        </m:d>
        <m:r>
          <w:rPr>
            <w:rFonts w:ascii="Cambria Math" w:eastAsiaTheme="minorEastAsia" w:hAnsi="Cambria Math"/>
          </w:rPr>
          <m:t>=0,625</m:t>
        </m:r>
      </m:oMath>
    </w:p>
    <w:p w14:paraId="057DB6C7" w14:textId="29804FC8" w:rsidR="00D571DC" w:rsidRDefault="00D571DC" w:rsidP="00D571DC">
      <w:pPr>
        <w:rPr>
          <w:rFonts w:eastAsiaTheme="minorEastAsia"/>
        </w:rPr>
      </w:pPr>
      <w:r>
        <w:t>Среднее число заявок на обслуживании</w:t>
      </w:r>
      <w:r w:rsidRPr="00E121A7">
        <w:t xml:space="preserve">: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  <m:r>
          <w:rPr>
            <w:rFonts w:ascii="Cambria Math" w:hAnsi="Cambria Math"/>
          </w:rPr>
          <m:t>=mU=0,625</m:t>
        </m:r>
      </m:oMath>
      <w:r w:rsidR="00C446CB">
        <w:rPr>
          <w:rFonts w:eastAsiaTheme="minorEastAsia"/>
        </w:rPr>
        <w:t xml:space="preserve"> детали</w:t>
      </w:r>
    </w:p>
    <w:p w14:paraId="42D9B3BB" w14:textId="7B57EEDA" w:rsidR="00D571DC" w:rsidRDefault="00D571DC" w:rsidP="00D571DC">
      <w:pPr>
        <w:rPr>
          <w:rFonts w:eastAsiaTheme="minorEastAsia"/>
        </w:rPr>
      </w:pPr>
      <w:r>
        <w:t>Среднее число заявок в СМО</w:t>
      </w:r>
      <w:r w:rsidRPr="003A1E8F">
        <w:t xml:space="preserve">: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q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  <m:r>
          <w:rPr>
            <w:rFonts w:ascii="Cambria Math" w:hAnsi="Cambria Math"/>
          </w:rPr>
          <m:t>=0,656</m:t>
        </m:r>
      </m:oMath>
      <w:r w:rsidR="00C446CB">
        <w:rPr>
          <w:rFonts w:eastAsiaTheme="minorEastAsia"/>
        </w:rPr>
        <w:t xml:space="preserve"> детали</w:t>
      </w:r>
    </w:p>
    <w:p w14:paraId="34D0D2B1" w14:textId="0905BCE9" w:rsidR="00D571DC" w:rsidRPr="0038363B" w:rsidRDefault="00D571DC" w:rsidP="00D571DC">
      <w:pPr>
        <w:rPr>
          <w:rFonts w:eastAsiaTheme="minorEastAsia"/>
        </w:rPr>
      </w:pPr>
      <w:r>
        <w:t>Пропускная способность СМО</w:t>
      </w:r>
      <w:r w:rsidRPr="00514E17">
        <w:t xml:space="preserve">: </w:t>
      </w:r>
      <m:oMath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μ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S</m:t>
            </m:r>
          </m:e>
        </m:bar>
        <m:r>
          <w:rPr>
            <w:rFonts w:ascii="Cambria Math" w:hAnsi="Cambria Math"/>
          </w:rPr>
          <m:t>=0,25</m:t>
        </m:r>
      </m:oMath>
      <w:r w:rsidR="00492E21">
        <w:rPr>
          <w:rFonts w:eastAsiaTheme="minorEastAsia"/>
        </w:rPr>
        <w:t xml:space="preserve"> детали</w:t>
      </w:r>
      <w:r w:rsidR="0038363B" w:rsidRPr="0038363B">
        <w:rPr>
          <w:rFonts w:eastAsiaTheme="minorEastAsia"/>
        </w:rPr>
        <w:t>/</w:t>
      </w:r>
      <w:r w:rsidR="0038363B">
        <w:rPr>
          <w:rFonts w:eastAsiaTheme="minorEastAsia"/>
        </w:rPr>
        <w:t>мин</w:t>
      </w:r>
    </w:p>
    <w:p w14:paraId="4A2FAE43" w14:textId="00589F82" w:rsidR="00D571DC" w:rsidRDefault="00D571DC" w:rsidP="00D571DC">
      <w:pPr>
        <w:rPr>
          <w:rFonts w:eastAsiaTheme="minorEastAsia"/>
        </w:rPr>
      </w:pPr>
      <w:r>
        <w:t>Среднее время пребывания заявки в очереди</w:t>
      </w:r>
      <w:r w:rsidRPr="00E10889">
        <w:t xml:space="preserve">: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q</m:t>
                </m:r>
              </m:e>
            </m:ba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=0,126</m:t>
        </m:r>
      </m:oMath>
      <w:r w:rsidR="0038363B">
        <w:rPr>
          <w:rFonts w:eastAsiaTheme="minorEastAsia"/>
        </w:rPr>
        <w:t xml:space="preserve"> мин</w:t>
      </w:r>
    </w:p>
    <w:p w14:paraId="223D11A4" w14:textId="629FA410" w:rsidR="00D571DC" w:rsidRDefault="00D571DC" w:rsidP="00D571DC">
      <w:pPr>
        <w:rPr>
          <w:rFonts w:eastAsiaTheme="minorEastAsia"/>
        </w:rPr>
      </w:pPr>
      <w:r>
        <w:t>Среднее время пребывания заявки в СМО</w:t>
      </w:r>
      <w:r w:rsidRPr="00E26A87">
        <w:t xml:space="preserve">: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t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=2,626</m:t>
        </m:r>
      </m:oMath>
      <w:r w:rsidR="00325A02">
        <w:rPr>
          <w:rFonts w:eastAsiaTheme="minorEastAsia"/>
        </w:rPr>
        <w:t xml:space="preserve"> мин</w:t>
      </w:r>
    </w:p>
    <w:p w14:paraId="5BC2F056" w14:textId="3BA8C1DE" w:rsidR="00232A2B" w:rsidRDefault="00232A2B" w:rsidP="00FA26ED">
      <w:pPr>
        <w:pStyle w:val="2"/>
        <w:rPr>
          <w:lang w:val="en-US"/>
        </w:rPr>
      </w:pPr>
      <w:r>
        <w:t xml:space="preserve">Характеристики группы станков </w:t>
      </w:r>
      <w:r>
        <w:rPr>
          <w:lang w:val="en-US"/>
        </w:rPr>
        <w:t>B1</w:t>
      </w:r>
      <w:r>
        <w:t>-</w:t>
      </w:r>
      <w:r>
        <w:rPr>
          <w:lang w:val="en-US"/>
        </w:rPr>
        <w:t>B2</w:t>
      </w:r>
    </w:p>
    <w:p w14:paraId="7F2C0014" w14:textId="2B1B4E20" w:rsidR="0076572A" w:rsidRPr="00DA7407" w:rsidRDefault="005D044F" w:rsidP="0076572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=0,85</m:t>
        </m:r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=0,21</m:t>
        </m:r>
      </m:oMath>
      <w:r w:rsidR="0076572A" w:rsidRPr="00F47E6A">
        <w:rPr>
          <w:rFonts w:eastAsiaTheme="minorEastAsia"/>
        </w:rPr>
        <w:t xml:space="preserve"> </w:t>
      </w:r>
      <w:r w:rsidR="00C1530A">
        <w:rPr>
          <w:rFonts w:eastAsiaTheme="minorEastAsia"/>
        </w:rPr>
        <w:t>детали</w:t>
      </w:r>
      <w:r w:rsidR="00C1530A" w:rsidRPr="00C1530A">
        <w:rPr>
          <w:rFonts w:eastAsiaTheme="minorEastAsia"/>
        </w:rPr>
        <w:t>/</w:t>
      </w:r>
      <w:r w:rsidR="00C1530A">
        <w:rPr>
          <w:rFonts w:eastAsiaTheme="minorEastAsia"/>
        </w:rPr>
        <w:t xml:space="preserve">мин </w:t>
      </w:r>
      <w:r w:rsidR="0076572A" w:rsidRPr="00F47E6A">
        <w:rPr>
          <w:rFonts w:eastAsiaTheme="minorEastAsia"/>
        </w:rPr>
        <w:t>(</w:t>
      </w:r>
      <w:r w:rsidR="0076572A">
        <w:rPr>
          <w:rFonts w:eastAsiaTheme="minorEastAsia"/>
        </w:rPr>
        <w:t xml:space="preserve">т.к. только 85% поступают на станки </w:t>
      </w:r>
      <w:r w:rsidR="0076572A">
        <w:rPr>
          <w:rFonts w:eastAsiaTheme="minorEastAsia"/>
          <w:lang w:val="en-US"/>
        </w:rPr>
        <w:t>B</w:t>
      </w:r>
      <w:r w:rsidR="0076572A" w:rsidRPr="00BE3FA6">
        <w:rPr>
          <w:rFonts w:eastAsiaTheme="minorEastAsia"/>
        </w:rPr>
        <w:t>1-</w:t>
      </w:r>
      <w:r w:rsidR="0076572A">
        <w:rPr>
          <w:rFonts w:eastAsiaTheme="minorEastAsia"/>
          <w:lang w:val="en-US"/>
        </w:rPr>
        <w:t>B</w:t>
      </w:r>
      <w:r w:rsidR="0076572A" w:rsidRPr="00BE3FA6">
        <w:rPr>
          <w:rFonts w:eastAsiaTheme="minorEastAsia"/>
        </w:rPr>
        <w:t>2)</w:t>
      </w:r>
      <w:r w:rsidR="0076572A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ba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</w:rPr>
          <m:t>=20</m:t>
        </m:r>
      </m:oMath>
      <w:r w:rsidR="0076572A" w:rsidRPr="00BE3FA6">
        <w:rPr>
          <w:rFonts w:eastAsiaTheme="minorEastAsia"/>
        </w:rPr>
        <w:t xml:space="preserve"> </w:t>
      </w:r>
      <w:r w:rsidR="0076572A">
        <w:rPr>
          <w:rFonts w:eastAsiaTheme="minorEastAsia"/>
        </w:rPr>
        <w:t xml:space="preserve">мин,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</w:rPr>
          <m:t>=0,05</m:t>
        </m:r>
      </m:oMath>
      <w:r w:rsidR="0076572A" w:rsidRPr="00DA7407">
        <w:rPr>
          <w:rFonts w:eastAsiaTheme="minorEastAsia"/>
        </w:rPr>
        <w:t xml:space="preserve"> </w:t>
      </w:r>
      <w:r w:rsidR="0076572A">
        <w:rPr>
          <w:rFonts w:eastAsiaTheme="minorEastAsia"/>
        </w:rPr>
        <w:t>детали/мин</w:t>
      </w:r>
      <w:r w:rsidR="0076572A" w:rsidRPr="00DA740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=2</m:t>
        </m:r>
      </m:oMath>
      <w:r w:rsidR="003766F8" w:rsidRPr="00C1530A">
        <w:rPr>
          <w:rFonts w:eastAsiaTheme="minorEastAsia"/>
        </w:rPr>
        <w:t xml:space="preserve">, </w:t>
      </w:r>
      <w:r w:rsidR="003766F8">
        <w:rPr>
          <w:rFonts w:eastAsiaTheme="minorEastAsia"/>
          <w:lang w:val="en-US"/>
        </w:rPr>
        <w:t>n</w:t>
      </w:r>
      <w:r w:rsidR="003766F8" w:rsidRPr="00C1530A">
        <w:rPr>
          <w:rFonts w:eastAsiaTheme="minorEastAsia"/>
        </w:rPr>
        <w:t xml:space="preserve"> = 5</w:t>
      </w:r>
      <w:r w:rsidR="0076572A" w:rsidRPr="00DA7407">
        <w:rPr>
          <w:rFonts w:eastAsiaTheme="minorEastAsia"/>
        </w:rPr>
        <w:t>.</w:t>
      </w:r>
    </w:p>
    <w:p w14:paraId="0C9A9E0A" w14:textId="568074E0" w:rsidR="00D03D93" w:rsidRDefault="00D03D93" w:rsidP="00D03D93">
      <w:pPr>
        <w:rPr>
          <w:rFonts w:eastAsiaTheme="minorEastAsia"/>
        </w:rPr>
      </w:pPr>
      <w:r>
        <w:rPr>
          <w:rFonts w:eastAsiaTheme="minorEastAsia"/>
        </w:rPr>
        <w:t>Нагрузка на СМО</w:t>
      </w:r>
      <w:r w:rsidRPr="00436282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ρ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∙</m:t>
            </m:r>
            <m:r>
              <w:rPr>
                <w:rFonts w:ascii="Cambria Math" w:eastAsiaTheme="minorEastAsia" w:hAnsi="Cambria Math"/>
                <w:lang w:val="en-US"/>
              </w:rPr>
              <m:t>μ</m:t>
            </m:r>
          </m:den>
        </m:f>
        <m:r>
          <w:rPr>
            <w:rFonts w:ascii="Cambria Math" w:eastAsiaTheme="minorEastAsia" w:hAnsi="Cambria Math"/>
          </w:rPr>
          <m:t>=2,1</m:t>
        </m:r>
      </m:oMath>
    </w:p>
    <w:p w14:paraId="18A50D7F" w14:textId="77AEBDAE" w:rsidR="005D547A" w:rsidRPr="005D547A" w:rsidRDefault="005D547A" w:rsidP="00D03D93">
      <w:pPr>
        <w:rPr>
          <w:rFonts w:eastAsiaTheme="minorEastAsia"/>
          <w:i/>
        </w:rPr>
      </w:pPr>
      <w:r>
        <w:rPr>
          <w:rFonts w:eastAsiaTheme="minorEastAsia"/>
        </w:rPr>
        <w:t>Вероятность простоя</w:t>
      </w:r>
      <w:r>
        <w:rPr>
          <w:rFonts w:eastAsiaTheme="minorEastAsia"/>
          <w:lang w:val="en-US"/>
        </w:rPr>
        <w:t>:</w:t>
      </w:r>
    </w:p>
    <w:p w14:paraId="473D2A9D" w14:textId="45CF29CE" w:rsidR="005D547A" w:rsidRPr="00D3489A" w:rsidRDefault="005D547A" w:rsidP="005D547A">
      <w:pPr>
        <w:pStyle w:val="afff1"/>
        <w:rPr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⋅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2,1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0!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⋅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2,1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1!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⋅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2,1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⋅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2,1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2!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1-2,1</m:t>
                      </m:r>
                    </m:den>
                  </m:f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=0,00146</m:t>
          </m:r>
        </m:oMath>
      </m:oMathPara>
    </w:p>
    <w:p w14:paraId="41FEAA36" w14:textId="6BBCF6E0" w:rsidR="008C048E" w:rsidRPr="008C048E" w:rsidRDefault="008C048E" w:rsidP="008C048E">
      <w:pPr>
        <w:tabs>
          <w:tab w:val="left" w:pos="6000"/>
        </w:tabs>
        <w:rPr>
          <w:rFonts w:eastAsiaTheme="minorEastAsia"/>
        </w:rPr>
      </w:pPr>
      <w:r>
        <w:t xml:space="preserve">Вероятность отказа: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отк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2,1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2+5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2!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0,00146</m:t>
        </m:r>
        <m:r>
          <w:rPr>
            <w:rFonts w:ascii="Cambria Math" w:eastAsiaTheme="minorEastAsia" w:hAnsi="Cambria Math"/>
          </w:rPr>
          <m:t>=0,526</m:t>
        </m:r>
      </m:oMath>
    </w:p>
    <w:p w14:paraId="61D4BD6C" w14:textId="17712895" w:rsidR="008C048E" w:rsidRDefault="008C048E" w:rsidP="008C048E">
      <w:pPr>
        <w:tabs>
          <w:tab w:val="left" w:pos="6000"/>
        </w:tabs>
        <w:rPr>
          <w:rFonts w:eastAsiaTheme="minorEastAsia"/>
        </w:rPr>
      </w:pPr>
      <w:r>
        <w:rPr>
          <w:rFonts w:eastAsiaTheme="minorEastAsia"/>
        </w:rPr>
        <w:t xml:space="preserve">Вероятность обслуживания: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обсл</m:t>
            </m:r>
          </m:sub>
        </m:sSub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отк</m:t>
            </m:r>
          </m:sub>
        </m:sSub>
        <m:r>
          <w:rPr>
            <w:rFonts w:ascii="Cambria Math" w:eastAsiaTheme="minorEastAsia" w:hAnsi="Cambria Math"/>
          </w:rPr>
          <m:t>=0,474</m:t>
        </m:r>
      </m:oMath>
    </w:p>
    <w:p w14:paraId="3973AFFA" w14:textId="77777777" w:rsidR="008C048E" w:rsidRPr="00D46828" w:rsidRDefault="008C048E" w:rsidP="008C048E">
      <w:pPr>
        <w:tabs>
          <w:tab w:val="left" w:pos="6000"/>
        </w:tabs>
        <w:rPr>
          <w:rFonts w:eastAsiaTheme="minorEastAsia"/>
        </w:rPr>
      </w:pPr>
      <w:r>
        <w:rPr>
          <w:rFonts w:eastAsiaTheme="minorEastAsia"/>
        </w:rPr>
        <w:t xml:space="preserve">Средняя длинна очереди: </w:t>
      </w:r>
    </w:p>
    <w:p w14:paraId="2632D832" w14:textId="28D17BD4" w:rsidR="008C048E" w:rsidRPr="001F5327" w:rsidRDefault="005D044F" w:rsidP="008C048E">
      <w:pPr>
        <w:pStyle w:val="afff1"/>
      </w:pPr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q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r>
                        <w:rPr>
                          <w:rFonts w:ascii="Cambria Math" w:hAnsi="Cambria Math"/>
                        </w:rPr>
                        <m:t>2,1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0,00146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5+1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1-2,1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4,13</m:t>
          </m:r>
        </m:oMath>
      </m:oMathPara>
    </w:p>
    <w:p w14:paraId="705E74E9" w14:textId="216160C7" w:rsidR="00506D9E" w:rsidRDefault="00506D9E" w:rsidP="00506D9E">
      <w:pPr>
        <w:rPr>
          <w:rFonts w:eastAsiaTheme="minorEastAsia"/>
        </w:rPr>
      </w:pPr>
      <w:r>
        <w:rPr>
          <w:rFonts w:eastAsiaTheme="minorEastAsia"/>
        </w:rPr>
        <w:t xml:space="preserve">Коэффициент загрузки: </w:t>
      </w:r>
      <m:oMath>
        <m:r>
          <m:rPr>
            <m:sty m:val="p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=ρ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отк</m:t>
                </m:r>
              </m:sub>
            </m:sSub>
          </m:e>
        </m:d>
        <m:r>
          <w:rPr>
            <w:rFonts w:ascii="Cambria Math" w:eastAsiaTheme="minorEastAsia" w:hAnsi="Cambria Math"/>
          </w:rPr>
          <m:t>=0,995</m:t>
        </m:r>
      </m:oMath>
    </w:p>
    <w:p w14:paraId="72B803FB" w14:textId="28F2D1B4" w:rsidR="00506D9E" w:rsidRDefault="00506D9E" w:rsidP="00506D9E">
      <w:pPr>
        <w:rPr>
          <w:rFonts w:eastAsiaTheme="minorEastAsia"/>
        </w:rPr>
      </w:pPr>
      <w:r>
        <w:t>Среднее число заявок на обслуживании</w:t>
      </w:r>
      <w:r w:rsidRPr="00E121A7">
        <w:t xml:space="preserve">: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  <m:r>
          <w:rPr>
            <w:rFonts w:ascii="Cambria Math" w:hAnsi="Cambria Math"/>
          </w:rPr>
          <m:t>=mU=1,99</m:t>
        </m:r>
      </m:oMath>
    </w:p>
    <w:p w14:paraId="187D9F69" w14:textId="03F42AB2" w:rsidR="00506D9E" w:rsidRDefault="00506D9E" w:rsidP="00506D9E">
      <w:pPr>
        <w:rPr>
          <w:rFonts w:eastAsiaTheme="minorEastAsia"/>
        </w:rPr>
      </w:pPr>
      <w:r>
        <w:t>Среднее число заявок в СМО</w:t>
      </w:r>
      <w:r w:rsidRPr="003A1E8F">
        <w:t xml:space="preserve">: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q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  <m:r>
          <w:rPr>
            <w:rFonts w:ascii="Cambria Math" w:hAnsi="Cambria Math"/>
          </w:rPr>
          <m:t>=6,12</m:t>
        </m:r>
      </m:oMath>
    </w:p>
    <w:p w14:paraId="26592FED" w14:textId="40991443" w:rsidR="00506D9E" w:rsidRPr="001835D5" w:rsidRDefault="00506D9E" w:rsidP="00506D9E">
      <w:pPr>
        <w:rPr>
          <w:rFonts w:eastAsiaTheme="minorEastAsia"/>
          <w:i/>
        </w:rPr>
      </w:pPr>
      <w:r>
        <w:t>Пропускная способность СМО</w:t>
      </w:r>
      <w:r w:rsidRPr="00514E17">
        <w:t xml:space="preserve">: </w:t>
      </w:r>
      <m:oMath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μ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S</m:t>
            </m:r>
          </m:e>
        </m:bar>
        <m:r>
          <w:rPr>
            <w:rFonts w:ascii="Cambria Math" w:hAnsi="Cambria Math"/>
          </w:rPr>
          <m:t>=0,0995</m:t>
        </m:r>
      </m:oMath>
    </w:p>
    <w:p w14:paraId="46905417" w14:textId="5F0950C6" w:rsidR="00506D9E" w:rsidRPr="00B225EE" w:rsidRDefault="00506D9E" w:rsidP="00506D9E">
      <w:pPr>
        <w:rPr>
          <w:rFonts w:eastAsiaTheme="minorEastAsia"/>
          <w:i/>
        </w:rPr>
      </w:pPr>
      <w:r>
        <w:t>Среднее время пребывания заявки в очереди</w:t>
      </w:r>
      <w:r w:rsidRPr="00E10889">
        <w:t xml:space="preserve">: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q</m:t>
                </m:r>
              </m:e>
            </m:ba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=41,5</m:t>
        </m:r>
      </m:oMath>
    </w:p>
    <w:p w14:paraId="29F6CAA7" w14:textId="65D46806" w:rsidR="00506D9E" w:rsidRDefault="00506D9E" w:rsidP="00506D9E">
      <w:pPr>
        <w:rPr>
          <w:rFonts w:eastAsiaTheme="minorEastAsia"/>
        </w:rPr>
      </w:pPr>
      <w:r>
        <w:t>Среднее время пребывания заявки в СМО</w:t>
      </w:r>
      <w:r w:rsidRPr="00E26A87">
        <w:t xml:space="preserve">: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t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=61,5</m:t>
        </m:r>
      </m:oMath>
    </w:p>
    <w:p w14:paraId="3E8DB063" w14:textId="18397866" w:rsidR="00FA26ED" w:rsidRDefault="002A05B4" w:rsidP="002A05B4">
      <w:pPr>
        <w:pStyle w:val="2"/>
      </w:pPr>
      <w:r>
        <w:t xml:space="preserve">Характеристики работы станка </w:t>
      </w:r>
      <w:r>
        <w:rPr>
          <w:lang w:val="en-US"/>
        </w:rPr>
        <w:t>C</w:t>
      </w:r>
    </w:p>
    <w:p w14:paraId="02248EF6" w14:textId="48E449AA" w:rsidR="00263BA3" w:rsidRPr="00B74937" w:rsidRDefault="005D044F" w:rsidP="002A05B4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отк</m:t>
            </m:r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=0,21∙0,526=0,11</m:t>
        </m:r>
      </m:oMath>
      <w:r w:rsidR="00263BA3">
        <w:rPr>
          <w:rFonts w:eastAsiaTheme="minorEastAsia"/>
        </w:rPr>
        <w:t xml:space="preserve"> </w:t>
      </w:r>
      <w:r w:rsidR="00C1530A">
        <w:rPr>
          <w:rFonts w:eastAsiaTheme="minorEastAsia"/>
        </w:rPr>
        <w:t>детали</w:t>
      </w:r>
      <w:r w:rsidR="00C1530A" w:rsidRPr="00C1530A">
        <w:rPr>
          <w:rFonts w:eastAsiaTheme="minorEastAsia"/>
        </w:rPr>
        <w:t>/</w:t>
      </w:r>
      <w:r w:rsidR="00C1530A">
        <w:rPr>
          <w:rFonts w:eastAsiaTheme="minorEastAsia"/>
        </w:rPr>
        <w:t xml:space="preserve">мин,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ba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=8</m:t>
        </m:r>
      </m:oMath>
      <w:r w:rsidR="003B57F6">
        <w:rPr>
          <w:rFonts w:eastAsiaTheme="minorEastAsia"/>
        </w:rPr>
        <w:t xml:space="preserve"> мин</w:t>
      </w:r>
      <w:r w:rsidR="007377E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m=1</m:t>
        </m:r>
      </m:oMath>
      <w:r w:rsidR="001F60B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=0,125</m:t>
        </m:r>
      </m:oMath>
      <w:r w:rsidR="00B74937">
        <w:rPr>
          <w:rFonts w:eastAsiaTheme="minorEastAsia"/>
        </w:rPr>
        <w:t xml:space="preserve"> деталей</w:t>
      </w:r>
      <w:r w:rsidR="00B74937" w:rsidRPr="00B74937">
        <w:rPr>
          <w:rFonts w:eastAsiaTheme="minorEastAsia"/>
        </w:rPr>
        <w:t>/</w:t>
      </w:r>
      <w:r w:rsidR="00B74937">
        <w:rPr>
          <w:rFonts w:eastAsiaTheme="minorEastAsia"/>
        </w:rPr>
        <w:t>мин.</w:t>
      </w:r>
    </w:p>
    <w:p w14:paraId="3C46B650" w14:textId="75E21D38" w:rsidR="0078589E" w:rsidRPr="00436282" w:rsidRDefault="0078589E" w:rsidP="0078589E">
      <w:pPr>
        <w:rPr>
          <w:rFonts w:eastAsiaTheme="minorEastAsia"/>
        </w:rPr>
      </w:pPr>
      <w:r>
        <w:rPr>
          <w:rFonts w:eastAsiaTheme="minorEastAsia"/>
        </w:rPr>
        <w:t>Нагрузка на СМО</w:t>
      </w:r>
      <w:r w:rsidRPr="00436282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ρ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λ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∙</m:t>
            </m:r>
            <m:r>
              <w:rPr>
                <w:rFonts w:ascii="Cambria Math" w:eastAsiaTheme="minorEastAsia" w:hAnsi="Cambria Math"/>
                <w:lang w:val="en-US"/>
              </w:rPr>
              <m:t>μ</m:t>
            </m:r>
          </m:den>
        </m:f>
        <m:r>
          <w:rPr>
            <w:rFonts w:ascii="Cambria Math" w:eastAsiaTheme="minorEastAsia" w:hAnsi="Cambria Math"/>
          </w:rPr>
          <m:t>=0,88</m:t>
        </m:r>
      </m:oMath>
    </w:p>
    <w:p w14:paraId="7FCCE9A9" w14:textId="16415821" w:rsidR="0078589E" w:rsidRPr="00221261" w:rsidRDefault="0078589E" w:rsidP="0078589E">
      <w:pPr>
        <w:ind w:firstLine="0"/>
      </w:pPr>
      <w:r w:rsidRPr="0078589E">
        <w:tab/>
      </w:r>
      <w:r>
        <w:t>Вероятность простоя</w:t>
      </w:r>
      <w:r w:rsidRPr="0078589E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=1-ρ=0,12</m:t>
        </m:r>
      </m:oMath>
    </w:p>
    <w:p w14:paraId="732CE6FC" w14:textId="74794800" w:rsidR="0078589E" w:rsidRPr="00B64A89" w:rsidRDefault="0078589E" w:rsidP="0078589E">
      <w:pPr>
        <w:rPr>
          <w:rFonts w:eastAsiaTheme="minorEastAsia"/>
          <w:i/>
        </w:rPr>
      </w:pPr>
      <w:r>
        <w:t>Коэффициент вариации для интервалов между моментами поступления деталей</w:t>
      </w:r>
      <w:r w:rsidRPr="00A40BDD">
        <w:t xml:space="preserve">: </w:t>
      </w:r>
      <m:oMath>
        <m:r>
          <w:rPr>
            <w:rFonts w:ascii="Cambria Math" w:hAnsi="Cambria Math"/>
          </w:rPr>
          <m:t>ϑ=1</m:t>
        </m:r>
      </m:oMath>
    </w:p>
    <w:p w14:paraId="1CA655A6" w14:textId="51E5212B" w:rsidR="0078589E" w:rsidRPr="00221261" w:rsidRDefault="0078589E" w:rsidP="0078589E">
      <w:r>
        <w:t>Коэффициент вариации для времени обработки деталей</w:t>
      </w:r>
      <w:r w:rsidRPr="00F71E27">
        <w:t xml:space="preserve">: </w:t>
      </w:r>
      <m:oMath>
        <m:r>
          <w:rPr>
            <w:rFonts w:ascii="Cambria Math" w:hAnsi="Cambria Math"/>
          </w:rPr>
          <m:t>ε=1</m:t>
        </m:r>
      </m:oMath>
    </w:p>
    <w:p w14:paraId="34307DC6" w14:textId="438AE0D2" w:rsidR="0078589E" w:rsidRDefault="0078589E" w:rsidP="0078589E">
      <w:pPr>
        <w:rPr>
          <w:rFonts w:eastAsiaTheme="minorEastAsia"/>
        </w:rPr>
      </w:pPr>
      <w:r>
        <w:rPr>
          <w:rFonts w:eastAsiaTheme="minorEastAsia"/>
        </w:rPr>
        <w:lastRenderedPageBreak/>
        <w:t>Тогда средняя длина очереди</w:t>
      </w:r>
      <w:r w:rsidRPr="00B06925">
        <w:rPr>
          <w:rFonts w:eastAsiaTheme="minorEastAsia"/>
        </w:rPr>
        <w:t xml:space="preserve">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ϑ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1-ρ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=6,453</m:t>
        </m:r>
      </m:oMath>
      <w:r>
        <w:rPr>
          <w:rFonts w:eastAsiaTheme="minorEastAsia"/>
        </w:rPr>
        <w:t xml:space="preserve"> детали</w:t>
      </w:r>
    </w:p>
    <w:p w14:paraId="4355DECF" w14:textId="7E342234" w:rsidR="0078589E" w:rsidRPr="00221261" w:rsidRDefault="00106B65" w:rsidP="0078589E">
      <w:r>
        <w:rPr>
          <w:rFonts w:eastAsiaTheme="minorEastAsia"/>
        </w:rPr>
        <w:t xml:space="preserve">Станок </w:t>
      </w:r>
      <w:r w:rsidR="005A11B8">
        <w:rPr>
          <w:rFonts w:eastAsiaTheme="minorEastAsia"/>
        </w:rPr>
        <w:t xml:space="preserve">без ограничений на </w:t>
      </w:r>
      <w:r w:rsidR="006B278B">
        <w:rPr>
          <w:rFonts w:eastAsiaTheme="minorEastAsia"/>
        </w:rPr>
        <w:t xml:space="preserve">очередь, поэтому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отк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78589E" w:rsidRPr="00DA7407">
        <w:rPr>
          <w:rFonts w:eastAsiaTheme="minorEastAsia"/>
        </w:rPr>
        <w:t>;</w:t>
      </w:r>
      <w:r w:rsidR="0078589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обсл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505188C9" w14:textId="201C37EF" w:rsidR="0078589E" w:rsidRDefault="0078589E" w:rsidP="0078589E">
      <w:pPr>
        <w:rPr>
          <w:rFonts w:eastAsiaTheme="minorEastAsia"/>
        </w:rPr>
      </w:pPr>
      <w:r>
        <w:rPr>
          <w:rFonts w:eastAsiaTheme="minorEastAsia"/>
        </w:rPr>
        <w:t xml:space="preserve">Коэффициент загрузки: </w:t>
      </w:r>
      <m:oMath>
        <m:r>
          <m:rPr>
            <m:sty m:val="p"/>
          </m:rP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=ρ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отк</m:t>
                </m:r>
              </m:sub>
            </m:sSub>
          </m:e>
        </m:d>
        <m:r>
          <w:rPr>
            <w:rFonts w:ascii="Cambria Math" w:eastAsiaTheme="minorEastAsia" w:hAnsi="Cambria Math"/>
          </w:rPr>
          <m:t>=0,88</m:t>
        </m:r>
      </m:oMath>
    </w:p>
    <w:p w14:paraId="62F95BD6" w14:textId="06B2B1C7" w:rsidR="0078589E" w:rsidRDefault="0078589E" w:rsidP="0078589E">
      <w:pPr>
        <w:rPr>
          <w:rFonts w:eastAsiaTheme="minorEastAsia"/>
        </w:rPr>
      </w:pPr>
      <w:r>
        <w:t>Среднее число заявок на обслуживании</w:t>
      </w:r>
      <w:r w:rsidRPr="00E121A7">
        <w:t xml:space="preserve">: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  <m:r>
          <w:rPr>
            <w:rFonts w:ascii="Cambria Math" w:hAnsi="Cambria Math"/>
          </w:rPr>
          <m:t>=mU=0,88</m:t>
        </m:r>
      </m:oMath>
      <w:r>
        <w:rPr>
          <w:rFonts w:eastAsiaTheme="minorEastAsia"/>
        </w:rPr>
        <w:t xml:space="preserve"> детали</w:t>
      </w:r>
    </w:p>
    <w:p w14:paraId="13451243" w14:textId="32F9BC9D" w:rsidR="0078589E" w:rsidRDefault="0078589E" w:rsidP="0078589E">
      <w:pPr>
        <w:rPr>
          <w:rFonts w:eastAsiaTheme="minorEastAsia"/>
        </w:rPr>
      </w:pPr>
      <w:r>
        <w:t>Среднее число заявок в СМО</w:t>
      </w:r>
      <w:r w:rsidRPr="003A1E8F">
        <w:t xml:space="preserve">: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q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S</m:t>
            </m:r>
          </m:e>
        </m:bar>
        <m:r>
          <w:rPr>
            <w:rFonts w:ascii="Cambria Math" w:hAnsi="Cambria Math"/>
          </w:rPr>
          <m:t>=7,333</m:t>
        </m:r>
      </m:oMath>
      <w:r>
        <w:rPr>
          <w:rFonts w:eastAsiaTheme="minorEastAsia"/>
        </w:rPr>
        <w:t xml:space="preserve"> детали</w:t>
      </w:r>
    </w:p>
    <w:p w14:paraId="5BDA4EEF" w14:textId="59F51261" w:rsidR="0078589E" w:rsidRPr="0038363B" w:rsidRDefault="0078589E" w:rsidP="0078589E">
      <w:pPr>
        <w:rPr>
          <w:rFonts w:eastAsiaTheme="minorEastAsia"/>
        </w:rPr>
      </w:pPr>
      <w:r>
        <w:t>Пропускная способность СМО</w:t>
      </w:r>
      <w:r w:rsidRPr="00514E17">
        <w:t xml:space="preserve">: </w:t>
      </w:r>
      <m:oMath>
        <m:r>
          <w:rPr>
            <w:rFonts w:ascii="Cambria Math" w:hAnsi="Cambria Math"/>
            <w:lang w:val="en-US"/>
          </w:rPr>
          <m:t>γ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μ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S</m:t>
            </m:r>
          </m:e>
        </m:bar>
        <m:r>
          <w:rPr>
            <w:rFonts w:ascii="Cambria Math" w:hAnsi="Cambria Math"/>
          </w:rPr>
          <m:t>=0,11</m:t>
        </m:r>
      </m:oMath>
      <w:r>
        <w:rPr>
          <w:rFonts w:eastAsiaTheme="minorEastAsia"/>
        </w:rPr>
        <w:t xml:space="preserve"> детали</w:t>
      </w:r>
      <w:r w:rsidRPr="0038363B">
        <w:rPr>
          <w:rFonts w:eastAsiaTheme="minorEastAsia"/>
        </w:rPr>
        <w:t>/</w:t>
      </w:r>
      <w:r>
        <w:rPr>
          <w:rFonts w:eastAsiaTheme="minorEastAsia"/>
        </w:rPr>
        <w:t>мин</w:t>
      </w:r>
    </w:p>
    <w:p w14:paraId="6113024F" w14:textId="107E6EEA" w:rsidR="0078589E" w:rsidRDefault="0078589E" w:rsidP="0078589E">
      <w:pPr>
        <w:rPr>
          <w:rFonts w:eastAsiaTheme="minorEastAsia"/>
        </w:rPr>
      </w:pPr>
      <w:r>
        <w:t>Среднее время пребывания заявки в очереди</w:t>
      </w:r>
      <w:r w:rsidRPr="00E10889">
        <w:t xml:space="preserve">: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q</m:t>
                </m:r>
              </m:e>
            </m:ba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=58,6</m:t>
        </m:r>
      </m:oMath>
      <w:r>
        <w:rPr>
          <w:rFonts w:eastAsiaTheme="minorEastAsia"/>
        </w:rPr>
        <w:t xml:space="preserve"> мин</w:t>
      </w:r>
    </w:p>
    <w:p w14:paraId="19FD0DF5" w14:textId="33BFD5D9" w:rsidR="009308B1" w:rsidRPr="00221261" w:rsidRDefault="0078589E" w:rsidP="00133AA4">
      <w:r>
        <w:t>Среднее время пребывания заявки в СМО</w:t>
      </w:r>
      <w:r w:rsidRPr="00E26A87">
        <w:t xml:space="preserve">: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t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  <m: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  <m:r>
          <w:rPr>
            <w:rFonts w:ascii="Cambria Math" w:hAnsi="Cambria Math"/>
          </w:rPr>
          <m:t>=66,6</m:t>
        </m:r>
      </m:oMath>
      <w:r>
        <w:rPr>
          <w:rFonts w:eastAsiaTheme="minorEastAsia"/>
        </w:rPr>
        <w:t xml:space="preserve"> мин</w:t>
      </w:r>
    </w:p>
    <w:p w14:paraId="72305324" w14:textId="33BFD5D9" w:rsidR="009308B1" w:rsidRDefault="00406AA6" w:rsidP="009C30C5">
      <w:pPr>
        <w:pStyle w:val="2"/>
      </w:pPr>
      <w:r>
        <w:t>Прибыль от работы участка за 8 часов</w:t>
      </w:r>
    </w:p>
    <w:p w14:paraId="3F916624" w14:textId="77777777" w:rsidR="00BA1D3A" w:rsidRDefault="00406AA6" w:rsidP="00BA1D3A">
      <w:r>
        <w:t>Прибыль от продажи деталей за смену (480 мин):</w:t>
      </w:r>
    </w:p>
    <w:p w14:paraId="21330192" w14:textId="3A71ECAC" w:rsidR="00406AA6" w:rsidRPr="00BA1D3A" w:rsidRDefault="00406AA6" w:rsidP="00BA1D3A"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15%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10+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⋅50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480=</m:t>
          </m:r>
          <m:r>
            <w:rPr>
              <w:rFonts w:ascii="Cambria Math" w:eastAsiaTheme="minorEastAsia" w:hAnsi="Cambria Math"/>
            </w:rPr>
            <m:t>5208</m:t>
          </m:r>
        </m:oMath>
      </m:oMathPara>
    </w:p>
    <w:p w14:paraId="486024DC" w14:textId="77777777" w:rsidR="000F6D6F" w:rsidRPr="005504AE" w:rsidRDefault="000F6D6F" w:rsidP="000F6D6F">
      <w:pPr>
        <w:rPr>
          <w:rFonts w:eastAsiaTheme="minorEastAsia"/>
        </w:rPr>
      </w:pPr>
      <w:r>
        <w:rPr>
          <w:rFonts w:eastAsiaTheme="minorEastAsia"/>
        </w:rPr>
        <w:t>Затраты на изготовление деталей за смену:</w:t>
      </w:r>
    </w:p>
    <w:p w14:paraId="2B72EADC" w14:textId="20948584" w:rsidR="000F6D6F" w:rsidRPr="00EB72C7" w:rsidRDefault="005D044F" w:rsidP="000F6D6F">
      <w:pPr>
        <w:pStyle w:val="afff1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обсл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15%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5+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⋅15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  <w:lang w:val="en-US"/>
            </w:rPr>
            <m:t>480=1598,4</m:t>
          </m:r>
        </m:oMath>
      </m:oMathPara>
    </w:p>
    <w:p w14:paraId="4A52B38E" w14:textId="77777777" w:rsidR="00AF4CEE" w:rsidRPr="00EB72C7" w:rsidRDefault="00AF4CEE" w:rsidP="00AF4CEE">
      <w:pPr>
        <w:rPr>
          <w:rFonts w:eastAsiaTheme="minorEastAsia"/>
        </w:rPr>
      </w:pPr>
      <w:r>
        <w:rPr>
          <w:rFonts w:eastAsiaTheme="minorEastAsia"/>
        </w:rPr>
        <w:t>Затраты на эксплуатацию станков:</w:t>
      </w:r>
    </w:p>
    <w:p w14:paraId="61BF3277" w14:textId="567F45C9" w:rsidR="00AF4CEE" w:rsidRPr="003763C3" w:rsidRDefault="005D044F" w:rsidP="00AF4CEE">
      <w:pPr>
        <w:pStyle w:val="afff1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эксп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0,625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0,6+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1-0,625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0,2+1,99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0,5+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2-1,99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0,2+0,88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0,8+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1-0,88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480=1038,24</m:t>
          </m:r>
        </m:oMath>
      </m:oMathPara>
    </w:p>
    <w:p w14:paraId="7EFFDDF0" w14:textId="77777777" w:rsidR="00AF4CEE" w:rsidRPr="003763C3" w:rsidRDefault="00AF4CEE" w:rsidP="00AF4CEE">
      <w:r>
        <w:t>Следовательно прибыль от работы участка:</w:t>
      </w:r>
    </w:p>
    <w:p w14:paraId="38F230CE" w14:textId="16E842DB" w:rsidR="00AF4CEE" w:rsidRPr="00C91FBC" w:rsidRDefault="00AF4CEE" w:rsidP="00AF4CEE">
      <w:pPr>
        <w:pStyle w:val="afff1"/>
        <w:rPr>
          <w:i/>
        </w:rPr>
      </w:pPr>
      <m:oMathPara>
        <m:oMath>
          <m:r>
            <w:rPr>
              <w:rFonts w:ascii="Cambria Math" w:hAnsi="Cambria Math"/>
            </w:rPr>
            <m:t>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обсл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эксп</m:t>
              </m:r>
            </m:sub>
          </m:sSub>
          <m:r>
            <w:rPr>
              <w:rFonts w:ascii="Cambria Math" w:hAnsi="Cambria Math"/>
            </w:rPr>
            <m:t xml:space="preserve">=2571 </m:t>
          </m:r>
          <m:r>
            <m:rPr>
              <m:nor/>
            </m:rPr>
            <w:rPr>
              <w:rFonts w:ascii="Cambria Math" w:hAnsi="Cambria Math"/>
              <w:iCs/>
            </w:rPr>
            <m:t>ден. ед.</m:t>
          </m:r>
        </m:oMath>
      </m:oMathPara>
    </w:p>
    <w:p w14:paraId="611C362F" w14:textId="3E9BBE75" w:rsidR="00406AA6" w:rsidRPr="00406AA6" w:rsidRDefault="0094500D" w:rsidP="00406AA6">
      <w:r>
        <w:t xml:space="preserve">После </w:t>
      </w:r>
      <w:r w:rsidR="0052379B">
        <w:t>внесения изменений в СМО прибыль от работы участка уменьшилась</w:t>
      </w:r>
      <w:r w:rsidR="00A97087">
        <w:t xml:space="preserve"> на</w:t>
      </w:r>
      <w:r w:rsidR="00A00B8C">
        <w:t xml:space="preserve"> 1096 ден.ед.</w:t>
      </w:r>
      <w:r w:rsidR="0052379B">
        <w:t xml:space="preserve">, </w:t>
      </w:r>
      <w:r w:rsidR="006E74C8">
        <w:t>соответственно внесение подобных изменений нецелесообразно.</w:t>
      </w:r>
      <w:r w:rsidR="0052379B">
        <w:t xml:space="preserve"> </w:t>
      </w:r>
    </w:p>
    <w:sectPr w:rsidR="00406AA6" w:rsidRPr="00406AA6" w:rsidSect="007421C7">
      <w:type w:val="continuous"/>
      <w:pgSz w:w="11906" w:h="16838" w:code="9"/>
      <w:pgMar w:top="1134" w:right="1701" w:bottom="1531" w:left="851" w:header="0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C4120" w14:textId="77777777" w:rsidR="003463D4" w:rsidRDefault="003463D4" w:rsidP="00547C6A">
      <w:r>
        <w:separator/>
      </w:r>
    </w:p>
    <w:p w14:paraId="0EBB2851" w14:textId="77777777" w:rsidR="003463D4" w:rsidRDefault="003463D4" w:rsidP="00547C6A"/>
    <w:p w14:paraId="3D066E0A" w14:textId="77777777" w:rsidR="003463D4" w:rsidRDefault="003463D4"/>
  </w:endnote>
  <w:endnote w:type="continuationSeparator" w:id="0">
    <w:p w14:paraId="48CE2929" w14:textId="77777777" w:rsidR="003463D4" w:rsidRDefault="003463D4" w:rsidP="00547C6A">
      <w:r>
        <w:continuationSeparator/>
      </w:r>
    </w:p>
    <w:p w14:paraId="280DD713" w14:textId="77777777" w:rsidR="003463D4" w:rsidRDefault="003463D4" w:rsidP="00547C6A"/>
    <w:p w14:paraId="3600AAD3" w14:textId="77777777" w:rsidR="003463D4" w:rsidRDefault="003463D4"/>
  </w:endnote>
  <w:endnote w:type="continuationNotice" w:id="1">
    <w:p w14:paraId="4EF09C01" w14:textId="77777777" w:rsidR="003463D4" w:rsidRDefault="003463D4" w:rsidP="00547C6A"/>
    <w:p w14:paraId="7F9DB1D2" w14:textId="77777777" w:rsidR="003463D4" w:rsidRDefault="003463D4" w:rsidP="00547C6A"/>
    <w:p w14:paraId="5FBBAEDD" w14:textId="77777777" w:rsidR="003463D4" w:rsidRDefault="003463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9D3A6" w14:textId="35FB4DBC" w:rsidR="00354ABD" w:rsidRPr="00246DC6" w:rsidRDefault="00246DC6" w:rsidP="00547C6A">
    <w:pPr>
      <w:pStyle w:val="af9"/>
    </w:pPr>
    <w:r>
      <w:tab/>
    </w:r>
    <w:r w:rsidR="00E0114D">
      <w:t xml:space="preserve">Минск </w:t>
    </w:r>
    <w:r w:rsidR="00E0114D">
      <w:fldChar w:fldCharType="begin"/>
    </w:r>
    <w:r w:rsidR="00E0114D">
      <w:instrText xml:space="preserve"> DATE  \@ "yyyy"  \* MERGEFORMAT </w:instrText>
    </w:r>
    <w:r w:rsidR="00E0114D">
      <w:fldChar w:fldCharType="separate"/>
    </w:r>
    <w:r w:rsidR="00BD4F36">
      <w:rPr>
        <w:noProof/>
      </w:rPr>
      <w:t>2022</w:t>
    </w:r>
    <w:r w:rsidR="00E0114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1337" w14:textId="77777777" w:rsidR="003463D4" w:rsidRDefault="003463D4" w:rsidP="00547C6A">
      <w:r>
        <w:separator/>
      </w:r>
    </w:p>
    <w:p w14:paraId="1840165A" w14:textId="77777777" w:rsidR="003463D4" w:rsidRDefault="003463D4" w:rsidP="00547C6A"/>
    <w:p w14:paraId="6DA6275A" w14:textId="77777777" w:rsidR="003463D4" w:rsidRDefault="003463D4"/>
  </w:footnote>
  <w:footnote w:type="continuationSeparator" w:id="0">
    <w:p w14:paraId="3931A572" w14:textId="77777777" w:rsidR="003463D4" w:rsidRDefault="003463D4" w:rsidP="00547C6A">
      <w:r>
        <w:continuationSeparator/>
      </w:r>
    </w:p>
    <w:p w14:paraId="40A4DFE1" w14:textId="77777777" w:rsidR="003463D4" w:rsidRDefault="003463D4" w:rsidP="00547C6A"/>
    <w:p w14:paraId="102D8FEF" w14:textId="77777777" w:rsidR="003463D4" w:rsidRDefault="003463D4"/>
  </w:footnote>
  <w:footnote w:type="continuationNotice" w:id="1">
    <w:p w14:paraId="39ADD3DB" w14:textId="77777777" w:rsidR="003463D4" w:rsidRDefault="003463D4" w:rsidP="00547C6A"/>
    <w:p w14:paraId="5CA555EB" w14:textId="77777777" w:rsidR="003463D4" w:rsidRDefault="003463D4" w:rsidP="00547C6A"/>
    <w:p w14:paraId="4DDDFEA6" w14:textId="77777777" w:rsidR="003463D4" w:rsidRDefault="003463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892A8A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6FC1590"/>
    <w:multiLevelType w:val="multilevel"/>
    <w:tmpl w:val="3B06D2C0"/>
    <w:name w:val="sections3"/>
    <w:numStyleLink w:val="a"/>
  </w:abstractNum>
  <w:abstractNum w:abstractNumId="2" w15:restartNumberingAfterBreak="0">
    <w:nsid w:val="08B375B2"/>
    <w:multiLevelType w:val="multilevel"/>
    <w:tmpl w:val="3B06D2C0"/>
    <w:numStyleLink w:val="a"/>
  </w:abstractNum>
  <w:abstractNum w:abstractNumId="3" w15:restartNumberingAfterBreak="0">
    <w:nsid w:val="0C375BC7"/>
    <w:multiLevelType w:val="multilevel"/>
    <w:tmpl w:val="A60C828A"/>
    <w:name w:val="section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4" w15:restartNumberingAfterBreak="0">
    <w:nsid w:val="10D44D98"/>
    <w:multiLevelType w:val="hybridMultilevel"/>
    <w:tmpl w:val="A8E86A06"/>
    <w:name w:val="section422"/>
    <w:lvl w:ilvl="0" w:tplc="F290173A">
      <w:start w:val="1"/>
      <w:numFmt w:val="bullet"/>
      <w:pStyle w:val="a0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3654F3"/>
    <w:multiLevelType w:val="hybridMultilevel"/>
    <w:tmpl w:val="6A42C9A4"/>
    <w:lvl w:ilvl="0" w:tplc="84FE82B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7A6A80"/>
    <w:multiLevelType w:val="multilevel"/>
    <w:tmpl w:val="D8D88198"/>
    <w:numStyleLink w:val="1"/>
  </w:abstractNum>
  <w:abstractNum w:abstractNumId="7" w15:restartNumberingAfterBreak="0">
    <w:nsid w:val="15841E07"/>
    <w:multiLevelType w:val="multilevel"/>
    <w:tmpl w:val="518853F0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CB045E3"/>
    <w:multiLevelType w:val="hybridMultilevel"/>
    <w:tmpl w:val="B78C059E"/>
    <w:lvl w:ilvl="0" w:tplc="84FE82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B4AFE"/>
    <w:multiLevelType w:val="multilevel"/>
    <w:tmpl w:val="3B06D2C0"/>
    <w:numStyleLink w:val="a"/>
  </w:abstractNum>
  <w:abstractNum w:abstractNumId="10" w15:restartNumberingAfterBreak="0">
    <w:nsid w:val="23E539EB"/>
    <w:multiLevelType w:val="multilevel"/>
    <w:tmpl w:val="3B06D2C0"/>
    <w:name w:val="sections422"/>
    <w:numStyleLink w:val="a"/>
  </w:abstractNum>
  <w:abstractNum w:abstractNumId="11" w15:restartNumberingAfterBreak="0">
    <w:nsid w:val="24092EA8"/>
    <w:multiLevelType w:val="multilevel"/>
    <w:tmpl w:val="3B06D2C0"/>
    <w:numStyleLink w:val="a"/>
  </w:abstractNum>
  <w:abstractNum w:abstractNumId="12" w15:restartNumberingAfterBreak="0">
    <w:nsid w:val="28231214"/>
    <w:multiLevelType w:val="multilevel"/>
    <w:tmpl w:val="3B06D2C0"/>
    <w:numStyleLink w:val="a"/>
  </w:abstractNum>
  <w:abstractNum w:abstractNumId="13" w15:restartNumberingAfterBreak="0">
    <w:nsid w:val="2ABB7C7B"/>
    <w:multiLevelType w:val="hybridMultilevel"/>
    <w:tmpl w:val="F2D43318"/>
    <w:lvl w:ilvl="0" w:tplc="46383350">
      <w:start w:val="1"/>
      <w:numFmt w:val="russianLower"/>
      <w:lvlText w:val="%1)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830C1"/>
    <w:multiLevelType w:val="multilevel"/>
    <w:tmpl w:val="81AAF850"/>
    <w:name w:val="F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5" w15:restartNumberingAfterBreak="0">
    <w:nsid w:val="36DE1A7C"/>
    <w:multiLevelType w:val="hybridMultilevel"/>
    <w:tmpl w:val="797E3F26"/>
    <w:lvl w:ilvl="0" w:tplc="02223524">
      <w:start w:val="1"/>
      <w:numFmt w:val="decimal"/>
      <w:lvlText w:val="%1"/>
      <w:lvlJc w:val="left"/>
      <w:pPr>
        <w:ind w:left="1069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55A340C">
      <w:start w:val="1"/>
      <w:numFmt w:val="lowerLetter"/>
      <w:lvlText w:val="%2)"/>
      <w:lvlJc w:val="left"/>
      <w:pPr>
        <w:tabs>
          <w:tab w:val="num" w:pos="1560"/>
        </w:tabs>
        <w:ind w:left="1775" w:hanging="357"/>
      </w:pPr>
      <w:rPr>
        <w:rFonts w:hint="default"/>
      </w:rPr>
    </w:lvl>
    <w:lvl w:ilvl="2" w:tplc="FF74A3B4">
      <w:start w:val="1"/>
      <w:numFmt w:val="lowerRoman"/>
      <w:lvlText w:val="%3)"/>
      <w:lvlJc w:val="left"/>
      <w:pPr>
        <w:tabs>
          <w:tab w:val="num" w:pos="2269"/>
        </w:tabs>
        <w:ind w:left="2484" w:hanging="357"/>
      </w:pPr>
      <w:rPr>
        <w:rFonts w:hint="default"/>
      </w:rPr>
    </w:lvl>
    <w:lvl w:ilvl="3" w:tplc="DDB27A3C">
      <w:start w:val="1"/>
      <w:numFmt w:val="decimal"/>
      <w:lvlText w:val="(%4)"/>
      <w:lvlJc w:val="left"/>
      <w:pPr>
        <w:tabs>
          <w:tab w:val="num" w:pos="2978"/>
        </w:tabs>
        <w:ind w:left="3193" w:hanging="357"/>
      </w:pPr>
      <w:rPr>
        <w:rFonts w:hint="default"/>
      </w:rPr>
    </w:lvl>
    <w:lvl w:ilvl="4" w:tplc="DB222458">
      <w:start w:val="1"/>
      <w:numFmt w:val="lowerLetter"/>
      <w:lvlText w:val="(%5)"/>
      <w:lvlJc w:val="left"/>
      <w:pPr>
        <w:tabs>
          <w:tab w:val="num" w:pos="3687"/>
        </w:tabs>
        <w:ind w:left="3902" w:hanging="357"/>
      </w:pPr>
      <w:rPr>
        <w:rFonts w:hint="default"/>
      </w:rPr>
    </w:lvl>
    <w:lvl w:ilvl="5" w:tplc="9976BB3A">
      <w:start w:val="1"/>
      <w:numFmt w:val="lowerRoman"/>
      <w:lvlText w:val="(%6)"/>
      <w:lvlJc w:val="left"/>
      <w:pPr>
        <w:tabs>
          <w:tab w:val="num" w:pos="4396"/>
        </w:tabs>
        <w:ind w:left="4611" w:hanging="357"/>
      </w:pPr>
      <w:rPr>
        <w:rFonts w:hint="default"/>
      </w:rPr>
    </w:lvl>
    <w:lvl w:ilvl="6" w:tplc="5094AD0C">
      <w:start w:val="1"/>
      <w:numFmt w:val="decimal"/>
      <w:lvlText w:val="%7."/>
      <w:lvlJc w:val="left"/>
      <w:pPr>
        <w:tabs>
          <w:tab w:val="num" w:pos="5105"/>
        </w:tabs>
        <w:ind w:left="5320" w:hanging="357"/>
      </w:pPr>
      <w:rPr>
        <w:rFonts w:hint="default"/>
      </w:rPr>
    </w:lvl>
    <w:lvl w:ilvl="7" w:tplc="0FC68EAA">
      <w:start w:val="1"/>
      <w:numFmt w:val="lowerLetter"/>
      <w:lvlText w:val="%8."/>
      <w:lvlJc w:val="left"/>
      <w:pPr>
        <w:tabs>
          <w:tab w:val="num" w:pos="5814"/>
        </w:tabs>
        <w:ind w:left="6029" w:hanging="357"/>
      </w:pPr>
      <w:rPr>
        <w:rFonts w:hint="default"/>
      </w:rPr>
    </w:lvl>
    <w:lvl w:ilvl="8" w:tplc="968A9C30">
      <w:start w:val="1"/>
      <w:numFmt w:val="lowerRoman"/>
      <w:lvlText w:val="%9."/>
      <w:lvlJc w:val="left"/>
      <w:pPr>
        <w:tabs>
          <w:tab w:val="num" w:pos="6523"/>
        </w:tabs>
        <w:ind w:left="6738" w:hanging="357"/>
      </w:pPr>
      <w:rPr>
        <w:rFonts w:hint="default"/>
      </w:rPr>
    </w:lvl>
  </w:abstractNum>
  <w:abstractNum w:abstractNumId="16" w15:restartNumberingAfterBreak="0">
    <w:nsid w:val="3F5A1E10"/>
    <w:multiLevelType w:val="multilevel"/>
    <w:tmpl w:val="3B06D2C0"/>
    <w:name w:val="sections4"/>
    <w:numStyleLink w:val="a"/>
  </w:abstractNum>
  <w:abstractNum w:abstractNumId="17" w15:restartNumberingAfterBreak="0">
    <w:nsid w:val="43194803"/>
    <w:multiLevelType w:val="multilevel"/>
    <w:tmpl w:val="3B06D2C0"/>
    <w:numStyleLink w:val="a"/>
  </w:abstractNum>
  <w:abstractNum w:abstractNumId="18" w15:restartNumberingAfterBreak="0">
    <w:nsid w:val="47C227FD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F561E5"/>
    <w:multiLevelType w:val="hybridMultilevel"/>
    <w:tmpl w:val="8DFA4378"/>
    <w:name w:val="section3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1773B1"/>
    <w:multiLevelType w:val="multilevel"/>
    <w:tmpl w:val="D8D88198"/>
    <w:name w:val="section"/>
    <w:styleLink w:val="1"/>
    <w:lvl w:ilvl="0">
      <w:start w:val="1"/>
      <w:numFmt w:val="decimal"/>
      <w:lvlText w:val="%1"/>
      <w:lvlJc w:val="left"/>
      <w:pPr>
        <w:tabs>
          <w:tab w:val="num" w:pos="709"/>
        </w:tabs>
        <w:ind w:left="0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0" w:firstLine="709"/>
      </w:pPr>
      <w:rPr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1" w15:restartNumberingAfterBreak="0">
    <w:nsid w:val="4CEE0A46"/>
    <w:multiLevelType w:val="multilevel"/>
    <w:tmpl w:val="3B06D2C0"/>
    <w:name w:val="sections2"/>
    <w:numStyleLink w:val="a"/>
  </w:abstractNum>
  <w:abstractNum w:abstractNumId="22" w15:restartNumberingAfterBreak="0">
    <w:nsid w:val="52217406"/>
    <w:multiLevelType w:val="multilevel"/>
    <w:tmpl w:val="D8D88198"/>
    <w:name w:val="section2"/>
    <w:numStyleLink w:val="1"/>
  </w:abstractNum>
  <w:abstractNum w:abstractNumId="23" w15:restartNumberingAfterBreak="0">
    <w:nsid w:val="54186A97"/>
    <w:multiLevelType w:val="hybridMultilevel"/>
    <w:tmpl w:val="EE967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58322B"/>
    <w:multiLevelType w:val="multilevel"/>
    <w:tmpl w:val="62280C08"/>
    <w:name w:val="sss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5" w15:restartNumberingAfterBreak="0">
    <w:nsid w:val="5D152D30"/>
    <w:multiLevelType w:val="hybridMultilevel"/>
    <w:tmpl w:val="A2620A7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28361A"/>
    <w:multiLevelType w:val="multilevel"/>
    <w:tmpl w:val="4FDE48A6"/>
    <w:name w:val="sections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pStyle w:val="a2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7" w15:restartNumberingAfterBreak="0">
    <w:nsid w:val="68C76445"/>
    <w:multiLevelType w:val="multilevel"/>
    <w:tmpl w:val="3B06D2C0"/>
    <w:name w:val="sections"/>
    <w:styleLink w:val="a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8" w15:restartNumberingAfterBreak="0">
    <w:nsid w:val="6ED36E90"/>
    <w:multiLevelType w:val="hybridMultilevel"/>
    <w:tmpl w:val="953E1AE2"/>
    <w:name w:val="section4"/>
    <w:lvl w:ilvl="0" w:tplc="9EC8C598">
      <w:start w:val="1"/>
      <w:numFmt w:val="russianLower"/>
      <w:pStyle w:val="a3"/>
      <w:suff w:val="space"/>
      <w:lvlText w:val="%1)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44832DE"/>
    <w:multiLevelType w:val="multilevel"/>
    <w:tmpl w:val="9C16861E"/>
    <w:lvl w:ilvl="0">
      <w:start w:val="1"/>
      <w:numFmt w:val="russianLower"/>
      <w:lvlText w:val="%1)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44851C6"/>
    <w:multiLevelType w:val="multilevel"/>
    <w:tmpl w:val="8B1A0B56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5371D8D"/>
    <w:multiLevelType w:val="multilevel"/>
    <w:tmpl w:val="3B06D2C0"/>
    <w:name w:val="sections42"/>
    <w:numStyleLink w:val="a"/>
  </w:abstractNum>
  <w:abstractNum w:abstractNumId="32" w15:restartNumberingAfterBreak="0">
    <w:nsid w:val="76E22106"/>
    <w:multiLevelType w:val="hybridMultilevel"/>
    <w:tmpl w:val="4B568B7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8523495"/>
    <w:multiLevelType w:val="hybridMultilevel"/>
    <w:tmpl w:val="94006A52"/>
    <w:name w:val="section42"/>
    <w:lvl w:ilvl="0" w:tplc="F22C4962">
      <w:start w:val="1"/>
      <w:numFmt w:val="decimal"/>
      <w:pStyle w:val="a4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BE13C38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D974D2E"/>
    <w:multiLevelType w:val="multilevel"/>
    <w:tmpl w:val="7020FB86"/>
    <w:name w:val="section"/>
    <w:lvl w:ilvl="0">
      <w:start w:val="1"/>
      <w:numFmt w:val="decimal"/>
      <w:lvlText w:val="%1"/>
      <w:lvlJc w:val="left"/>
      <w:pPr>
        <w:tabs>
          <w:tab w:val="num" w:pos="709"/>
        </w:tabs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num w:numId="1">
    <w:abstractNumId w:val="25"/>
  </w:num>
  <w:num w:numId="2">
    <w:abstractNumId w:val="35"/>
  </w:num>
  <w:num w:numId="3">
    <w:abstractNumId w:val="15"/>
  </w:num>
  <w:num w:numId="4">
    <w:abstractNumId w:val="30"/>
  </w:num>
  <w:num w:numId="5">
    <w:abstractNumId w:val="7"/>
  </w:num>
  <w:num w:numId="6">
    <w:abstractNumId w:val="8"/>
  </w:num>
  <w:num w:numId="7">
    <w:abstractNumId w:val="32"/>
  </w:num>
  <w:num w:numId="8">
    <w:abstractNumId w:val="5"/>
  </w:num>
  <w:num w:numId="9">
    <w:abstractNumId w:val="18"/>
  </w:num>
  <w:num w:numId="10">
    <w:abstractNumId w:val="34"/>
  </w:num>
  <w:num w:numId="11">
    <w:abstractNumId w:val="20"/>
    <w:lvlOverride w:ilvl="0">
      <w:lvl w:ilvl="0">
        <w:start w:val="1"/>
        <w:numFmt w:val="decimal"/>
        <w:suff w:val="space"/>
        <w:lvlText w:val="%1"/>
        <w:lvlJc w:val="left"/>
        <w:pPr>
          <w:ind w:left="851" w:hanging="142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851" w:hanging="14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851" w:hanging="142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9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9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9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9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9" w:hanging="180"/>
        </w:pPr>
        <w:rPr>
          <w:rFonts w:hint="default"/>
        </w:rPr>
      </w:lvl>
    </w:lvlOverride>
  </w:num>
  <w:num w:numId="12">
    <w:abstractNumId w:val="6"/>
  </w:num>
  <w:num w:numId="13">
    <w:abstractNumId w:val="22"/>
    <w:lvlOverride w:ilvl="0">
      <w:lvl w:ilvl="0">
        <w:start w:val="1"/>
        <w:numFmt w:val="decimal"/>
        <w:lvlText w:val="%1"/>
        <w:lvlJc w:val="left"/>
        <w:pPr>
          <w:tabs>
            <w:tab w:val="num" w:pos="709"/>
          </w:tabs>
          <w:ind w:left="0" w:firstLine="709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4">
    <w:abstractNumId w:val="22"/>
  </w:num>
  <w:num w:numId="15">
    <w:abstractNumId w:val="24"/>
  </w:num>
  <w:num w:numId="16">
    <w:abstractNumId w:val="0"/>
  </w:num>
  <w:num w:numId="17">
    <w:abstractNumId w:val="3"/>
  </w:num>
  <w:num w:numId="18">
    <w:abstractNumId w:val="14"/>
  </w:num>
  <w:num w:numId="19">
    <w:abstractNumId w:val="19"/>
  </w:num>
  <w:num w:numId="20">
    <w:abstractNumId w:val="15"/>
  </w:num>
  <w:num w:numId="21">
    <w:abstractNumId w:val="15"/>
    <w:lvlOverride w:ilvl="0">
      <w:startOverride w:val="1"/>
    </w:lvlOverride>
  </w:num>
  <w:num w:numId="22">
    <w:abstractNumId w:val="13"/>
  </w:num>
  <w:num w:numId="23">
    <w:abstractNumId w:val="28"/>
  </w:num>
  <w:num w:numId="24">
    <w:abstractNumId w:val="29"/>
  </w:num>
  <w:num w:numId="25">
    <w:abstractNumId w:val="28"/>
    <w:lvlOverride w:ilvl="0">
      <w:startOverride w:val="1"/>
    </w:lvlOverride>
  </w:num>
  <w:num w:numId="26">
    <w:abstractNumId w:val="28"/>
    <w:lvlOverride w:ilvl="0">
      <w:startOverride w:val="1"/>
    </w:lvlOverride>
  </w:num>
  <w:num w:numId="27">
    <w:abstractNumId w:val="33"/>
  </w:num>
  <w:num w:numId="28">
    <w:abstractNumId w:val="28"/>
    <w:lvlOverride w:ilvl="0">
      <w:startOverride w:val="1"/>
    </w:lvlOverride>
  </w:num>
  <w:num w:numId="29">
    <w:abstractNumId w:val="4"/>
  </w:num>
  <w:num w:numId="30">
    <w:abstractNumId w:val="4"/>
    <w:lvlOverride w:ilvl="0">
      <w:startOverride w:val="1"/>
    </w:lvlOverride>
  </w:num>
  <w:num w:numId="31">
    <w:abstractNumId w:val="28"/>
    <w:lvlOverride w:ilvl="0">
      <w:startOverride w:val="1"/>
    </w:lvlOverride>
  </w:num>
  <w:num w:numId="32">
    <w:abstractNumId w:val="20"/>
  </w:num>
  <w:num w:numId="33">
    <w:abstractNumId w:val="3"/>
  </w:num>
  <w:num w:numId="34">
    <w:abstractNumId w:val="27"/>
  </w:num>
  <w:num w:numId="35">
    <w:abstractNumId w:val="17"/>
  </w:num>
  <w:num w:numId="36">
    <w:abstractNumId w:val="2"/>
  </w:num>
  <w:num w:numId="37">
    <w:abstractNumId w:val="9"/>
  </w:num>
  <w:num w:numId="38">
    <w:abstractNumId w:val="12"/>
  </w:num>
  <w:num w:numId="39">
    <w:abstractNumId w:val="11"/>
  </w:num>
  <w:num w:numId="40">
    <w:abstractNumId w:val="21"/>
  </w:num>
  <w:num w:numId="41">
    <w:abstractNumId w:val="26"/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</w:num>
  <w:num w:numId="44">
    <w:abstractNumId w:val="16"/>
  </w:num>
  <w:num w:numId="45">
    <w:abstractNumId w:val="31"/>
  </w:num>
  <w:num w:numId="46">
    <w:abstractNumId w:val="10"/>
  </w:num>
  <w:num w:numId="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3D"/>
    <w:rsid w:val="0000043E"/>
    <w:rsid w:val="000062FF"/>
    <w:rsid w:val="0000633E"/>
    <w:rsid w:val="000071C0"/>
    <w:rsid w:val="00007A5C"/>
    <w:rsid w:val="00010209"/>
    <w:rsid w:val="00010A72"/>
    <w:rsid w:val="0001378B"/>
    <w:rsid w:val="000140F2"/>
    <w:rsid w:val="000144BD"/>
    <w:rsid w:val="0001483D"/>
    <w:rsid w:val="00015988"/>
    <w:rsid w:val="00016650"/>
    <w:rsid w:val="00016A48"/>
    <w:rsid w:val="00017C08"/>
    <w:rsid w:val="00021AF3"/>
    <w:rsid w:val="0002219F"/>
    <w:rsid w:val="00022B2D"/>
    <w:rsid w:val="000245F0"/>
    <w:rsid w:val="00026F49"/>
    <w:rsid w:val="00033F25"/>
    <w:rsid w:val="00034694"/>
    <w:rsid w:val="000359F2"/>
    <w:rsid w:val="00035C8A"/>
    <w:rsid w:val="00036119"/>
    <w:rsid w:val="00037A17"/>
    <w:rsid w:val="00040EC1"/>
    <w:rsid w:val="00044D3D"/>
    <w:rsid w:val="0004545D"/>
    <w:rsid w:val="0004552B"/>
    <w:rsid w:val="00045572"/>
    <w:rsid w:val="000500B7"/>
    <w:rsid w:val="00050755"/>
    <w:rsid w:val="0005097A"/>
    <w:rsid w:val="00054384"/>
    <w:rsid w:val="000552F6"/>
    <w:rsid w:val="00055627"/>
    <w:rsid w:val="00055E4E"/>
    <w:rsid w:val="00055F1E"/>
    <w:rsid w:val="00060285"/>
    <w:rsid w:val="00060746"/>
    <w:rsid w:val="00063057"/>
    <w:rsid w:val="00064B31"/>
    <w:rsid w:val="000676C3"/>
    <w:rsid w:val="00070C5F"/>
    <w:rsid w:val="00070C6C"/>
    <w:rsid w:val="0007137E"/>
    <w:rsid w:val="00071880"/>
    <w:rsid w:val="00071D65"/>
    <w:rsid w:val="00071DAA"/>
    <w:rsid w:val="00072A74"/>
    <w:rsid w:val="000739D8"/>
    <w:rsid w:val="00075203"/>
    <w:rsid w:val="000763B6"/>
    <w:rsid w:val="0007679F"/>
    <w:rsid w:val="00077C60"/>
    <w:rsid w:val="0008607B"/>
    <w:rsid w:val="00086361"/>
    <w:rsid w:val="00086AF8"/>
    <w:rsid w:val="00086C48"/>
    <w:rsid w:val="00091359"/>
    <w:rsid w:val="00091D42"/>
    <w:rsid w:val="0009533E"/>
    <w:rsid w:val="00095652"/>
    <w:rsid w:val="00096229"/>
    <w:rsid w:val="00096405"/>
    <w:rsid w:val="00096512"/>
    <w:rsid w:val="000A3DEB"/>
    <w:rsid w:val="000A4DDE"/>
    <w:rsid w:val="000A5BA7"/>
    <w:rsid w:val="000A75C7"/>
    <w:rsid w:val="000B1180"/>
    <w:rsid w:val="000B39A5"/>
    <w:rsid w:val="000C2473"/>
    <w:rsid w:val="000C2A7C"/>
    <w:rsid w:val="000C39F7"/>
    <w:rsid w:val="000C56D7"/>
    <w:rsid w:val="000C63F9"/>
    <w:rsid w:val="000C7BAA"/>
    <w:rsid w:val="000C7D21"/>
    <w:rsid w:val="000D2C62"/>
    <w:rsid w:val="000D3417"/>
    <w:rsid w:val="000D5A29"/>
    <w:rsid w:val="000D62C3"/>
    <w:rsid w:val="000E297D"/>
    <w:rsid w:val="000E324E"/>
    <w:rsid w:val="000E4118"/>
    <w:rsid w:val="000E47A0"/>
    <w:rsid w:val="000F0722"/>
    <w:rsid w:val="000F140C"/>
    <w:rsid w:val="000F2219"/>
    <w:rsid w:val="000F29FE"/>
    <w:rsid w:val="000F3FA3"/>
    <w:rsid w:val="000F482D"/>
    <w:rsid w:val="000F529B"/>
    <w:rsid w:val="000F6D6F"/>
    <w:rsid w:val="001061B1"/>
    <w:rsid w:val="00106B65"/>
    <w:rsid w:val="00107CFD"/>
    <w:rsid w:val="001117A5"/>
    <w:rsid w:val="0011271C"/>
    <w:rsid w:val="00113399"/>
    <w:rsid w:val="00113E58"/>
    <w:rsid w:val="001148AB"/>
    <w:rsid w:val="00115E33"/>
    <w:rsid w:val="00121733"/>
    <w:rsid w:val="001236DF"/>
    <w:rsid w:val="0012435A"/>
    <w:rsid w:val="00125196"/>
    <w:rsid w:val="0012619C"/>
    <w:rsid w:val="00130CFA"/>
    <w:rsid w:val="001316EC"/>
    <w:rsid w:val="00132DC8"/>
    <w:rsid w:val="00133AA4"/>
    <w:rsid w:val="001341A6"/>
    <w:rsid w:val="001350E9"/>
    <w:rsid w:val="00135146"/>
    <w:rsid w:val="0014010C"/>
    <w:rsid w:val="001401DB"/>
    <w:rsid w:val="001404F7"/>
    <w:rsid w:val="0014080D"/>
    <w:rsid w:val="00142F6A"/>
    <w:rsid w:val="0014418B"/>
    <w:rsid w:val="001445F0"/>
    <w:rsid w:val="00144C1B"/>
    <w:rsid w:val="00144FCA"/>
    <w:rsid w:val="00145537"/>
    <w:rsid w:val="00146EB5"/>
    <w:rsid w:val="001501C4"/>
    <w:rsid w:val="001502C0"/>
    <w:rsid w:val="00151AD8"/>
    <w:rsid w:val="00153130"/>
    <w:rsid w:val="0015321A"/>
    <w:rsid w:val="001538F3"/>
    <w:rsid w:val="001539C0"/>
    <w:rsid w:val="0015434A"/>
    <w:rsid w:val="00161153"/>
    <w:rsid w:val="00161F2A"/>
    <w:rsid w:val="001625D6"/>
    <w:rsid w:val="00162EA4"/>
    <w:rsid w:val="0016372C"/>
    <w:rsid w:val="00166169"/>
    <w:rsid w:val="00167319"/>
    <w:rsid w:val="00167732"/>
    <w:rsid w:val="00171CE3"/>
    <w:rsid w:val="0017210B"/>
    <w:rsid w:val="001723B7"/>
    <w:rsid w:val="00172980"/>
    <w:rsid w:val="00172DCD"/>
    <w:rsid w:val="00174920"/>
    <w:rsid w:val="00175BD2"/>
    <w:rsid w:val="00180371"/>
    <w:rsid w:val="001835D5"/>
    <w:rsid w:val="00185EDB"/>
    <w:rsid w:val="001902A5"/>
    <w:rsid w:val="00190A2E"/>
    <w:rsid w:val="001923B9"/>
    <w:rsid w:val="00193157"/>
    <w:rsid w:val="00195094"/>
    <w:rsid w:val="00197435"/>
    <w:rsid w:val="001A130F"/>
    <w:rsid w:val="001A27B2"/>
    <w:rsid w:val="001A37B4"/>
    <w:rsid w:val="001A5158"/>
    <w:rsid w:val="001A65E0"/>
    <w:rsid w:val="001A7366"/>
    <w:rsid w:val="001A7D5E"/>
    <w:rsid w:val="001B2BCE"/>
    <w:rsid w:val="001B3BF4"/>
    <w:rsid w:val="001B61B6"/>
    <w:rsid w:val="001C3056"/>
    <w:rsid w:val="001C4233"/>
    <w:rsid w:val="001C44EE"/>
    <w:rsid w:val="001C4562"/>
    <w:rsid w:val="001C4614"/>
    <w:rsid w:val="001C4941"/>
    <w:rsid w:val="001C4F10"/>
    <w:rsid w:val="001C5F51"/>
    <w:rsid w:val="001D2A6C"/>
    <w:rsid w:val="001D33C1"/>
    <w:rsid w:val="001D4574"/>
    <w:rsid w:val="001D56BF"/>
    <w:rsid w:val="001D61AA"/>
    <w:rsid w:val="001E1DAD"/>
    <w:rsid w:val="001E2C00"/>
    <w:rsid w:val="001E4535"/>
    <w:rsid w:val="001F513D"/>
    <w:rsid w:val="001F5327"/>
    <w:rsid w:val="001F59C8"/>
    <w:rsid w:val="001F60B2"/>
    <w:rsid w:val="001F60BD"/>
    <w:rsid w:val="0020007A"/>
    <w:rsid w:val="00200C0E"/>
    <w:rsid w:val="00204855"/>
    <w:rsid w:val="00204A91"/>
    <w:rsid w:val="0020564E"/>
    <w:rsid w:val="00206BCE"/>
    <w:rsid w:val="002115FA"/>
    <w:rsid w:val="00214D8A"/>
    <w:rsid w:val="00216C74"/>
    <w:rsid w:val="0022051C"/>
    <w:rsid w:val="00220AD9"/>
    <w:rsid w:val="00221261"/>
    <w:rsid w:val="002214AD"/>
    <w:rsid w:val="002231E1"/>
    <w:rsid w:val="00227DD3"/>
    <w:rsid w:val="00227FF2"/>
    <w:rsid w:val="00230650"/>
    <w:rsid w:val="00231377"/>
    <w:rsid w:val="002313D8"/>
    <w:rsid w:val="00231C6F"/>
    <w:rsid w:val="00232A2B"/>
    <w:rsid w:val="00233D4F"/>
    <w:rsid w:val="0023552D"/>
    <w:rsid w:val="00240548"/>
    <w:rsid w:val="00240AD9"/>
    <w:rsid w:val="00241FC4"/>
    <w:rsid w:val="002426FE"/>
    <w:rsid w:val="00243DC8"/>
    <w:rsid w:val="00243FFC"/>
    <w:rsid w:val="00244FE2"/>
    <w:rsid w:val="00246DC6"/>
    <w:rsid w:val="00247FD5"/>
    <w:rsid w:val="00250813"/>
    <w:rsid w:val="0025083A"/>
    <w:rsid w:val="00250970"/>
    <w:rsid w:val="00251F5F"/>
    <w:rsid w:val="00251F7E"/>
    <w:rsid w:val="00253CEE"/>
    <w:rsid w:val="0025542A"/>
    <w:rsid w:val="00255A52"/>
    <w:rsid w:val="002562A9"/>
    <w:rsid w:val="00256EAA"/>
    <w:rsid w:val="0026056F"/>
    <w:rsid w:val="0026185D"/>
    <w:rsid w:val="00261B25"/>
    <w:rsid w:val="00261FD4"/>
    <w:rsid w:val="00263147"/>
    <w:rsid w:val="00263BA3"/>
    <w:rsid w:val="002669EC"/>
    <w:rsid w:val="00270E67"/>
    <w:rsid w:val="00271613"/>
    <w:rsid w:val="00273D08"/>
    <w:rsid w:val="002742C4"/>
    <w:rsid w:val="00274506"/>
    <w:rsid w:val="00274C31"/>
    <w:rsid w:val="0027550F"/>
    <w:rsid w:val="002805C8"/>
    <w:rsid w:val="0028060C"/>
    <w:rsid w:val="00280FA1"/>
    <w:rsid w:val="00281A40"/>
    <w:rsid w:val="00281BBA"/>
    <w:rsid w:val="00282152"/>
    <w:rsid w:val="002836DF"/>
    <w:rsid w:val="00285793"/>
    <w:rsid w:val="00285834"/>
    <w:rsid w:val="00287FB2"/>
    <w:rsid w:val="00291B88"/>
    <w:rsid w:val="00291C39"/>
    <w:rsid w:val="00294CB1"/>
    <w:rsid w:val="0029647F"/>
    <w:rsid w:val="002A05B4"/>
    <w:rsid w:val="002A0CA6"/>
    <w:rsid w:val="002A24F4"/>
    <w:rsid w:val="002A309E"/>
    <w:rsid w:val="002A4620"/>
    <w:rsid w:val="002B3260"/>
    <w:rsid w:val="002B45E4"/>
    <w:rsid w:val="002B64DC"/>
    <w:rsid w:val="002B7F1A"/>
    <w:rsid w:val="002C1FCC"/>
    <w:rsid w:val="002C494E"/>
    <w:rsid w:val="002C4BF6"/>
    <w:rsid w:val="002C5678"/>
    <w:rsid w:val="002C5E16"/>
    <w:rsid w:val="002C6CD8"/>
    <w:rsid w:val="002D0FD3"/>
    <w:rsid w:val="002D1831"/>
    <w:rsid w:val="002D27F5"/>
    <w:rsid w:val="002D2D31"/>
    <w:rsid w:val="002D3277"/>
    <w:rsid w:val="002D3439"/>
    <w:rsid w:val="002D4A69"/>
    <w:rsid w:val="002D555C"/>
    <w:rsid w:val="002D5A10"/>
    <w:rsid w:val="002D7188"/>
    <w:rsid w:val="002D7BC1"/>
    <w:rsid w:val="002E1714"/>
    <w:rsid w:val="002E3A3D"/>
    <w:rsid w:val="002F13CB"/>
    <w:rsid w:val="002F2FB0"/>
    <w:rsid w:val="002F400F"/>
    <w:rsid w:val="002F567F"/>
    <w:rsid w:val="002F6C7C"/>
    <w:rsid w:val="002F6FC6"/>
    <w:rsid w:val="002F7D06"/>
    <w:rsid w:val="0030007E"/>
    <w:rsid w:val="00300569"/>
    <w:rsid w:val="003017D7"/>
    <w:rsid w:val="003025A3"/>
    <w:rsid w:val="00303118"/>
    <w:rsid w:val="00303E50"/>
    <w:rsid w:val="00304920"/>
    <w:rsid w:val="003068AF"/>
    <w:rsid w:val="00306A4E"/>
    <w:rsid w:val="00306C41"/>
    <w:rsid w:val="003110F7"/>
    <w:rsid w:val="0031233A"/>
    <w:rsid w:val="003142DD"/>
    <w:rsid w:val="00321D1C"/>
    <w:rsid w:val="00323966"/>
    <w:rsid w:val="00325530"/>
    <w:rsid w:val="00325A02"/>
    <w:rsid w:val="0032700A"/>
    <w:rsid w:val="00330004"/>
    <w:rsid w:val="00331B55"/>
    <w:rsid w:val="00333060"/>
    <w:rsid w:val="003347FD"/>
    <w:rsid w:val="003362CF"/>
    <w:rsid w:val="003367C8"/>
    <w:rsid w:val="00340F3D"/>
    <w:rsid w:val="0034209A"/>
    <w:rsid w:val="003463D4"/>
    <w:rsid w:val="003469AD"/>
    <w:rsid w:val="00346B84"/>
    <w:rsid w:val="003507B7"/>
    <w:rsid w:val="00351B72"/>
    <w:rsid w:val="00351DFB"/>
    <w:rsid w:val="00354ABD"/>
    <w:rsid w:val="00355559"/>
    <w:rsid w:val="003568D4"/>
    <w:rsid w:val="00357560"/>
    <w:rsid w:val="0035790C"/>
    <w:rsid w:val="00360C64"/>
    <w:rsid w:val="003615AF"/>
    <w:rsid w:val="00362624"/>
    <w:rsid w:val="0036410A"/>
    <w:rsid w:val="0036535F"/>
    <w:rsid w:val="003664FD"/>
    <w:rsid w:val="00370E65"/>
    <w:rsid w:val="003747F6"/>
    <w:rsid w:val="003763C3"/>
    <w:rsid w:val="003763EC"/>
    <w:rsid w:val="003766F8"/>
    <w:rsid w:val="00380845"/>
    <w:rsid w:val="00381BC1"/>
    <w:rsid w:val="003826DE"/>
    <w:rsid w:val="0038363B"/>
    <w:rsid w:val="00383E24"/>
    <w:rsid w:val="003864BB"/>
    <w:rsid w:val="003869AA"/>
    <w:rsid w:val="00390525"/>
    <w:rsid w:val="003906DE"/>
    <w:rsid w:val="003921E2"/>
    <w:rsid w:val="003943DB"/>
    <w:rsid w:val="00396FD9"/>
    <w:rsid w:val="003977CF"/>
    <w:rsid w:val="003A1E8F"/>
    <w:rsid w:val="003A2223"/>
    <w:rsid w:val="003A2FCC"/>
    <w:rsid w:val="003A46BE"/>
    <w:rsid w:val="003A5132"/>
    <w:rsid w:val="003B0050"/>
    <w:rsid w:val="003B1E7E"/>
    <w:rsid w:val="003B3416"/>
    <w:rsid w:val="003B57F6"/>
    <w:rsid w:val="003B7F18"/>
    <w:rsid w:val="003C0E79"/>
    <w:rsid w:val="003C2C3C"/>
    <w:rsid w:val="003D4193"/>
    <w:rsid w:val="003D5E52"/>
    <w:rsid w:val="003D69ED"/>
    <w:rsid w:val="003D7E63"/>
    <w:rsid w:val="003E0C0D"/>
    <w:rsid w:val="003E0E60"/>
    <w:rsid w:val="003E1ABD"/>
    <w:rsid w:val="003E54C4"/>
    <w:rsid w:val="003E7177"/>
    <w:rsid w:val="003E7C49"/>
    <w:rsid w:val="003E7CAF"/>
    <w:rsid w:val="003F00F8"/>
    <w:rsid w:val="003F03AB"/>
    <w:rsid w:val="003F08E4"/>
    <w:rsid w:val="003F25B1"/>
    <w:rsid w:val="003F4D7E"/>
    <w:rsid w:val="003F4E22"/>
    <w:rsid w:val="003F4F98"/>
    <w:rsid w:val="003F517F"/>
    <w:rsid w:val="003F617E"/>
    <w:rsid w:val="003F7C83"/>
    <w:rsid w:val="003F7ECA"/>
    <w:rsid w:val="00400DBA"/>
    <w:rsid w:val="00401334"/>
    <w:rsid w:val="0040166F"/>
    <w:rsid w:val="00401C38"/>
    <w:rsid w:val="00402C2F"/>
    <w:rsid w:val="004066D5"/>
    <w:rsid w:val="00406AA6"/>
    <w:rsid w:val="00410042"/>
    <w:rsid w:val="00410BA2"/>
    <w:rsid w:val="00413C7A"/>
    <w:rsid w:val="00414E98"/>
    <w:rsid w:val="0041668A"/>
    <w:rsid w:val="004205E3"/>
    <w:rsid w:val="00420EBE"/>
    <w:rsid w:val="004214EC"/>
    <w:rsid w:val="00423EB5"/>
    <w:rsid w:val="004250A5"/>
    <w:rsid w:val="00425230"/>
    <w:rsid w:val="00425760"/>
    <w:rsid w:val="00430343"/>
    <w:rsid w:val="00430AE1"/>
    <w:rsid w:val="004318DC"/>
    <w:rsid w:val="004321E7"/>
    <w:rsid w:val="004325E6"/>
    <w:rsid w:val="00433009"/>
    <w:rsid w:val="00433071"/>
    <w:rsid w:val="00434B32"/>
    <w:rsid w:val="00436282"/>
    <w:rsid w:val="00441FE4"/>
    <w:rsid w:val="00442F56"/>
    <w:rsid w:val="00446CC0"/>
    <w:rsid w:val="00450E47"/>
    <w:rsid w:val="00450E69"/>
    <w:rsid w:val="00453BCB"/>
    <w:rsid w:val="004547BD"/>
    <w:rsid w:val="00460B38"/>
    <w:rsid w:val="00460E37"/>
    <w:rsid w:val="004617BF"/>
    <w:rsid w:val="004618E0"/>
    <w:rsid w:val="00462460"/>
    <w:rsid w:val="00464625"/>
    <w:rsid w:val="004716EC"/>
    <w:rsid w:val="004723C1"/>
    <w:rsid w:val="00472547"/>
    <w:rsid w:val="00473DF5"/>
    <w:rsid w:val="00474E27"/>
    <w:rsid w:val="00475FEE"/>
    <w:rsid w:val="00483F63"/>
    <w:rsid w:val="004851C9"/>
    <w:rsid w:val="00485BE7"/>
    <w:rsid w:val="0048651C"/>
    <w:rsid w:val="0048665E"/>
    <w:rsid w:val="00487DD7"/>
    <w:rsid w:val="00492E21"/>
    <w:rsid w:val="0049484E"/>
    <w:rsid w:val="00495269"/>
    <w:rsid w:val="0049676F"/>
    <w:rsid w:val="00496B83"/>
    <w:rsid w:val="00497B7B"/>
    <w:rsid w:val="004A0BEC"/>
    <w:rsid w:val="004A1069"/>
    <w:rsid w:val="004A13C8"/>
    <w:rsid w:val="004A259D"/>
    <w:rsid w:val="004A3D6B"/>
    <w:rsid w:val="004A5062"/>
    <w:rsid w:val="004A54E7"/>
    <w:rsid w:val="004B17B1"/>
    <w:rsid w:val="004B3669"/>
    <w:rsid w:val="004B3859"/>
    <w:rsid w:val="004C143F"/>
    <w:rsid w:val="004C25BC"/>
    <w:rsid w:val="004C2B94"/>
    <w:rsid w:val="004C3933"/>
    <w:rsid w:val="004C6D22"/>
    <w:rsid w:val="004C744F"/>
    <w:rsid w:val="004D0401"/>
    <w:rsid w:val="004D0688"/>
    <w:rsid w:val="004D0C04"/>
    <w:rsid w:val="004D23A7"/>
    <w:rsid w:val="004D388E"/>
    <w:rsid w:val="004D3DEA"/>
    <w:rsid w:val="004D48D2"/>
    <w:rsid w:val="004D4B35"/>
    <w:rsid w:val="004D5C61"/>
    <w:rsid w:val="004D5E8D"/>
    <w:rsid w:val="004D717E"/>
    <w:rsid w:val="004E3ABE"/>
    <w:rsid w:val="004E59DB"/>
    <w:rsid w:val="004E6C41"/>
    <w:rsid w:val="004E6DCE"/>
    <w:rsid w:val="004F537F"/>
    <w:rsid w:val="004F5524"/>
    <w:rsid w:val="004F5569"/>
    <w:rsid w:val="004F5822"/>
    <w:rsid w:val="004F5E0A"/>
    <w:rsid w:val="004F79C3"/>
    <w:rsid w:val="004F79F9"/>
    <w:rsid w:val="004F7BD3"/>
    <w:rsid w:val="004F7D73"/>
    <w:rsid w:val="005031F6"/>
    <w:rsid w:val="00503258"/>
    <w:rsid w:val="00503D6E"/>
    <w:rsid w:val="00506D9E"/>
    <w:rsid w:val="0051046B"/>
    <w:rsid w:val="005133BC"/>
    <w:rsid w:val="00514C5E"/>
    <w:rsid w:val="00514CDA"/>
    <w:rsid w:val="00514E17"/>
    <w:rsid w:val="00514EFD"/>
    <w:rsid w:val="005170E7"/>
    <w:rsid w:val="00522F4A"/>
    <w:rsid w:val="0052379B"/>
    <w:rsid w:val="00524538"/>
    <w:rsid w:val="00524A88"/>
    <w:rsid w:val="005265BE"/>
    <w:rsid w:val="00531853"/>
    <w:rsid w:val="00531966"/>
    <w:rsid w:val="005370C0"/>
    <w:rsid w:val="0054064F"/>
    <w:rsid w:val="00542E8A"/>
    <w:rsid w:val="00543007"/>
    <w:rsid w:val="0054345C"/>
    <w:rsid w:val="00543FBF"/>
    <w:rsid w:val="00545064"/>
    <w:rsid w:val="00547C6A"/>
    <w:rsid w:val="00547F32"/>
    <w:rsid w:val="005500E7"/>
    <w:rsid w:val="005504AE"/>
    <w:rsid w:val="00550920"/>
    <w:rsid w:val="00551881"/>
    <w:rsid w:val="00552A74"/>
    <w:rsid w:val="00555386"/>
    <w:rsid w:val="005577D2"/>
    <w:rsid w:val="00561A41"/>
    <w:rsid w:val="00562650"/>
    <w:rsid w:val="005626BF"/>
    <w:rsid w:val="00562D30"/>
    <w:rsid w:val="00562DF4"/>
    <w:rsid w:val="005657A0"/>
    <w:rsid w:val="00566731"/>
    <w:rsid w:val="00571023"/>
    <w:rsid w:val="005721AB"/>
    <w:rsid w:val="00572CDE"/>
    <w:rsid w:val="00574B17"/>
    <w:rsid w:val="005761BC"/>
    <w:rsid w:val="00576C87"/>
    <w:rsid w:val="00585828"/>
    <w:rsid w:val="00586D06"/>
    <w:rsid w:val="005874FD"/>
    <w:rsid w:val="00587ACF"/>
    <w:rsid w:val="005914AC"/>
    <w:rsid w:val="00591756"/>
    <w:rsid w:val="00592BDF"/>
    <w:rsid w:val="0059527A"/>
    <w:rsid w:val="00595FFD"/>
    <w:rsid w:val="005964D5"/>
    <w:rsid w:val="0059759F"/>
    <w:rsid w:val="00597853"/>
    <w:rsid w:val="005A11B8"/>
    <w:rsid w:val="005A11F0"/>
    <w:rsid w:val="005A132B"/>
    <w:rsid w:val="005A22B9"/>
    <w:rsid w:val="005A2CE4"/>
    <w:rsid w:val="005A48E0"/>
    <w:rsid w:val="005A7119"/>
    <w:rsid w:val="005A79D8"/>
    <w:rsid w:val="005B0F21"/>
    <w:rsid w:val="005B3423"/>
    <w:rsid w:val="005B3765"/>
    <w:rsid w:val="005B39FE"/>
    <w:rsid w:val="005B4A86"/>
    <w:rsid w:val="005B609F"/>
    <w:rsid w:val="005B69E6"/>
    <w:rsid w:val="005B6CAA"/>
    <w:rsid w:val="005C07D3"/>
    <w:rsid w:val="005C127F"/>
    <w:rsid w:val="005C2471"/>
    <w:rsid w:val="005D044F"/>
    <w:rsid w:val="005D0BB4"/>
    <w:rsid w:val="005D315D"/>
    <w:rsid w:val="005D49B4"/>
    <w:rsid w:val="005D4C45"/>
    <w:rsid w:val="005D547A"/>
    <w:rsid w:val="005D560B"/>
    <w:rsid w:val="005D587C"/>
    <w:rsid w:val="005D5ACA"/>
    <w:rsid w:val="005D7820"/>
    <w:rsid w:val="005D7F7B"/>
    <w:rsid w:val="005E0031"/>
    <w:rsid w:val="005E1194"/>
    <w:rsid w:val="005E32D6"/>
    <w:rsid w:val="005E5CE7"/>
    <w:rsid w:val="005F0B55"/>
    <w:rsid w:val="005F0EB5"/>
    <w:rsid w:val="005F75E4"/>
    <w:rsid w:val="005F7C8F"/>
    <w:rsid w:val="0060068E"/>
    <w:rsid w:val="00600C53"/>
    <w:rsid w:val="0060183B"/>
    <w:rsid w:val="00603D4B"/>
    <w:rsid w:val="00604652"/>
    <w:rsid w:val="0060554B"/>
    <w:rsid w:val="00605619"/>
    <w:rsid w:val="00605902"/>
    <w:rsid w:val="006066A9"/>
    <w:rsid w:val="00610B36"/>
    <w:rsid w:val="00610C61"/>
    <w:rsid w:val="00610EBE"/>
    <w:rsid w:val="00610FB7"/>
    <w:rsid w:val="006114B1"/>
    <w:rsid w:val="00612AAA"/>
    <w:rsid w:val="00613659"/>
    <w:rsid w:val="00614B51"/>
    <w:rsid w:val="00623643"/>
    <w:rsid w:val="00623DFB"/>
    <w:rsid w:val="006240FF"/>
    <w:rsid w:val="006255CC"/>
    <w:rsid w:val="00626D25"/>
    <w:rsid w:val="0062727F"/>
    <w:rsid w:val="00627BB6"/>
    <w:rsid w:val="00631D5C"/>
    <w:rsid w:val="00636FAE"/>
    <w:rsid w:val="00637003"/>
    <w:rsid w:val="006412C4"/>
    <w:rsid w:val="00642E44"/>
    <w:rsid w:val="00643AF6"/>
    <w:rsid w:val="006449BC"/>
    <w:rsid w:val="00644A88"/>
    <w:rsid w:val="00644E1E"/>
    <w:rsid w:val="00644F9A"/>
    <w:rsid w:val="00652AC6"/>
    <w:rsid w:val="00653DDA"/>
    <w:rsid w:val="00654711"/>
    <w:rsid w:val="006555E3"/>
    <w:rsid w:val="006566EC"/>
    <w:rsid w:val="0065676C"/>
    <w:rsid w:val="006608AE"/>
    <w:rsid w:val="00660B14"/>
    <w:rsid w:val="00661067"/>
    <w:rsid w:val="0066324F"/>
    <w:rsid w:val="00663AEA"/>
    <w:rsid w:val="006650D2"/>
    <w:rsid w:val="00666E83"/>
    <w:rsid w:val="006677D2"/>
    <w:rsid w:val="00670BD2"/>
    <w:rsid w:val="00670C99"/>
    <w:rsid w:val="0067162E"/>
    <w:rsid w:val="00672524"/>
    <w:rsid w:val="006739CB"/>
    <w:rsid w:val="006742EA"/>
    <w:rsid w:val="006751B1"/>
    <w:rsid w:val="006803F5"/>
    <w:rsid w:val="006807D2"/>
    <w:rsid w:val="00680DD7"/>
    <w:rsid w:val="00681EF6"/>
    <w:rsid w:val="00682460"/>
    <w:rsid w:val="0069194C"/>
    <w:rsid w:val="00691A43"/>
    <w:rsid w:val="00695878"/>
    <w:rsid w:val="00695BEC"/>
    <w:rsid w:val="00696470"/>
    <w:rsid w:val="00697347"/>
    <w:rsid w:val="006978C7"/>
    <w:rsid w:val="0069791F"/>
    <w:rsid w:val="006A157B"/>
    <w:rsid w:val="006A1F5F"/>
    <w:rsid w:val="006A4C31"/>
    <w:rsid w:val="006A771C"/>
    <w:rsid w:val="006B0748"/>
    <w:rsid w:val="006B0B23"/>
    <w:rsid w:val="006B0C5D"/>
    <w:rsid w:val="006B1A9D"/>
    <w:rsid w:val="006B1CC2"/>
    <w:rsid w:val="006B278B"/>
    <w:rsid w:val="006B3F10"/>
    <w:rsid w:val="006B4ADF"/>
    <w:rsid w:val="006B6258"/>
    <w:rsid w:val="006B70FE"/>
    <w:rsid w:val="006B7CE9"/>
    <w:rsid w:val="006C1F68"/>
    <w:rsid w:val="006C25A8"/>
    <w:rsid w:val="006C2C2E"/>
    <w:rsid w:val="006C2F41"/>
    <w:rsid w:val="006C3670"/>
    <w:rsid w:val="006D14E9"/>
    <w:rsid w:val="006D1776"/>
    <w:rsid w:val="006D2263"/>
    <w:rsid w:val="006D56A7"/>
    <w:rsid w:val="006D79E1"/>
    <w:rsid w:val="006E0691"/>
    <w:rsid w:val="006E0A12"/>
    <w:rsid w:val="006E15ED"/>
    <w:rsid w:val="006E16EC"/>
    <w:rsid w:val="006E1BF8"/>
    <w:rsid w:val="006E491D"/>
    <w:rsid w:val="006E510A"/>
    <w:rsid w:val="006E63DF"/>
    <w:rsid w:val="006E6FF0"/>
    <w:rsid w:val="006E74B9"/>
    <w:rsid w:val="006E74C8"/>
    <w:rsid w:val="006E75E4"/>
    <w:rsid w:val="006F519E"/>
    <w:rsid w:val="007008CA"/>
    <w:rsid w:val="00700909"/>
    <w:rsid w:val="00702800"/>
    <w:rsid w:val="007034D5"/>
    <w:rsid w:val="0070526F"/>
    <w:rsid w:val="007067F4"/>
    <w:rsid w:val="0071067E"/>
    <w:rsid w:val="0071311B"/>
    <w:rsid w:val="00714E94"/>
    <w:rsid w:val="0071502D"/>
    <w:rsid w:val="00720FFF"/>
    <w:rsid w:val="00721DA5"/>
    <w:rsid w:val="00722E4E"/>
    <w:rsid w:val="00725366"/>
    <w:rsid w:val="00726DE7"/>
    <w:rsid w:val="0073160C"/>
    <w:rsid w:val="0073342F"/>
    <w:rsid w:val="0073413F"/>
    <w:rsid w:val="00735396"/>
    <w:rsid w:val="00735EB2"/>
    <w:rsid w:val="007377EA"/>
    <w:rsid w:val="007421C7"/>
    <w:rsid w:val="00742675"/>
    <w:rsid w:val="007428D2"/>
    <w:rsid w:val="00742B0A"/>
    <w:rsid w:val="007438CD"/>
    <w:rsid w:val="007462C7"/>
    <w:rsid w:val="007476C8"/>
    <w:rsid w:val="00747D23"/>
    <w:rsid w:val="0075145A"/>
    <w:rsid w:val="00751835"/>
    <w:rsid w:val="007532A2"/>
    <w:rsid w:val="00754B11"/>
    <w:rsid w:val="0075517C"/>
    <w:rsid w:val="00755AA4"/>
    <w:rsid w:val="00755C45"/>
    <w:rsid w:val="00755FED"/>
    <w:rsid w:val="00756BCA"/>
    <w:rsid w:val="00757179"/>
    <w:rsid w:val="00761016"/>
    <w:rsid w:val="007649EE"/>
    <w:rsid w:val="0076572A"/>
    <w:rsid w:val="00766CB4"/>
    <w:rsid w:val="00770608"/>
    <w:rsid w:val="0077434A"/>
    <w:rsid w:val="007748FF"/>
    <w:rsid w:val="00774B5A"/>
    <w:rsid w:val="007764B3"/>
    <w:rsid w:val="00777151"/>
    <w:rsid w:val="00777224"/>
    <w:rsid w:val="00777A73"/>
    <w:rsid w:val="00777E21"/>
    <w:rsid w:val="00780F35"/>
    <w:rsid w:val="00781335"/>
    <w:rsid w:val="00781528"/>
    <w:rsid w:val="007817F8"/>
    <w:rsid w:val="00781F57"/>
    <w:rsid w:val="007828FF"/>
    <w:rsid w:val="00783521"/>
    <w:rsid w:val="007847E5"/>
    <w:rsid w:val="0078589E"/>
    <w:rsid w:val="00785B22"/>
    <w:rsid w:val="00787CD5"/>
    <w:rsid w:val="00787D07"/>
    <w:rsid w:val="00792674"/>
    <w:rsid w:val="00792E0F"/>
    <w:rsid w:val="007937E1"/>
    <w:rsid w:val="00793CCE"/>
    <w:rsid w:val="007A2FB4"/>
    <w:rsid w:val="007A37BE"/>
    <w:rsid w:val="007A39C9"/>
    <w:rsid w:val="007A40E8"/>
    <w:rsid w:val="007A538B"/>
    <w:rsid w:val="007A53BF"/>
    <w:rsid w:val="007A67B5"/>
    <w:rsid w:val="007A693C"/>
    <w:rsid w:val="007B030B"/>
    <w:rsid w:val="007B30E6"/>
    <w:rsid w:val="007B4F13"/>
    <w:rsid w:val="007B620A"/>
    <w:rsid w:val="007C1000"/>
    <w:rsid w:val="007C398A"/>
    <w:rsid w:val="007C3BB3"/>
    <w:rsid w:val="007D18E4"/>
    <w:rsid w:val="007D24DC"/>
    <w:rsid w:val="007D2951"/>
    <w:rsid w:val="007D43F6"/>
    <w:rsid w:val="007D45D9"/>
    <w:rsid w:val="007D6685"/>
    <w:rsid w:val="007E159F"/>
    <w:rsid w:val="007E18F8"/>
    <w:rsid w:val="007E2DA6"/>
    <w:rsid w:val="007E33E7"/>
    <w:rsid w:val="007E497C"/>
    <w:rsid w:val="007E6A2B"/>
    <w:rsid w:val="007F046E"/>
    <w:rsid w:val="007F0CDC"/>
    <w:rsid w:val="007F70F3"/>
    <w:rsid w:val="007F76F2"/>
    <w:rsid w:val="007F7AD8"/>
    <w:rsid w:val="00800D1D"/>
    <w:rsid w:val="00800E49"/>
    <w:rsid w:val="0080286B"/>
    <w:rsid w:val="00802B3B"/>
    <w:rsid w:val="00802F27"/>
    <w:rsid w:val="00804E0D"/>
    <w:rsid w:val="00804E7B"/>
    <w:rsid w:val="00805B00"/>
    <w:rsid w:val="0080612F"/>
    <w:rsid w:val="00807E1A"/>
    <w:rsid w:val="008108E8"/>
    <w:rsid w:val="00810DC0"/>
    <w:rsid w:val="00815148"/>
    <w:rsid w:val="008172C0"/>
    <w:rsid w:val="00820241"/>
    <w:rsid w:val="00821004"/>
    <w:rsid w:val="008216AB"/>
    <w:rsid w:val="0082184F"/>
    <w:rsid w:val="00823A81"/>
    <w:rsid w:val="008240E5"/>
    <w:rsid w:val="008243A2"/>
    <w:rsid w:val="0082540A"/>
    <w:rsid w:val="00825723"/>
    <w:rsid w:val="008268EB"/>
    <w:rsid w:val="00827338"/>
    <w:rsid w:val="00827536"/>
    <w:rsid w:val="00830E3A"/>
    <w:rsid w:val="00831A3A"/>
    <w:rsid w:val="00832303"/>
    <w:rsid w:val="00832E70"/>
    <w:rsid w:val="00836757"/>
    <w:rsid w:val="008374B2"/>
    <w:rsid w:val="00841AE7"/>
    <w:rsid w:val="00850FB6"/>
    <w:rsid w:val="00855364"/>
    <w:rsid w:val="00856288"/>
    <w:rsid w:val="00857807"/>
    <w:rsid w:val="00861197"/>
    <w:rsid w:val="0086222A"/>
    <w:rsid w:val="008622E3"/>
    <w:rsid w:val="00863E80"/>
    <w:rsid w:val="008650F7"/>
    <w:rsid w:val="00867C34"/>
    <w:rsid w:val="00870767"/>
    <w:rsid w:val="008727A1"/>
    <w:rsid w:val="00872A5C"/>
    <w:rsid w:val="008732AC"/>
    <w:rsid w:val="008742DA"/>
    <w:rsid w:val="008766CD"/>
    <w:rsid w:val="00880283"/>
    <w:rsid w:val="008810E9"/>
    <w:rsid w:val="008813A8"/>
    <w:rsid w:val="00881EE3"/>
    <w:rsid w:val="00882701"/>
    <w:rsid w:val="0088284A"/>
    <w:rsid w:val="0088300B"/>
    <w:rsid w:val="00884CBB"/>
    <w:rsid w:val="00886497"/>
    <w:rsid w:val="008908BB"/>
    <w:rsid w:val="00891324"/>
    <w:rsid w:val="00891505"/>
    <w:rsid w:val="00895E83"/>
    <w:rsid w:val="00896C17"/>
    <w:rsid w:val="00897701"/>
    <w:rsid w:val="008A22E1"/>
    <w:rsid w:val="008A3065"/>
    <w:rsid w:val="008A35A8"/>
    <w:rsid w:val="008A7CC2"/>
    <w:rsid w:val="008B0A04"/>
    <w:rsid w:val="008B10DA"/>
    <w:rsid w:val="008B24E4"/>
    <w:rsid w:val="008B5699"/>
    <w:rsid w:val="008C048E"/>
    <w:rsid w:val="008C30DE"/>
    <w:rsid w:val="008C5939"/>
    <w:rsid w:val="008C6DD4"/>
    <w:rsid w:val="008C7D4D"/>
    <w:rsid w:val="008D193E"/>
    <w:rsid w:val="008D1AC4"/>
    <w:rsid w:val="008D1C38"/>
    <w:rsid w:val="008D3E17"/>
    <w:rsid w:val="008D5D63"/>
    <w:rsid w:val="008D6678"/>
    <w:rsid w:val="008E1B93"/>
    <w:rsid w:val="008E2FD0"/>
    <w:rsid w:val="008E407C"/>
    <w:rsid w:val="008E4448"/>
    <w:rsid w:val="008E554F"/>
    <w:rsid w:val="008E59C3"/>
    <w:rsid w:val="008E6267"/>
    <w:rsid w:val="008E64C6"/>
    <w:rsid w:val="008E6C5D"/>
    <w:rsid w:val="008E6FFB"/>
    <w:rsid w:val="008F0E41"/>
    <w:rsid w:val="008F3C46"/>
    <w:rsid w:val="008F3F9E"/>
    <w:rsid w:val="008F4504"/>
    <w:rsid w:val="008F4A32"/>
    <w:rsid w:val="009016C5"/>
    <w:rsid w:val="009021F3"/>
    <w:rsid w:val="00903407"/>
    <w:rsid w:val="009060EF"/>
    <w:rsid w:val="00906864"/>
    <w:rsid w:val="009108AB"/>
    <w:rsid w:val="0091335B"/>
    <w:rsid w:val="009154BB"/>
    <w:rsid w:val="0091692B"/>
    <w:rsid w:val="00923ED9"/>
    <w:rsid w:val="00925389"/>
    <w:rsid w:val="00925E2F"/>
    <w:rsid w:val="009268CD"/>
    <w:rsid w:val="00926D91"/>
    <w:rsid w:val="0092788A"/>
    <w:rsid w:val="009304EB"/>
    <w:rsid w:val="009308B1"/>
    <w:rsid w:val="00932F59"/>
    <w:rsid w:val="00934518"/>
    <w:rsid w:val="00934DF9"/>
    <w:rsid w:val="009358F8"/>
    <w:rsid w:val="0093602A"/>
    <w:rsid w:val="00937447"/>
    <w:rsid w:val="009404F0"/>
    <w:rsid w:val="00941246"/>
    <w:rsid w:val="00942608"/>
    <w:rsid w:val="009428FF"/>
    <w:rsid w:val="00943080"/>
    <w:rsid w:val="0094310E"/>
    <w:rsid w:val="0094402B"/>
    <w:rsid w:val="0094500D"/>
    <w:rsid w:val="00946020"/>
    <w:rsid w:val="00947223"/>
    <w:rsid w:val="0095077A"/>
    <w:rsid w:val="009538DD"/>
    <w:rsid w:val="00954742"/>
    <w:rsid w:val="00954B0F"/>
    <w:rsid w:val="00954E13"/>
    <w:rsid w:val="009550C7"/>
    <w:rsid w:val="0095701D"/>
    <w:rsid w:val="00957C17"/>
    <w:rsid w:val="00957C58"/>
    <w:rsid w:val="00962C38"/>
    <w:rsid w:val="00962FBB"/>
    <w:rsid w:val="00973041"/>
    <w:rsid w:val="009730FF"/>
    <w:rsid w:val="00974A80"/>
    <w:rsid w:val="00975600"/>
    <w:rsid w:val="00975710"/>
    <w:rsid w:val="00975DDB"/>
    <w:rsid w:val="00980440"/>
    <w:rsid w:val="0098582C"/>
    <w:rsid w:val="00987D99"/>
    <w:rsid w:val="00990556"/>
    <w:rsid w:val="00990CC5"/>
    <w:rsid w:val="00991EA7"/>
    <w:rsid w:val="00992327"/>
    <w:rsid w:val="009944B1"/>
    <w:rsid w:val="00994C39"/>
    <w:rsid w:val="00994FA6"/>
    <w:rsid w:val="009955D0"/>
    <w:rsid w:val="0099574D"/>
    <w:rsid w:val="00995962"/>
    <w:rsid w:val="00995DCC"/>
    <w:rsid w:val="009A0090"/>
    <w:rsid w:val="009A043C"/>
    <w:rsid w:val="009A12DA"/>
    <w:rsid w:val="009A6FFF"/>
    <w:rsid w:val="009B21CB"/>
    <w:rsid w:val="009B3D8A"/>
    <w:rsid w:val="009B67F8"/>
    <w:rsid w:val="009B70E2"/>
    <w:rsid w:val="009B71BD"/>
    <w:rsid w:val="009B7910"/>
    <w:rsid w:val="009C1234"/>
    <w:rsid w:val="009C13B2"/>
    <w:rsid w:val="009C1A98"/>
    <w:rsid w:val="009C2060"/>
    <w:rsid w:val="009C30C5"/>
    <w:rsid w:val="009C34AB"/>
    <w:rsid w:val="009C51B7"/>
    <w:rsid w:val="009D057F"/>
    <w:rsid w:val="009D3153"/>
    <w:rsid w:val="009D404B"/>
    <w:rsid w:val="009D495D"/>
    <w:rsid w:val="009D6D19"/>
    <w:rsid w:val="009E2A60"/>
    <w:rsid w:val="009E7172"/>
    <w:rsid w:val="009F0BC8"/>
    <w:rsid w:val="009F17AD"/>
    <w:rsid w:val="009F193F"/>
    <w:rsid w:val="009F3D99"/>
    <w:rsid w:val="009F5327"/>
    <w:rsid w:val="009F56AF"/>
    <w:rsid w:val="009F647D"/>
    <w:rsid w:val="009F6630"/>
    <w:rsid w:val="009F6835"/>
    <w:rsid w:val="00A00B8C"/>
    <w:rsid w:val="00A00E26"/>
    <w:rsid w:val="00A01913"/>
    <w:rsid w:val="00A077CF"/>
    <w:rsid w:val="00A11AD5"/>
    <w:rsid w:val="00A126F9"/>
    <w:rsid w:val="00A12E90"/>
    <w:rsid w:val="00A15854"/>
    <w:rsid w:val="00A15A19"/>
    <w:rsid w:val="00A165CC"/>
    <w:rsid w:val="00A1734F"/>
    <w:rsid w:val="00A2084D"/>
    <w:rsid w:val="00A20F20"/>
    <w:rsid w:val="00A21587"/>
    <w:rsid w:val="00A2208C"/>
    <w:rsid w:val="00A220CB"/>
    <w:rsid w:val="00A2277E"/>
    <w:rsid w:val="00A22B77"/>
    <w:rsid w:val="00A2440C"/>
    <w:rsid w:val="00A247B1"/>
    <w:rsid w:val="00A248CA"/>
    <w:rsid w:val="00A36417"/>
    <w:rsid w:val="00A3708D"/>
    <w:rsid w:val="00A378E0"/>
    <w:rsid w:val="00A37F1D"/>
    <w:rsid w:val="00A40827"/>
    <w:rsid w:val="00A40BDD"/>
    <w:rsid w:val="00A40C68"/>
    <w:rsid w:val="00A411B4"/>
    <w:rsid w:val="00A41BF4"/>
    <w:rsid w:val="00A41CDD"/>
    <w:rsid w:val="00A4218E"/>
    <w:rsid w:val="00A43817"/>
    <w:rsid w:val="00A43E6D"/>
    <w:rsid w:val="00A45A4E"/>
    <w:rsid w:val="00A46483"/>
    <w:rsid w:val="00A501BE"/>
    <w:rsid w:val="00A53137"/>
    <w:rsid w:val="00A5365C"/>
    <w:rsid w:val="00A5479F"/>
    <w:rsid w:val="00A575D9"/>
    <w:rsid w:val="00A57885"/>
    <w:rsid w:val="00A61163"/>
    <w:rsid w:val="00A6548A"/>
    <w:rsid w:val="00A6636A"/>
    <w:rsid w:val="00A664B8"/>
    <w:rsid w:val="00A674CF"/>
    <w:rsid w:val="00A70089"/>
    <w:rsid w:val="00A7073C"/>
    <w:rsid w:val="00A71303"/>
    <w:rsid w:val="00A729FE"/>
    <w:rsid w:val="00A742A5"/>
    <w:rsid w:val="00A74967"/>
    <w:rsid w:val="00A7650C"/>
    <w:rsid w:val="00A7714D"/>
    <w:rsid w:val="00A77690"/>
    <w:rsid w:val="00A80BC9"/>
    <w:rsid w:val="00A811E4"/>
    <w:rsid w:val="00A819C1"/>
    <w:rsid w:val="00A81DA8"/>
    <w:rsid w:val="00A839C5"/>
    <w:rsid w:val="00A8508B"/>
    <w:rsid w:val="00A873D9"/>
    <w:rsid w:val="00A9094A"/>
    <w:rsid w:val="00A9236C"/>
    <w:rsid w:val="00A92E1C"/>
    <w:rsid w:val="00A9372A"/>
    <w:rsid w:val="00A97087"/>
    <w:rsid w:val="00AA008A"/>
    <w:rsid w:val="00AA05A1"/>
    <w:rsid w:val="00AA589C"/>
    <w:rsid w:val="00AB18AF"/>
    <w:rsid w:val="00AB1E3D"/>
    <w:rsid w:val="00AC14C1"/>
    <w:rsid w:val="00AC1EA1"/>
    <w:rsid w:val="00AC200D"/>
    <w:rsid w:val="00AC3B54"/>
    <w:rsid w:val="00AC46E9"/>
    <w:rsid w:val="00AC4A30"/>
    <w:rsid w:val="00AC7453"/>
    <w:rsid w:val="00AD350F"/>
    <w:rsid w:val="00AD6502"/>
    <w:rsid w:val="00AD6A2C"/>
    <w:rsid w:val="00AD6D36"/>
    <w:rsid w:val="00AD6DBB"/>
    <w:rsid w:val="00AD7521"/>
    <w:rsid w:val="00AD7FF5"/>
    <w:rsid w:val="00AE07D1"/>
    <w:rsid w:val="00AE09CF"/>
    <w:rsid w:val="00AE1677"/>
    <w:rsid w:val="00AE3009"/>
    <w:rsid w:val="00AE3761"/>
    <w:rsid w:val="00AE457B"/>
    <w:rsid w:val="00AE487C"/>
    <w:rsid w:val="00AE56E4"/>
    <w:rsid w:val="00AE5C42"/>
    <w:rsid w:val="00AE7081"/>
    <w:rsid w:val="00AE7E44"/>
    <w:rsid w:val="00AF4B06"/>
    <w:rsid w:val="00AF4CEE"/>
    <w:rsid w:val="00AF5DAE"/>
    <w:rsid w:val="00AF634A"/>
    <w:rsid w:val="00B002D9"/>
    <w:rsid w:val="00B005D4"/>
    <w:rsid w:val="00B022C3"/>
    <w:rsid w:val="00B03A9C"/>
    <w:rsid w:val="00B03E1C"/>
    <w:rsid w:val="00B061EA"/>
    <w:rsid w:val="00B06925"/>
    <w:rsid w:val="00B15487"/>
    <w:rsid w:val="00B203CB"/>
    <w:rsid w:val="00B225EE"/>
    <w:rsid w:val="00B3012C"/>
    <w:rsid w:val="00B3050D"/>
    <w:rsid w:val="00B324F4"/>
    <w:rsid w:val="00B3372E"/>
    <w:rsid w:val="00B36CDB"/>
    <w:rsid w:val="00B3764D"/>
    <w:rsid w:val="00B37BE8"/>
    <w:rsid w:val="00B4082D"/>
    <w:rsid w:val="00B40A7D"/>
    <w:rsid w:val="00B42499"/>
    <w:rsid w:val="00B42A52"/>
    <w:rsid w:val="00B45153"/>
    <w:rsid w:val="00B463F4"/>
    <w:rsid w:val="00B465EC"/>
    <w:rsid w:val="00B50368"/>
    <w:rsid w:val="00B50A40"/>
    <w:rsid w:val="00B52178"/>
    <w:rsid w:val="00B521D0"/>
    <w:rsid w:val="00B52BB0"/>
    <w:rsid w:val="00B541AF"/>
    <w:rsid w:val="00B548F1"/>
    <w:rsid w:val="00B54F00"/>
    <w:rsid w:val="00B55295"/>
    <w:rsid w:val="00B63EAF"/>
    <w:rsid w:val="00B64A89"/>
    <w:rsid w:val="00B6594D"/>
    <w:rsid w:val="00B67927"/>
    <w:rsid w:val="00B73511"/>
    <w:rsid w:val="00B73B24"/>
    <w:rsid w:val="00B74937"/>
    <w:rsid w:val="00B767EF"/>
    <w:rsid w:val="00B80F57"/>
    <w:rsid w:val="00B81249"/>
    <w:rsid w:val="00B85DAF"/>
    <w:rsid w:val="00B86ACC"/>
    <w:rsid w:val="00B87797"/>
    <w:rsid w:val="00B87B74"/>
    <w:rsid w:val="00B908E8"/>
    <w:rsid w:val="00B91467"/>
    <w:rsid w:val="00B9167F"/>
    <w:rsid w:val="00B921E1"/>
    <w:rsid w:val="00B93E1B"/>
    <w:rsid w:val="00B94616"/>
    <w:rsid w:val="00B94DCC"/>
    <w:rsid w:val="00B94F89"/>
    <w:rsid w:val="00B9564A"/>
    <w:rsid w:val="00B959C6"/>
    <w:rsid w:val="00B95FD8"/>
    <w:rsid w:val="00B962B2"/>
    <w:rsid w:val="00BA14C8"/>
    <w:rsid w:val="00BA1C62"/>
    <w:rsid w:val="00BA1D3A"/>
    <w:rsid w:val="00BA2075"/>
    <w:rsid w:val="00BA2669"/>
    <w:rsid w:val="00BA5F24"/>
    <w:rsid w:val="00BA6F2E"/>
    <w:rsid w:val="00BA73E2"/>
    <w:rsid w:val="00BB316E"/>
    <w:rsid w:val="00BC31A2"/>
    <w:rsid w:val="00BC386E"/>
    <w:rsid w:val="00BC3CE4"/>
    <w:rsid w:val="00BC520A"/>
    <w:rsid w:val="00BC626F"/>
    <w:rsid w:val="00BC7DFF"/>
    <w:rsid w:val="00BD3130"/>
    <w:rsid w:val="00BD44C6"/>
    <w:rsid w:val="00BD4F36"/>
    <w:rsid w:val="00BE0395"/>
    <w:rsid w:val="00BE06C6"/>
    <w:rsid w:val="00BE09DA"/>
    <w:rsid w:val="00BE23CA"/>
    <w:rsid w:val="00BE2F1A"/>
    <w:rsid w:val="00BE3FA6"/>
    <w:rsid w:val="00BE4F16"/>
    <w:rsid w:val="00BE6503"/>
    <w:rsid w:val="00BF0AF7"/>
    <w:rsid w:val="00BF28D4"/>
    <w:rsid w:val="00BF386C"/>
    <w:rsid w:val="00BF4CEF"/>
    <w:rsid w:val="00BF5FD6"/>
    <w:rsid w:val="00BF6DAD"/>
    <w:rsid w:val="00BF7940"/>
    <w:rsid w:val="00C0116D"/>
    <w:rsid w:val="00C018A5"/>
    <w:rsid w:val="00C03E01"/>
    <w:rsid w:val="00C0453F"/>
    <w:rsid w:val="00C064D5"/>
    <w:rsid w:val="00C07DC2"/>
    <w:rsid w:val="00C101BC"/>
    <w:rsid w:val="00C115DF"/>
    <w:rsid w:val="00C1310C"/>
    <w:rsid w:val="00C1530A"/>
    <w:rsid w:val="00C15608"/>
    <w:rsid w:val="00C203E7"/>
    <w:rsid w:val="00C20B96"/>
    <w:rsid w:val="00C21422"/>
    <w:rsid w:val="00C25219"/>
    <w:rsid w:val="00C2628D"/>
    <w:rsid w:val="00C338D1"/>
    <w:rsid w:val="00C33D34"/>
    <w:rsid w:val="00C3609C"/>
    <w:rsid w:val="00C446CB"/>
    <w:rsid w:val="00C50011"/>
    <w:rsid w:val="00C50104"/>
    <w:rsid w:val="00C503B1"/>
    <w:rsid w:val="00C51044"/>
    <w:rsid w:val="00C510FC"/>
    <w:rsid w:val="00C53B5E"/>
    <w:rsid w:val="00C53FC0"/>
    <w:rsid w:val="00C57BC6"/>
    <w:rsid w:val="00C57E5E"/>
    <w:rsid w:val="00C611C6"/>
    <w:rsid w:val="00C62523"/>
    <w:rsid w:val="00C666C4"/>
    <w:rsid w:val="00C71BEA"/>
    <w:rsid w:val="00C735E7"/>
    <w:rsid w:val="00C73D26"/>
    <w:rsid w:val="00C73E75"/>
    <w:rsid w:val="00C75CAC"/>
    <w:rsid w:val="00C81260"/>
    <w:rsid w:val="00C81888"/>
    <w:rsid w:val="00C8486B"/>
    <w:rsid w:val="00C85F78"/>
    <w:rsid w:val="00C86A99"/>
    <w:rsid w:val="00C873C6"/>
    <w:rsid w:val="00C90B8E"/>
    <w:rsid w:val="00C90E4C"/>
    <w:rsid w:val="00C9113D"/>
    <w:rsid w:val="00C91E01"/>
    <w:rsid w:val="00C91FBC"/>
    <w:rsid w:val="00C94A11"/>
    <w:rsid w:val="00C96558"/>
    <w:rsid w:val="00C9690B"/>
    <w:rsid w:val="00CA0A9E"/>
    <w:rsid w:val="00CA3433"/>
    <w:rsid w:val="00CA5DDF"/>
    <w:rsid w:val="00CA775B"/>
    <w:rsid w:val="00CB0A9E"/>
    <w:rsid w:val="00CB0AB8"/>
    <w:rsid w:val="00CB2222"/>
    <w:rsid w:val="00CB52F2"/>
    <w:rsid w:val="00CB5A16"/>
    <w:rsid w:val="00CB6AFF"/>
    <w:rsid w:val="00CC2C5A"/>
    <w:rsid w:val="00CC34A5"/>
    <w:rsid w:val="00CC4EB2"/>
    <w:rsid w:val="00CC72C7"/>
    <w:rsid w:val="00CC78C7"/>
    <w:rsid w:val="00CD12AB"/>
    <w:rsid w:val="00CD2825"/>
    <w:rsid w:val="00CD28A0"/>
    <w:rsid w:val="00CD3054"/>
    <w:rsid w:val="00CD7089"/>
    <w:rsid w:val="00CE01F1"/>
    <w:rsid w:val="00CE16EC"/>
    <w:rsid w:val="00CE267F"/>
    <w:rsid w:val="00CE7FEA"/>
    <w:rsid w:val="00CF1653"/>
    <w:rsid w:val="00CF4A5D"/>
    <w:rsid w:val="00CF4BC9"/>
    <w:rsid w:val="00CF62C5"/>
    <w:rsid w:val="00CF7B26"/>
    <w:rsid w:val="00D01B24"/>
    <w:rsid w:val="00D02B0B"/>
    <w:rsid w:val="00D036A2"/>
    <w:rsid w:val="00D03D93"/>
    <w:rsid w:val="00D045CA"/>
    <w:rsid w:val="00D0749B"/>
    <w:rsid w:val="00D118E5"/>
    <w:rsid w:val="00D11E66"/>
    <w:rsid w:val="00D12B6E"/>
    <w:rsid w:val="00D12E54"/>
    <w:rsid w:val="00D147D3"/>
    <w:rsid w:val="00D15243"/>
    <w:rsid w:val="00D155A3"/>
    <w:rsid w:val="00D221C4"/>
    <w:rsid w:val="00D22F1E"/>
    <w:rsid w:val="00D2510D"/>
    <w:rsid w:val="00D26014"/>
    <w:rsid w:val="00D270C0"/>
    <w:rsid w:val="00D30098"/>
    <w:rsid w:val="00D319D6"/>
    <w:rsid w:val="00D332E1"/>
    <w:rsid w:val="00D3489A"/>
    <w:rsid w:val="00D352EC"/>
    <w:rsid w:val="00D3585E"/>
    <w:rsid w:val="00D37863"/>
    <w:rsid w:val="00D413FF"/>
    <w:rsid w:val="00D4194C"/>
    <w:rsid w:val="00D42B9E"/>
    <w:rsid w:val="00D46828"/>
    <w:rsid w:val="00D46E30"/>
    <w:rsid w:val="00D47F24"/>
    <w:rsid w:val="00D50996"/>
    <w:rsid w:val="00D50A71"/>
    <w:rsid w:val="00D51CF9"/>
    <w:rsid w:val="00D52804"/>
    <w:rsid w:val="00D52DAF"/>
    <w:rsid w:val="00D544F5"/>
    <w:rsid w:val="00D571DC"/>
    <w:rsid w:val="00D60F2A"/>
    <w:rsid w:val="00D62D14"/>
    <w:rsid w:val="00D62EE2"/>
    <w:rsid w:val="00D6303D"/>
    <w:rsid w:val="00D64AEC"/>
    <w:rsid w:val="00D65525"/>
    <w:rsid w:val="00D65BFB"/>
    <w:rsid w:val="00D66E6F"/>
    <w:rsid w:val="00D706CE"/>
    <w:rsid w:val="00D70852"/>
    <w:rsid w:val="00D71740"/>
    <w:rsid w:val="00D718D6"/>
    <w:rsid w:val="00D725A5"/>
    <w:rsid w:val="00D73CD4"/>
    <w:rsid w:val="00D81BC9"/>
    <w:rsid w:val="00D823AF"/>
    <w:rsid w:val="00D833F0"/>
    <w:rsid w:val="00D8554A"/>
    <w:rsid w:val="00D86141"/>
    <w:rsid w:val="00D867AA"/>
    <w:rsid w:val="00D91FE5"/>
    <w:rsid w:val="00D92A39"/>
    <w:rsid w:val="00D945B4"/>
    <w:rsid w:val="00DA0E34"/>
    <w:rsid w:val="00DA552A"/>
    <w:rsid w:val="00DA671A"/>
    <w:rsid w:val="00DA7407"/>
    <w:rsid w:val="00DA7E38"/>
    <w:rsid w:val="00DB0A04"/>
    <w:rsid w:val="00DB28D6"/>
    <w:rsid w:val="00DB4A01"/>
    <w:rsid w:val="00DC19F7"/>
    <w:rsid w:val="00DC30E7"/>
    <w:rsid w:val="00DC7E1F"/>
    <w:rsid w:val="00DD0B07"/>
    <w:rsid w:val="00DD0D11"/>
    <w:rsid w:val="00DD41BE"/>
    <w:rsid w:val="00DE046B"/>
    <w:rsid w:val="00DE0AA0"/>
    <w:rsid w:val="00DE35CD"/>
    <w:rsid w:val="00DE37C3"/>
    <w:rsid w:val="00DE4697"/>
    <w:rsid w:val="00DE48EF"/>
    <w:rsid w:val="00DE5498"/>
    <w:rsid w:val="00DE5691"/>
    <w:rsid w:val="00DE574F"/>
    <w:rsid w:val="00DE5E30"/>
    <w:rsid w:val="00DE75DC"/>
    <w:rsid w:val="00DF01B3"/>
    <w:rsid w:val="00DF0CA2"/>
    <w:rsid w:val="00DF1345"/>
    <w:rsid w:val="00DF3196"/>
    <w:rsid w:val="00DF6B24"/>
    <w:rsid w:val="00E007DD"/>
    <w:rsid w:val="00E0114D"/>
    <w:rsid w:val="00E01246"/>
    <w:rsid w:val="00E029DA"/>
    <w:rsid w:val="00E02CB3"/>
    <w:rsid w:val="00E03833"/>
    <w:rsid w:val="00E04546"/>
    <w:rsid w:val="00E05530"/>
    <w:rsid w:val="00E10889"/>
    <w:rsid w:val="00E121A7"/>
    <w:rsid w:val="00E14CF0"/>
    <w:rsid w:val="00E15913"/>
    <w:rsid w:val="00E163C3"/>
    <w:rsid w:val="00E20C9A"/>
    <w:rsid w:val="00E22A57"/>
    <w:rsid w:val="00E245BE"/>
    <w:rsid w:val="00E25482"/>
    <w:rsid w:val="00E2611E"/>
    <w:rsid w:val="00E26A87"/>
    <w:rsid w:val="00E26AE3"/>
    <w:rsid w:val="00E274C2"/>
    <w:rsid w:val="00E3156E"/>
    <w:rsid w:val="00E32C32"/>
    <w:rsid w:val="00E34285"/>
    <w:rsid w:val="00E3620C"/>
    <w:rsid w:val="00E36B89"/>
    <w:rsid w:val="00E40064"/>
    <w:rsid w:val="00E401F5"/>
    <w:rsid w:val="00E40ABD"/>
    <w:rsid w:val="00E45F96"/>
    <w:rsid w:val="00E46649"/>
    <w:rsid w:val="00E46ECE"/>
    <w:rsid w:val="00E50CB9"/>
    <w:rsid w:val="00E51935"/>
    <w:rsid w:val="00E52C5D"/>
    <w:rsid w:val="00E53548"/>
    <w:rsid w:val="00E53ACE"/>
    <w:rsid w:val="00E543C7"/>
    <w:rsid w:val="00E5479C"/>
    <w:rsid w:val="00E56BC6"/>
    <w:rsid w:val="00E5727F"/>
    <w:rsid w:val="00E57F2F"/>
    <w:rsid w:val="00E6199B"/>
    <w:rsid w:val="00E62DCF"/>
    <w:rsid w:val="00E63591"/>
    <w:rsid w:val="00E65162"/>
    <w:rsid w:val="00E7018A"/>
    <w:rsid w:val="00E71300"/>
    <w:rsid w:val="00E7206C"/>
    <w:rsid w:val="00E729FB"/>
    <w:rsid w:val="00E75BE9"/>
    <w:rsid w:val="00E80301"/>
    <w:rsid w:val="00E823C6"/>
    <w:rsid w:val="00E83FA8"/>
    <w:rsid w:val="00E842C9"/>
    <w:rsid w:val="00E84461"/>
    <w:rsid w:val="00E847BA"/>
    <w:rsid w:val="00E90B1B"/>
    <w:rsid w:val="00E913D7"/>
    <w:rsid w:val="00E922A1"/>
    <w:rsid w:val="00E927CA"/>
    <w:rsid w:val="00E937E7"/>
    <w:rsid w:val="00E93E35"/>
    <w:rsid w:val="00E948E2"/>
    <w:rsid w:val="00E95FA3"/>
    <w:rsid w:val="00EA0938"/>
    <w:rsid w:val="00EA1696"/>
    <w:rsid w:val="00EA235F"/>
    <w:rsid w:val="00EA690C"/>
    <w:rsid w:val="00EA765B"/>
    <w:rsid w:val="00EB07B3"/>
    <w:rsid w:val="00EB43A4"/>
    <w:rsid w:val="00EB4EB3"/>
    <w:rsid w:val="00EB4F70"/>
    <w:rsid w:val="00EB6D69"/>
    <w:rsid w:val="00EB6EF1"/>
    <w:rsid w:val="00EB72C7"/>
    <w:rsid w:val="00EB7B88"/>
    <w:rsid w:val="00EC0A52"/>
    <w:rsid w:val="00EC1A03"/>
    <w:rsid w:val="00EC1E78"/>
    <w:rsid w:val="00EC2E26"/>
    <w:rsid w:val="00EC5F8E"/>
    <w:rsid w:val="00EC6C2B"/>
    <w:rsid w:val="00EC6F2F"/>
    <w:rsid w:val="00EC711E"/>
    <w:rsid w:val="00ED0B71"/>
    <w:rsid w:val="00ED15DF"/>
    <w:rsid w:val="00ED1834"/>
    <w:rsid w:val="00ED2D7F"/>
    <w:rsid w:val="00ED3E3F"/>
    <w:rsid w:val="00EE10E1"/>
    <w:rsid w:val="00EE1971"/>
    <w:rsid w:val="00EE389B"/>
    <w:rsid w:val="00EE56BC"/>
    <w:rsid w:val="00EE6E93"/>
    <w:rsid w:val="00EE7AB7"/>
    <w:rsid w:val="00EF0969"/>
    <w:rsid w:val="00EF24E1"/>
    <w:rsid w:val="00EF398F"/>
    <w:rsid w:val="00EF4BF7"/>
    <w:rsid w:val="00EF7024"/>
    <w:rsid w:val="00EF780D"/>
    <w:rsid w:val="00F01C6F"/>
    <w:rsid w:val="00F03A54"/>
    <w:rsid w:val="00F04A31"/>
    <w:rsid w:val="00F07991"/>
    <w:rsid w:val="00F114C0"/>
    <w:rsid w:val="00F11CA5"/>
    <w:rsid w:val="00F13501"/>
    <w:rsid w:val="00F15A26"/>
    <w:rsid w:val="00F17069"/>
    <w:rsid w:val="00F17A62"/>
    <w:rsid w:val="00F21C75"/>
    <w:rsid w:val="00F24C1A"/>
    <w:rsid w:val="00F24CFA"/>
    <w:rsid w:val="00F270E4"/>
    <w:rsid w:val="00F2738E"/>
    <w:rsid w:val="00F27CF8"/>
    <w:rsid w:val="00F3043A"/>
    <w:rsid w:val="00F3089A"/>
    <w:rsid w:val="00F3110A"/>
    <w:rsid w:val="00F34147"/>
    <w:rsid w:val="00F35BF0"/>
    <w:rsid w:val="00F40F3A"/>
    <w:rsid w:val="00F41C15"/>
    <w:rsid w:val="00F424D4"/>
    <w:rsid w:val="00F44FDC"/>
    <w:rsid w:val="00F453F8"/>
    <w:rsid w:val="00F47B72"/>
    <w:rsid w:val="00F47C5D"/>
    <w:rsid w:val="00F47E6A"/>
    <w:rsid w:val="00F52B90"/>
    <w:rsid w:val="00F5303C"/>
    <w:rsid w:val="00F54290"/>
    <w:rsid w:val="00F5508F"/>
    <w:rsid w:val="00F61DE5"/>
    <w:rsid w:val="00F623B5"/>
    <w:rsid w:val="00F62AE9"/>
    <w:rsid w:val="00F6558F"/>
    <w:rsid w:val="00F7062A"/>
    <w:rsid w:val="00F71D59"/>
    <w:rsid w:val="00F71E27"/>
    <w:rsid w:val="00F725A6"/>
    <w:rsid w:val="00F7356E"/>
    <w:rsid w:val="00F73E6A"/>
    <w:rsid w:val="00F773DE"/>
    <w:rsid w:val="00F7748E"/>
    <w:rsid w:val="00F80062"/>
    <w:rsid w:val="00F8063F"/>
    <w:rsid w:val="00F82CB7"/>
    <w:rsid w:val="00F830B0"/>
    <w:rsid w:val="00F83608"/>
    <w:rsid w:val="00F83AF0"/>
    <w:rsid w:val="00F84C17"/>
    <w:rsid w:val="00F850BE"/>
    <w:rsid w:val="00F931A6"/>
    <w:rsid w:val="00F93A81"/>
    <w:rsid w:val="00F944E7"/>
    <w:rsid w:val="00F94A3A"/>
    <w:rsid w:val="00F94ECD"/>
    <w:rsid w:val="00FA26ED"/>
    <w:rsid w:val="00FA342D"/>
    <w:rsid w:val="00FB265D"/>
    <w:rsid w:val="00FB2C8C"/>
    <w:rsid w:val="00FB4823"/>
    <w:rsid w:val="00FB54AC"/>
    <w:rsid w:val="00FB59B6"/>
    <w:rsid w:val="00FB69E9"/>
    <w:rsid w:val="00FB7001"/>
    <w:rsid w:val="00FB7773"/>
    <w:rsid w:val="00FB7B1E"/>
    <w:rsid w:val="00FC19C7"/>
    <w:rsid w:val="00FC1ED8"/>
    <w:rsid w:val="00FC2D21"/>
    <w:rsid w:val="00FC540D"/>
    <w:rsid w:val="00FC619A"/>
    <w:rsid w:val="00FC77DB"/>
    <w:rsid w:val="00FD06B4"/>
    <w:rsid w:val="00FD1A35"/>
    <w:rsid w:val="00FD1A44"/>
    <w:rsid w:val="00FD6BE2"/>
    <w:rsid w:val="00FD76BD"/>
    <w:rsid w:val="00FD7748"/>
    <w:rsid w:val="00FD7CCD"/>
    <w:rsid w:val="00FD7F4E"/>
    <w:rsid w:val="00FE06E0"/>
    <w:rsid w:val="00FE153F"/>
    <w:rsid w:val="00FE1CCF"/>
    <w:rsid w:val="00FE3AE7"/>
    <w:rsid w:val="00FE4FE2"/>
    <w:rsid w:val="00FE51F4"/>
    <w:rsid w:val="00FE6FEE"/>
    <w:rsid w:val="00FE728F"/>
    <w:rsid w:val="00FE7DDE"/>
    <w:rsid w:val="00FF141F"/>
    <w:rsid w:val="00FF1E1E"/>
    <w:rsid w:val="00FF273F"/>
    <w:rsid w:val="00FF2F1C"/>
    <w:rsid w:val="00FF3118"/>
    <w:rsid w:val="00FF584F"/>
    <w:rsid w:val="00FF5FC5"/>
    <w:rsid w:val="00FF7271"/>
    <w:rsid w:val="153521DB"/>
    <w:rsid w:val="41940108"/>
    <w:rsid w:val="597AB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7CD17E2"/>
  <w15:chartTrackingRefBased/>
  <w15:docId w15:val="{AC0900FB-C090-4243-9B3C-04300EF7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AF4CEE"/>
    <w:pPr>
      <w:spacing w:after="0" w:line="240" w:lineRule="auto"/>
      <w:ind w:firstLine="709"/>
      <w:jc w:val="both"/>
    </w:pPr>
    <w:rPr>
      <w:sz w:val="28"/>
      <w:szCs w:val="28"/>
    </w:rPr>
  </w:style>
  <w:style w:type="paragraph" w:styleId="10">
    <w:name w:val="heading 1"/>
    <w:basedOn w:val="a5"/>
    <w:next w:val="a5"/>
    <w:link w:val="11"/>
    <w:uiPriority w:val="9"/>
    <w:qFormat/>
    <w:rsid w:val="00B022C3"/>
    <w:pPr>
      <w:keepNext/>
      <w:keepLines/>
      <w:numPr>
        <w:numId w:val="46"/>
      </w:numPr>
      <w:spacing w:before="240" w:after="240"/>
      <w:jc w:val="left"/>
      <w:outlineLvl w:val="0"/>
    </w:pPr>
    <w:rPr>
      <w:rFonts w:asciiTheme="majorHAnsi" w:eastAsia="Times New Roman" w:hAnsiTheme="majorHAnsi" w:cstheme="majorBidi"/>
      <w:b/>
      <w:bCs/>
      <w:color w:val="000000" w:themeColor="text1"/>
    </w:rPr>
  </w:style>
  <w:style w:type="paragraph" w:styleId="2">
    <w:name w:val="heading 2"/>
    <w:basedOn w:val="10"/>
    <w:next w:val="a5"/>
    <w:link w:val="20"/>
    <w:uiPriority w:val="10"/>
    <w:qFormat/>
    <w:rsid w:val="00B022C3"/>
    <w:pPr>
      <w:numPr>
        <w:ilvl w:val="1"/>
      </w:numPr>
      <w:outlineLvl w:val="1"/>
    </w:pPr>
  </w:style>
  <w:style w:type="paragraph" w:styleId="3">
    <w:name w:val="heading 3"/>
    <w:basedOn w:val="2"/>
    <w:next w:val="a5"/>
    <w:link w:val="30"/>
    <w:uiPriority w:val="9"/>
    <w:semiHidden/>
    <w:rsid w:val="00766CB4"/>
    <w:pPr>
      <w:numPr>
        <w:ilvl w:val="0"/>
        <w:numId w:val="0"/>
      </w:numPr>
      <w:ind w:firstLine="709"/>
      <w:outlineLvl w:val="2"/>
    </w:pPr>
    <w:rPr>
      <w:b w:val="0"/>
    </w:rPr>
  </w:style>
  <w:style w:type="paragraph" w:styleId="4">
    <w:name w:val="heading 4"/>
    <w:basedOn w:val="3"/>
    <w:next w:val="a5"/>
    <w:link w:val="40"/>
    <w:uiPriority w:val="9"/>
    <w:semiHidden/>
    <w:rsid w:val="001A7D5E"/>
    <w:pPr>
      <w:outlineLvl w:val="3"/>
    </w:pPr>
  </w:style>
  <w:style w:type="paragraph" w:styleId="5">
    <w:name w:val="heading 5"/>
    <w:basedOn w:val="a5"/>
    <w:next w:val="a5"/>
    <w:link w:val="50"/>
    <w:uiPriority w:val="9"/>
    <w:semiHidden/>
    <w:rsid w:val="00F34147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5"/>
    <w:next w:val="a5"/>
    <w:link w:val="60"/>
    <w:uiPriority w:val="9"/>
    <w:semiHidden/>
    <w:rsid w:val="00F34147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5"/>
    <w:next w:val="a5"/>
    <w:link w:val="70"/>
    <w:uiPriority w:val="9"/>
    <w:semiHidden/>
    <w:rsid w:val="00F34147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5"/>
    <w:next w:val="a5"/>
    <w:link w:val="80"/>
    <w:uiPriority w:val="9"/>
    <w:semiHidden/>
    <w:qFormat/>
    <w:rsid w:val="00F34147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5"/>
    <w:next w:val="a5"/>
    <w:link w:val="90"/>
    <w:uiPriority w:val="9"/>
    <w:semiHidden/>
    <w:qFormat/>
    <w:rsid w:val="00F34147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Subtle Emphasis"/>
    <w:basedOn w:val="a6"/>
    <w:uiPriority w:val="1"/>
    <w:qFormat/>
    <w:rsid w:val="006677D2"/>
    <w:rPr>
      <w:i/>
      <w:iCs/>
      <w:color w:val="auto"/>
    </w:rPr>
  </w:style>
  <w:style w:type="character" w:customStyle="1" w:styleId="11">
    <w:name w:val="Заголовок 1 Знак"/>
    <w:basedOn w:val="a6"/>
    <w:link w:val="10"/>
    <w:uiPriority w:val="9"/>
    <w:rsid w:val="00B022C3"/>
    <w:rPr>
      <w:rFonts w:asciiTheme="majorHAnsi" w:eastAsia="Times New Roman" w:hAnsiTheme="majorHAnsi" w:cstheme="majorBidi"/>
      <w:b/>
      <w:bCs/>
      <w:color w:val="000000" w:themeColor="text1"/>
      <w:sz w:val="28"/>
      <w:szCs w:val="28"/>
      <w:lang w:val="ru-RU"/>
    </w:rPr>
  </w:style>
  <w:style w:type="character" w:customStyle="1" w:styleId="20">
    <w:name w:val="Заголовок 2 Знак"/>
    <w:basedOn w:val="a6"/>
    <w:link w:val="2"/>
    <w:uiPriority w:val="10"/>
    <w:rsid w:val="00B022C3"/>
    <w:rPr>
      <w:rFonts w:asciiTheme="majorHAnsi" w:eastAsia="Times New Roman" w:hAnsiTheme="majorHAnsi" w:cstheme="majorBidi"/>
      <w:b/>
      <w:bCs/>
      <w:color w:val="000000" w:themeColor="text1"/>
      <w:sz w:val="28"/>
      <w:szCs w:val="28"/>
      <w:lang w:val="ru-RU"/>
    </w:rPr>
  </w:style>
  <w:style w:type="character" w:customStyle="1" w:styleId="30">
    <w:name w:val="Заголовок 3 Знак"/>
    <w:basedOn w:val="a6"/>
    <w:link w:val="3"/>
    <w:uiPriority w:val="9"/>
    <w:semiHidden/>
    <w:rsid w:val="009538DD"/>
    <w:rPr>
      <w:rFonts w:asciiTheme="majorHAnsi" w:eastAsiaTheme="majorEastAsia" w:hAnsiTheme="majorHAnsi" w:cstheme="majorBidi"/>
      <w:bCs/>
      <w:color w:val="000000" w:themeColor="text1"/>
      <w:sz w:val="28"/>
      <w:szCs w:val="28"/>
      <w:lang w:val="ru-RU"/>
    </w:rPr>
  </w:style>
  <w:style w:type="character" w:customStyle="1" w:styleId="40">
    <w:name w:val="Заголовок 4 Знак"/>
    <w:basedOn w:val="a6"/>
    <w:link w:val="4"/>
    <w:uiPriority w:val="9"/>
    <w:semiHidden/>
    <w:rsid w:val="009538DD"/>
    <w:rPr>
      <w:rFonts w:asciiTheme="majorHAnsi" w:eastAsiaTheme="majorEastAsia" w:hAnsiTheme="majorHAnsi" w:cstheme="majorBidi"/>
      <w:bCs/>
      <w:color w:val="000000" w:themeColor="text1"/>
      <w:sz w:val="28"/>
      <w:szCs w:val="28"/>
      <w:lang w:val="ru-RU"/>
    </w:rPr>
  </w:style>
  <w:style w:type="paragraph" w:styleId="aa">
    <w:name w:val="Title"/>
    <w:basedOn w:val="a5"/>
    <w:next w:val="a5"/>
    <w:link w:val="ab"/>
    <w:uiPriority w:val="10"/>
    <w:semiHidden/>
    <w:rsid w:val="00BE4F16"/>
    <w:pPr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6"/>
    <w:link w:val="aa"/>
    <w:uiPriority w:val="10"/>
    <w:semiHidden/>
    <w:rsid w:val="009538DD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c">
    <w:name w:val="Subtitle"/>
    <w:basedOn w:val="a5"/>
    <w:next w:val="a5"/>
    <w:link w:val="ad"/>
    <w:uiPriority w:val="11"/>
    <w:semiHidden/>
    <w:rsid w:val="001A7D5E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6"/>
    <w:link w:val="ac"/>
    <w:uiPriority w:val="11"/>
    <w:semiHidden/>
    <w:rsid w:val="009538DD"/>
    <w:rPr>
      <w:rFonts w:eastAsiaTheme="minorEastAsia"/>
      <w:color w:val="5A5A5A" w:themeColor="text1" w:themeTint="A5"/>
      <w:spacing w:val="15"/>
      <w:lang w:val="en-US"/>
    </w:rPr>
  </w:style>
  <w:style w:type="character" w:styleId="ae">
    <w:name w:val="Emphasis"/>
    <w:basedOn w:val="a6"/>
    <w:uiPriority w:val="1"/>
    <w:qFormat/>
    <w:rsid w:val="00755FED"/>
    <w:rPr>
      <w:b/>
      <w:iCs/>
      <w:color w:val="000000" w:themeColor="text1"/>
      <w:sz w:val="28"/>
      <w:szCs w:val="28"/>
      <w:lang w:val="ru-RU"/>
    </w:rPr>
  </w:style>
  <w:style w:type="paragraph" w:styleId="af">
    <w:name w:val="No Spacing"/>
    <w:uiPriority w:val="2"/>
    <w:unhideWhenUsed/>
    <w:rsid w:val="001A7D5E"/>
    <w:pPr>
      <w:spacing w:after="0" w:line="240" w:lineRule="auto"/>
      <w:ind w:firstLine="720"/>
      <w:jc w:val="both"/>
    </w:pPr>
    <w:rPr>
      <w:sz w:val="28"/>
      <w:szCs w:val="28"/>
    </w:rPr>
  </w:style>
  <w:style w:type="paragraph" w:styleId="af0">
    <w:name w:val="Intense Quote"/>
    <w:basedOn w:val="a5"/>
    <w:next w:val="a5"/>
    <w:link w:val="af1"/>
    <w:uiPriority w:val="30"/>
    <w:semiHidden/>
    <w:rsid w:val="001A7D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Выделенная цитата Знак"/>
    <w:basedOn w:val="a6"/>
    <w:link w:val="af0"/>
    <w:uiPriority w:val="30"/>
    <w:semiHidden/>
    <w:rsid w:val="00C25219"/>
    <w:rPr>
      <w:i/>
      <w:iCs/>
      <w:color w:val="4472C4" w:themeColor="accent1"/>
      <w:sz w:val="28"/>
      <w:szCs w:val="28"/>
      <w:lang w:val="ru-RU"/>
    </w:rPr>
  </w:style>
  <w:style w:type="paragraph" w:styleId="af2">
    <w:name w:val="List Paragraph"/>
    <w:basedOn w:val="a5"/>
    <w:uiPriority w:val="34"/>
    <w:unhideWhenUsed/>
    <w:rsid w:val="00754B11"/>
    <w:pPr>
      <w:ind w:left="709"/>
      <w:contextualSpacing/>
    </w:pPr>
  </w:style>
  <w:style w:type="character" w:styleId="af3">
    <w:name w:val="Hyperlink"/>
    <w:basedOn w:val="a6"/>
    <w:uiPriority w:val="99"/>
    <w:unhideWhenUsed/>
    <w:rsid w:val="00C73E75"/>
    <w:rPr>
      <w:color w:val="0000FF"/>
      <w:u w:val="single"/>
    </w:rPr>
  </w:style>
  <w:style w:type="character" w:customStyle="1" w:styleId="50">
    <w:name w:val="Заголовок 5 Знак"/>
    <w:basedOn w:val="a6"/>
    <w:link w:val="5"/>
    <w:uiPriority w:val="9"/>
    <w:semiHidden/>
    <w:rsid w:val="009538DD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/>
    </w:rPr>
  </w:style>
  <w:style w:type="character" w:customStyle="1" w:styleId="60">
    <w:name w:val="Заголовок 6 Знак"/>
    <w:basedOn w:val="a6"/>
    <w:link w:val="6"/>
    <w:uiPriority w:val="9"/>
    <w:semiHidden/>
    <w:rsid w:val="009538DD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en-US"/>
    </w:rPr>
  </w:style>
  <w:style w:type="character" w:customStyle="1" w:styleId="70">
    <w:name w:val="Заголовок 7 Знак"/>
    <w:basedOn w:val="a6"/>
    <w:link w:val="7"/>
    <w:uiPriority w:val="9"/>
    <w:semiHidden/>
    <w:rsid w:val="009538DD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en-US"/>
    </w:rPr>
  </w:style>
  <w:style w:type="character" w:customStyle="1" w:styleId="80">
    <w:name w:val="Заголовок 8 Знак"/>
    <w:basedOn w:val="a6"/>
    <w:link w:val="8"/>
    <w:uiPriority w:val="9"/>
    <w:semiHidden/>
    <w:rsid w:val="009538D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6"/>
    <w:link w:val="9"/>
    <w:uiPriority w:val="9"/>
    <w:semiHidden/>
    <w:rsid w:val="009538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af4">
    <w:name w:val="footnote text"/>
    <w:basedOn w:val="a5"/>
    <w:link w:val="af5"/>
    <w:uiPriority w:val="99"/>
    <w:unhideWhenUsed/>
    <w:rsid w:val="002F6FC6"/>
    <w:pPr>
      <w:ind w:left="709" w:firstLine="0"/>
    </w:pPr>
    <w:rPr>
      <w:szCs w:val="20"/>
    </w:rPr>
  </w:style>
  <w:style w:type="character" w:customStyle="1" w:styleId="af5">
    <w:name w:val="Текст сноски Знак"/>
    <w:basedOn w:val="a6"/>
    <w:link w:val="af4"/>
    <w:uiPriority w:val="99"/>
    <w:rsid w:val="002F6FC6"/>
    <w:rPr>
      <w:sz w:val="28"/>
      <w:szCs w:val="20"/>
    </w:rPr>
  </w:style>
  <w:style w:type="character" w:styleId="af6">
    <w:name w:val="footnote reference"/>
    <w:basedOn w:val="a6"/>
    <w:uiPriority w:val="99"/>
    <w:semiHidden/>
    <w:unhideWhenUsed/>
    <w:rsid w:val="002F6FC6"/>
    <w:rPr>
      <w:vertAlign w:val="superscript"/>
    </w:rPr>
  </w:style>
  <w:style w:type="paragraph" w:styleId="af7">
    <w:name w:val="header"/>
    <w:basedOn w:val="a5"/>
    <w:link w:val="af8"/>
    <w:uiPriority w:val="99"/>
    <w:unhideWhenUsed/>
    <w:rsid w:val="005A2CE4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6"/>
    <w:link w:val="af7"/>
    <w:uiPriority w:val="99"/>
    <w:rsid w:val="005A2CE4"/>
    <w:rPr>
      <w:sz w:val="28"/>
      <w:szCs w:val="28"/>
    </w:rPr>
  </w:style>
  <w:style w:type="paragraph" w:styleId="af9">
    <w:name w:val="footer"/>
    <w:basedOn w:val="a5"/>
    <w:link w:val="afa"/>
    <w:uiPriority w:val="99"/>
    <w:unhideWhenUsed/>
    <w:rsid w:val="00246DC6"/>
    <w:pPr>
      <w:tabs>
        <w:tab w:val="center" w:pos="4677"/>
        <w:tab w:val="right" w:pos="9355"/>
      </w:tabs>
      <w:spacing w:after="240"/>
    </w:pPr>
  </w:style>
  <w:style w:type="character" w:customStyle="1" w:styleId="afa">
    <w:name w:val="Нижний колонтитул Знак"/>
    <w:basedOn w:val="a6"/>
    <w:link w:val="af9"/>
    <w:uiPriority w:val="99"/>
    <w:rsid w:val="00246DC6"/>
    <w:rPr>
      <w:sz w:val="28"/>
      <w:szCs w:val="28"/>
      <w:lang w:val="en-US"/>
    </w:rPr>
  </w:style>
  <w:style w:type="paragraph" w:styleId="afb">
    <w:name w:val="TOC Heading"/>
    <w:basedOn w:val="10"/>
    <w:next w:val="a5"/>
    <w:uiPriority w:val="39"/>
    <w:unhideWhenUsed/>
    <w:rsid w:val="00682460"/>
    <w:pPr>
      <w:numPr>
        <w:numId w:val="0"/>
      </w:numPr>
      <w:spacing w:after="0" w:line="259" w:lineRule="auto"/>
      <w:outlineLvl w:val="9"/>
    </w:pPr>
    <w:rPr>
      <w:b w:val="0"/>
      <w:bCs w:val="0"/>
      <w:caps/>
      <w:color w:val="2F5496" w:themeColor="accent1" w:themeShade="BF"/>
      <w:szCs w:val="32"/>
    </w:rPr>
  </w:style>
  <w:style w:type="paragraph" w:styleId="12">
    <w:name w:val="toc 1"/>
    <w:basedOn w:val="a5"/>
    <w:next w:val="a5"/>
    <w:autoRedefine/>
    <w:uiPriority w:val="39"/>
    <w:unhideWhenUsed/>
    <w:rsid w:val="00755FED"/>
    <w:pPr>
      <w:tabs>
        <w:tab w:val="right" w:leader="dot" w:pos="9344"/>
      </w:tabs>
      <w:ind w:firstLine="0"/>
    </w:pPr>
    <w:rPr>
      <w:noProof/>
    </w:rPr>
  </w:style>
  <w:style w:type="paragraph" w:styleId="21">
    <w:name w:val="toc 2"/>
    <w:basedOn w:val="a5"/>
    <w:next w:val="a5"/>
    <w:autoRedefine/>
    <w:uiPriority w:val="39"/>
    <w:unhideWhenUsed/>
    <w:rsid w:val="00755FED"/>
    <w:pPr>
      <w:tabs>
        <w:tab w:val="right" w:leader="dot" w:pos="9344"/>
      </w:tabs>
      <w:ind w:left="227" w:firstLine="0"/>
    </w:pPr>
    <w:rPr>
      <w:noProof/>
    </w:rPr>
  </w:style>
  <w:style w:type="paragraph" w:styleId="31">
    <w:name w:val="toc 3"/>
    <w:basedOn w:val="a5"/>
    <w:next w:val="a5"/>
    <w:autoRedefine/>
    <w:uiPriority w:val="39"/>
    <w:unhideWhenUsed/>
    <w:rsid w:val="001A130F"/>
    <w:pPr>
      <w:tabs>
        <w:tab w:val="left" w:pos="1843"/>
        <w:tab w:val="left" w:pos="1985"/>
        <w:tab w:val="left" w:pos="2127"/>
        <w:tab w:val="left" w:pos="2268"/>
        <w:tab w:val="left" w:pos="2410"/>
        <w:tab w:val="right" w:leader="dot" w:pos="9344"/>
      </w:tabs>
      <w:ind w:left="1162" w:firstLine="0"/>
    </w:pPr>
    <w:rPr>
      <w:noProof/>
    </w:rPr>
  </w:style>
  <w:style w:type="paragraph" w:customStyle="1" w:styleId="a1">
    <w:name w:val="Абзац маркированного списка"/>
    <w:basedOn w:val="a5"/>
    <w:link w:val="afc"/>
    <w:uiPriority w:val="34"/>
    <w:unhideWhenUsed/>
    <w:rsid w:val="00754B11"/>
    <w:pPr>
      <w:numPr>
        <w:numId w:val="8"/>
      </w:numPr>
    </w:pPr>
  </w:style>
  <w:style w:type="paragraph" w:customStyle="1" w:styleId="afd">
    <w:name w:val="Название рисунка"/>
    <w:basedOn w:val="a5"/>
    <w:next w:val="a5"/>
    <w:link w:val="afe"/>
    <w:uiPriority w:val="35"/>
    <w:qFormat/>
    <w:rsid w:val="006677D2"/>
    <w:pPr>
      <w:spacing w:before="240" w:after="240"/>
      <w:ind w:firstLine="0"/>
      <w:jc w:val="center"/>
    </w:pPr>
    <w:rPr>
      <w:sz w:val="26"/>
      <w:szCs w:val="26"/>
    </w:rPr>
  </w:style>
  <w:style w:type="character" w:customStyle="1" w:styleId="afc">
    <w:name w:val="Абзац маркированного списка Знак"/>
    <w:basedOn w:val="a6"/>
    <w:link w:val="a1"/>
    <w:uiPriority w:val="34"/>
    <w:rsid w:val="00754B11"/>
    <w:rPr>
      <w:sz w:val="28"/>
      <w:szCs w:val="28"/>
      <w:lang w:val="ru-RU"/>
    </w:rPr>
  </w:style>
  <w:style w:type="table" w:styleId="aff">
    <w:name w:val="Table Grid"/>
    <w:basedOn w:val="a7"/>
    <w:uiPriority w:val="39"/>
    <w:rsid w:val="00E36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e">
    <w:name w:val="Название рисунка Знак"/>
    <w:basedOn w:val="a6"/>
    <w:link w:val="afd"/>
    <w:uiPriority w:val="35"/>
    <w:rsid w:val="00C25219"/>
    <w:rPr>
      <w:sz w:val="26"/>
      <w:szCs w:val="26"/>
      <w:lang w:val="ru-RU"/>
    </w:rPr>
  </w:style>
  <w:style w:type="numbering" w:customStyle="1" w:styleId="1">
    <w:name w:val="Нумерация заголовков 1"/>
    <w:uiPriority w:val="99"/>
    <w:rsid w:val="00777A73"/>
    <w:pPr>
      <w:numPr>
        <w:numId w:val="32"/>
      </w:numPr>
    </w:pPr>
  </w:style>
  <w:style w:type="paragraph" w:customStyle="1" w:styleId="aff0">
    <w:name w:val="Верхний текст титульника"/>
    <w:basedOn w:val="aff1"/>
    <w:next w:val="aff1"/>
    <w:link w:val="aff2"/>
    <w:uiPriority w:val="38"/>
    <w:unhideWhenUsed/>
    <w:qFormat/>
    <w:rsid w:val="00DE4697"/>
    <w:pPr>
      <w:spacing w:before="0"/>
      <w:jc w:val="center"/>
    </w:pPr>
  </w:style>
  <w:style w:type="paragraph" w:customStyle="1" w:styleId="aff1">
    <w:name w:val="Текст титульника"/>
    <w:link w:val="aff3"/>
    <w:uiPriority w:val="38"/>
    <w:unhideWhenUsed/>
    <w:qFormat/>
    <w:rsid w:val="00D50996"/>
    <w:pPr>
      <w:spacing w:before="240" w:after="240" w:line="240" w:lineRule="auto"/>
    </w:pPr>
    <w:rPr>
      <w:sz w:val="28"/>
      <w:szCs w:val="28"/>
    </w:rPr>
  </w:style>
  <w:style w:type="character" w:customStyle="1" w:styleId="aff2">
    <w:name w:val="Верхний текст титульника Знак"/>
    <w:basedOn w:val="a6"/>
    <w:link w:val="aff0"/>
    <w:uiPriority w:val="38"/>
    <w:rsid w:val="00DE4697"/>
    <w:rPr>
      <w:sz w:val="28"/>
      <w:szCs w:val="28"/>
      <w:lang w:val="ru-RU"/>
    </w:rPr>
  </w:style>
  <w:style w:type="paragraph" w:customStyle="1" w:styleId="aff4">
    <w:name w:val="Тема титульника"/>
    <w:basedOn w:val="aff1"/>
    <w:next w:val="aff5"/>
    <w:link w:val="aff6"/>
    <w:uiPriority w:val="38"/>
    <w:unhideWhenUsed/>
    <w:qFormat/>
    <w:rsid w:val="00AB1E3D"/>
    <w:pPr>
      <w:jc w:val="center"/>
    </w:pPr>
    <w:rPr>
      <w:b/>
      <w:caps/>
    </w:rPr>
  </w:style>
  <w:style w:type="character" w:customStyle="1" w:styleId="aff3">
    <w:name w:val="Текст титульника Знак"/>
    <w:basedOn w:val="aff2"/>
    <w:link w:val="aff1"/>
    <w:uiPriority w:val="38"/>
    <w:rsid w:val="00D50996"/>
    <w:rPr>
      <w:sz w:val="28"/>
      <w:szCs w:val="28"/>
      <w:lang w:val="ru-RU"/>
    </w:rPr>
  </w:style>
  <w:style w:type="paragraph" w:customStyle="1" w:styleId="aff7">
    <w:name w:val="Нижняя таблица титульника"/>
    <w:basedOn w:val="aff1"/>
    <w:link w:val="aff8"/>
    <w:uiPriority w:val="38"/>
    <w:unhideWhenUsed/>
    <w:qFormat/>
    <w:rsid w:val="00941246"/>
    <w:pPr>
      <w:tabs>
        <w:tab w:val="left" w:pos="6237"/>
      </w:tabs>
      <w:spacing w:after="0"/>
    </w:pPr>
  </w:style>
  <w:style w:type="character" w:customStyle="1" w:styleId="aff6">
    <w:name w:val="Тема титульника Знак"/>
    <w:basedOn w:val="a6"/>
    <w:link w:val="aff4"/>
    <w:uiPriority w:val="38"/>
    <w:rsid w:val="00AB1E3D"/>
    <w:rPr>
      <w:b/>
      <w:caps/>
      <w:sz w:val="28"/>
      <w:szCs w:val="28"/>
      <w:lang w:val="ru-RU"/>
    </w:rPr>
  </w:style>
  <w:style w:type="paragraph" w:customStyle="1" w:styleId="aff9">
    <w:name w:val="Заголовок титульника"/>
    <w:basedOn w:val="aff1"/>
    <w:next w:val="aff5"/>
    <w:link w:val="affa"/>
    <w:uiPriority w:val="38"/>
    <w:unhideWhenUsed/>
    <w:qFormat/>
    <w:rsid w:val="00BA14C8"/>
    <w:pPr>
      <w:spacing w:after="0"/>
      <w:contextualSpacing/>
      <w:jc w:val="center"/>
    </w:pPr>
    <w:rPr>
      <w:caps/>
    </w:rPr>
  </w:style>
  <w:style w:type="character" w:customStyle="1" w:styleId="aff8">
    <w:name w:val="Нижняя таблица титульника Знак"/>
    <w:basedOn w:val="a6"/>
    <w:link w:val="aff7"/>
    <w:uiPriority w:val="38"/>
    <w:rsid w:val="00941246"/>
    <w:rPr>
      <w:sz w:val="28"/>
      <w:szCs w:val="28"/>
      <w:lang w:val="ru-RU"/>
    </w:rPr>
  </w:style>
  <w:style w:type="character" w:customStyle="1" w:styleId="affa">
    <w:name w:val="Заголовок титульника Знак"/>
    <w:basedOn w:val="ab"/>
    <w:link w:val="aff9"/>
    <w:uiPriority w:val="38"/>
    <w:rsid w:val="00BA14C8"/>
    <w:rPr>
      <w:rFonts w:asciiTheme="majorHAnsi" w:eastAsiaTheme="majorEastAsia" w:hAnsiTheme="majorHAnsi" w:cstheme="majorBidi"/>
      <w:caps/>
      <w:spacing w:val="-10"/>
      <w:kern w:val="28"/>
      <w:sz w:val="28"/>
      <w:szCs w:val="28"/>
      <w:lang w:val="ru-RU"/>
    </w:rPr>
  </w:style>
  <w:style w:type="paragraph" w:customStyle="1" w:styleId="aff5">
    <w:name w:val="Подзаголовок титульника"/>
    <w:basedOn w:val="aff9"/>
    <w:next w:val="aff4"/>
    <w:uiPriority w:val="38"/>
    <w:unhideWhenUsed/>
    <w:qFormat/>
    <w:rsid w:val="00793CCE"/>
    <w:pPr>
      <w:spacing w:before="0" w:after="240"/>
    </w:pPr>
    <w:rPr>
      <w:caps w:val="0"/>
    </w:rPr>
  </w:style>
  <w:style w:type="paragraph" w:customStyle="1" w:styleId="affb">
    <w:name w:val="Пункт раздела"/>
    <w:basedOn w:val="a5"/>
    <w:next w:val="a5"/>
    <w:uiPriority w:val="9"/>
    <w:unhideWhenUsed/>
    <w:rsid w:val="00285793"/>
    <w:pPr>
      <w:spacing w:before="240" w:after="240"/>
    </w:pPr>
  </w:style>
  <w:style w:type="paragraph" w:customStyle="1" w:styleId="a2">
    <w:name w:val="Пункт подраздела"/>
    <w:basedOn w:val="a5"/>
    <w:uiPriority w:val="11"/>
    <w:qFormat/>
    <w:rsid w:val="002742C4"/>
    <w:pPr>
      <w:numPr>
        <w:ilvl w:val="2"/>
        <w:numId w:val="41"/>
      </w:numPr>
      <w:spacing w:before="240" w:after="240"/>
    </w:pPr>
  </w:style>
  <w:style w:type="paragraph" w:customStyle="1" w:styleId="affc">
    <w:name w:val="Рисунок"/>
    <w:basedOn w:val="a5"/>
    <w:uiPriority w:val="36"/>
    <w:qFormat/>
    <w:rsid w:val="006677D2"/>
    <w:pPr>
      <w:spacing w:before="240" w:after="240"/>
      <w:ind w:firstLine="0"/>
      <w:jc w:val="center"/>
    </w:pPr>
  </w:style>
  <w:style w:type="paragraph" w:styleId="affd">
    <w:name w:val="caption"/>
    <w:basedOn w:val="a5"/>
    <w:next w:val="a5"/>
    <w:uiPriority w:val="35"/>
    <w:unhideWhenUsed/>
    <w:rsid w:val="00B465EC"/>
    <w:pPr>
      <w:spacing w:after="200"/>
    </w:pPr>
    <w:rPr>
      <w:b/>
      <w:iCs/>
      <w:color w:val="44546A" w:themeColor="text2"/>
      <w:sz w:val="32"/>
      <w:szCs w:val="18"/>
    </w:rPr>
  </w:style>
  <w:style w:type="paragraph" w:customStyle="1" w:styleId="affe">
    <w:name w:val="Текст в таблице"/>
    <w:basedOn w:val="a5"/>
    <w:uiPriority w:val="36"/>
    <w:qFormat/>
    <w:rsid w:val="00E2611E"/>
    <w:pPr>
      <w:keepLines/>
      <w:ind w:firstLine="0"/>
      <w:jc w:val="left"/>
    </w:pPr>
  </w:style>
  <w:style w:type="paragraph" w:customStyle="1" w:styleId="afff">
    <w:name w:val="Название таблицы"/>
    <w:basedOn w:val="a5"/>
    <w:uiPriority w:val="35"/>
    <w:qFormat/>
    <w:rsid w:val="00D50A71"/>
    <w:pPr>
      <w:keepNext/>
      <w:spacing w:before="240"/>
      <w:ind w:firstLine="0"/>
      <w:jc w:val="left"/>
    </w:pPr>
  </w:style>
  <w:style w:type="character" w:styleId="afff0">
    <w:name w:val="Placeholder Text"/>
    <w:basedOn w:val="a6"/>
    <w:uiPriority w:val="99"/>
    <w:semiHidden/>
    <w:rsid w:val="00631D5C"/>
    <w:rPr>
      <w:color w:val="808080"/>
    </w:rPr>
  </w:style>
  <w:style w:type="paragraph" w:customStyle="1" w:styleId="afff1">
    <w:name w:val="Формула"/>
    <w:basedOn w:val="a5"/>
    <w:uiPriority w:val="36"/>
    <w:qFormat/>
    <w:rsid w:val="00D50A71"/>
    <w:pPr>
      <w:tabs>
        <w:tab w:val="center" w:pos="4678"/>
        <w:tab w:val="right" w:pos="9356"/>
      </w:tabs>
      <w:spacing w:before="120" w:after="120"/>
      <w:ind w:firstLine="0"/>
    </w:pPr>
    <w:rPr>
      <w:rFonts w:eastAsiaTheme="minorEastAsia"/>
    </w:rPr>
  </w:style>
  <w:style w:type="character" w:styleId="afff2">
    <w:name w:val="annotation reference"/>
    <w:basedOn w:val="a6"/>
    <w:uiPriority w:val="99"/>
    <w:semiHidden/>
    <w:unhideWhenUsed/>
    <w:rsid w:val="00AA589C"/>
    <w:rPr>
      <w:sz w:val="16"/>
      <w:szCs w:val="16"/>
    </w:rPr>
  </w:style>
  <w:style w:type="paragraph" w:styleId="afff3">
    <w:name w:val="annotation text"/>
    <w:basedOn w:val="a5"/>
    <w:link w:val="afff4"/>
    <w:uiPriority w:val="99"/>
    <w:semiHidden/>
    <w:unhideWhenUsed/>
    <w:rsid w:val="00AA589C"/>
    <w:rPr>
      <w:sz w:val="20"/>
      <w:szCs w:val="20"/>
    </w:rPr>
  </w:style>
  <w:style w:type="character" w:customStyle="1" w:styleId="afff4">
    <w:name w:val="Текст примечания Знак"/>
    <w:basedOn w:val="a6"/>
    <w:link w:val="afff3"/>
    <w:uiPriority w:val="99"/>
    <w:semiHidden/>
    <w:rsid w:val="00AA589C"/>
    <w:rPr>
      <w:sz w:val="20"/>
      <w:szCs w:val="20"/>
      <w:lang w:val="en-US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A589C"/>
    <w:rPr>
      <w:b/>
      <w:bCs/>
    </w:rPr>
  </w:style>
  <w:style w:type="character" w:customStyle="1" w:styleId="afff6">
    <w:name w:val="Тема примечания Знак"/>
    <w:basedOn w:val="afff4"/>
    <w:link w:val="afff5"/>
    <w:uiPriority w:val="99"/>
    <w:semiHidden/>
    <w:rsid w:val="00AA589C"/>
    <w:rPr>
      <w:b/>
      <w:bCs/>
      <w:sz w:val="20"/>
      <w:szCs w:val="20"/>
      <w:lang w:val="en-US"/>
    </w:rPr>
  </w:style>
  <w:style w:type="paragraph" w:customStyle="1" w:styleId="afff7">
    <w:name w:val="Заголовок содержания"/>
    <w:basedOn w:val="a5"/>
    <w:uiPriority w:val="39"/>
    <w:qFormat/>
    <w:rsid w:val="003F4F98"/>
    <w:pPr>
      <w:spacing w:after="240"/>
      <w:ind w:firstLine="0"/>
      <w:jc w:val="center"/>
    </w:pPr>
    <w:rPr>
      <w:caps/>
    </w:rPr>
  </w:style>
  <w:style w:type="character" w:styleId="afff8">
    <w:name w:val="Intense Emphasis"/>
    <w:basedOn w:val="a6"/>
    <w:uiPriority w:val="1"/>
    <w:qFormat/>
    <w:rsid w:val="00755FED"/>
    <w:rPr>
      <w:b/>
      <w:i/>
      <w:iCs/>
      <w:color w:val="auto"/>
    </w:rPr>
  </w:style>
  <w:style w:type="character" w:styleId="afff9">
    <w:name w:val="Subtle Reference"/>
    <w:basedOn w:val="a6"/>
    <w:uiPriority w:val="31"/>
    <w:semiHidden/>
    <w:rsid w:val="00755FED"/>
    <w:rPr>
      <w:smallCaps/>
      <w:color w:val="5A5A5A" w:themeColor="text1" w:themeTint="A5"/>
    </w:rPr>
  </w:style>
  <w:style w:type="character" w:styleId="afffa">
    <w:name w:val="Intense Reference"/>
    <w:basedOn w:val="a6"/>
    <w:uiPriority w:val="32"/>
    <w:semiHidden/>
    <w:rsid w:val="00755FED"/>
    <w:rPr>
      <w:b/>
      <w:bCs/>
      <w:smallCaps/>
      <w:color w:val="4472C4" w:themeColor="accent1"/>
      <w:spacing w:val="5"/>
    </w:rPr>
  </w:style>
  <w:style w:type="paragraph" w:customStyle="1" w:styleId="a3">
    <w:name w:val="Нумерованный буквами абзац"/>
    <w:basedOn w:val="a5"/>
    <w:uiPriority w:val="34"/>
    <w:qFormat/>
    <w:rsid w:val="00754B11"/>
    <w:pPr>
      <w:numPr>
        <w:numId w:val="23"/>
      </w:numPr>
    </w:pPr>
  </w:style>
  <w:style w:type="paragraph" w:customStyle="1" w:styleId="a4">
    <w:name w:val="Нумерованный цифрами абзац"/>
    <w:basedOn w:val="a5"/>
    <w:uiPriority w:val="34"/>
    <w:qFormat/>
    <w:rsid w:val="00096229"/>
    <w:pPr>
      <w:numPr>
        <w:numId w:val="27"/>
      </w:numPr>
    </w:pPr>
  </w:style>
  <w:style w:type="paragraph" w:customStyle="1" w:styleId="a0">
    <w:name w:val="Маркированный абзац"/>
    <w:basedOn w:val="a5"/>
    <w:uiPriority w:val="34"/>
    <w:qFormat/>
    <w:rsid w:val="00096229"/>
    <w:pPr>
      <w:numPr>
        <w:numId w:val="29"/>
      </w:numPr>
    </w:pPr>
  </w:style>
  <w:style w:type="numbering" w:customStyle="1" w:styleId="a">
    <w:name w:val="Заголовки"/>
    <w:uiPriority w:val="99"/>
    <w:rsid w:val="002742C4"/>
    <w:pPr>
      <w:numPr>
        <w:numId w:val="34"/>
      </w:numPr>
    </w:pPr>
  </w:style>
  <w:style w:type="table" w:customStyle="1" w:styleId="13">
    <w:name w:val="Сетка таблицы1"/>
    <w:basedOn w:val="a7"/>
    <w:next w:val="aff"/>
    <w:uiPriority w:val="39"/>
    <w:rsid w:val="00AB1E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Body Text 2"/>
    <w:basedOn w:val="a5"/>
    <w:link w:val="23"/>
    <w:semiHidden/>
    <w:unhideWhenUsed/>
    <w:rsid w:val="00C101BC"/>
    <w:pPr>
      <w:ind w:firstLine="0"/>
      <w:jc w:val="center"/>
    </w:pPr>
    <w:rPr>
      <w:rFonts w:ascii="Times New Roman" w:eastAsia="SimSun" w:hAnsi="Times New Roman" w:cs="Times New Roman"/>
      <w:b/>
      <w:bCs/>
      <w:lang w:eastAsia="zh-CN"/>
    </w:rPr>
  </w:style>
  <w:style w:type="character" w:customStyle="1" w:styleId="23">
    <w:name w:val="Основной текст 2 Знак"/>
    <w:basedOn w:val="a6"/>
    <w:link w:val="22"/>
    <w:semiHidden/>
    <w:rsid w:val="00C101BC"/>
    <w:rPr>
      <w:rFonts w:ascii="Times New Roman" w:eastAsia="SimSun" w:hAnsi="Times New Roman" w:cs="Times New Roman"/>
      <w:b/>
      <w:bCs/>
      <w:sz w:val="28"/>
      <w:szCs w:val="28"/>
      <w:lang w:eastAsia="zh-CN"/>
    </w:rPr>
  </w:style>
  <w:style w:type="paragraph" w:styleId="24">
    <w:name w:val="Body Text Indent 2"/>
    <w:basedOn w:val="a5"/>
    <w:link w:val="25"/>
    <w:uiPriority w:val="99"/>
    <w:semiHidden/>
    <w:unhideWhenUsed/>
    <w:rsid w:val="00C101BC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6"/>
    <w:link w:val="24"/>
    <w:uiPriority w:val="99"/>
    <w:semiHidden/>
    <w:rsid w:val="00C101BC"/>
    <w:rPr>
      <w:sz w:val="28"/>
      <w:szCs w:val="28"/>
    </w:rPr>
  </w:style>
  <w:style w:type="paragraph" w:customStyle="1" w:styleId="0">
    <w:name w:val="Стиль Первая строка:  0 см"/>
    <w:basedOn w:val="a5"/>
    <w:rsid w:val="00EC711E"/>
    <w:pPr>
      <w:ind w:firstLine="567"/>
    </w:pPr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kulb\OneDrive\&#1044;&#1086;&#1082;&#1091;&#1084;&#1077;&#1085;&#1090;&#1099;\&#1053;&#1072;&#1089;&#1090;&#1088;&#1072;&#1080;&#1074;&#1072;&#1077;&#1084;&#1099;&#1077;%20&#1096;&#1072;&#1073;&#1083;&#1086;&#1085;&#1099;%20Office\&#1064;&#1072;&#1073;&#1083;&#1086;&#1085;%20&#1087;&#1086;&#1103;&#1089;&#1085;&#1080;&#1090;&#1077;&#1083;&#1100;&#1085;&#1086;&#1081;%20&#1079;&#1072;&#1087;&#1080;&#1089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9E5A1-504C-4C14-831D-6BB7EC8F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пояснительной записки</Template>
  <TotalTime>0</TotalTime>
  <Pages>7</Pages>
  <Words>1615</Words>
  <Characters>9211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Шумигай</dc:creator>
  <cp:keywords/>
  <dc:description/>
  <cp:lastModifiedBy>Влад Шумигай</cp:lastModifiedBy>
  <cp:revision>2</cp:revision>
  <cp:lastPrinted>2022-04-13T22:09:00Z</cp:lastPrinted>
  <dcterms:created xsi:type="dcterms:W3CDTF">2022-05-16T22:57:00Z</dcterms:created>
  <dcterms:modified xsi:type="dcterms:W3CDTF">2022-05-16T22:57:00Z</dcterms:modified>
</cp:coreProperties>
</file>