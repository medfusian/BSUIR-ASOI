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74460052"/>
        <w:docPartObj>
          <w:docPartGallery w:val="Cover Pages"/>
          <w:docPartUnique/>
        </w:docPartObj>
      </w:sdtPr>
      <w:sdtEndPr>
        <w:rPr>
          <w:caps/>
        </w:rPr>
      </w:sdtEndPr>
      <w:sdtContent>
        <w:p w14:paraId="79159ABE" w14:textId="77777777" w:rsidR="006A4C31" w:rsidRPr="00A369A2" w:rsidRDefault="006A4C31" w:rsidP="00DE4697">
          <w:pPr>
            <w:pStyle w:val="aff2"/>
          </w:pPr>
          <w:r w:rsidRPr="00A369A2">
            <w:t>Министерство образования Республики Беларусь</w:t>
          </w:r>
        </w:p>
        <w:p w14:paraId="4CDE5618" w14:textId="77777777" w:rsidR="006A4C31" w:rsidRPr="00A369A2" w:rsidRDefault="006A4C31" w:rsidP="00BA14C8">
          <w:pPr>
            <w:pStyle w:val="aff2"/>
          </w:pPr>
          <w:r w:rsidRPr="00A369A2">
            <w:t>Учреждение образования</w:t>
          </w:r>
          <w:r w:rsidRPr="00A369A2">
            <w:br/>
            <w:t>БЕЛОРУССКИЙ ГОСУДАРСТВЕННЫЙ УНИВЕРСИТЕТ</w:t>
          </w:r>
          <w:r w:rsidRPr="00A369A2">
            <w:br/>
            <w:t>ИНФОРМАТИКИ И РАДИОЭЛЕКТРОНИКИ</w:t>
          </w:r>
        </w:p>
        <w:p w14:paraId="0899C64A" w14:textId="77777777" w:rsidR="006A4C31" w:rsidRPr="00A369A2" w:rsidRDefault="006A4C31" w:rsidP="008D1C38">
          <w:pPr>
            <w:pStyle w:val="aff3"/>
          </w:pPr>
          <w:r w:rsidRPr="00A369A2">
            <w:t>Факультет информационных технологий и управления</w:t>
          </w:r>
        </w:p>
        <w:p w14:paraId="0E58CA1F" w14:textId="77777777" w:rsidR="006A4C31" w:rsidRPr="00A369A2" w:rsidRDefault="006A4C31" w:rsidP="00545064">
          <w:pPr>
            <w:pStyle w:val="aff3"/>
          </w:pPr>
          <w:r w:rsidRPr="00A369A2">
            <w:t>Кафедра информационных технологий автоматизированных систем</w:t>
          </w:r>
        </w:p>
        <w:p w14:paraId="7F4EB471" w14:textId="77777777" w:rsidR="006A4C31" w:rsidRPr="00A369A2" w:rsidRDefault="006A4C31" w:rsidP="00DE4697">
          <w:pPr>
            <w:pStyle w:val="aff3"/>
          </w:pPr>
        </w:p>
        <w:p w14:paraId="096D4133" w14:textId="77777777" w:rsidR="006A4C31" w:rsidRPr="00A369A2" w:rsidRDefault="006A4C31" w:rsidP="00DE4697">
          <w:pPr>
            <w:pStyle w:val="aff3"/>
          </w:pPr>
        </w:p>
        <w:p w14:paraId="3F6AF59A" w14:textId="77777777" w:rsidR="006A4C31" w:rsidRPr="00A369A2" w:rsidRDefault="006A4C31" w:rsidP="00DE4697">
          <w:pPr>
            <w:pStyle w:val="aff3"/>
          </w:pPr>
        </w:p>
        <w:p w14:paraId="055CF801" w14:textId="41B0F276" w:rsidR="006A4C31" w:rsidRPr="00A369A2" w:rsidRDefault="00F00FF8" w:rsidP="002A76F2">
          <w:pPr>
            <w:pStyle w:val="affb"/>
            <w:ind w:left="3345" w:hanging="3345"/>
            <w:rPr>
              <w:rFonts w:asciiTheme="minorHAnsi" w:hAnsiTheme="minorHAnsi"/>
              <w:spacing w:val="0"/>
            </w:rPr>
          </w:pPr>
          <w:r>
            <w:rPr>
              <w:rFonts w:asciiTheme="minorHAnsi" w:hAnsiTheme="minorHAnsi"/>
              <w:spacing w:val="0"/>
            </w:rPr>
            <w:t>Лабораторная работа №1</w:t>
          </w:r>
        </w:p>
        <w:p w14:paraId="5AA2F6C8" w14:textId="77777777" w:rsidR="006A4C31" w:rsidRPr="00A369A2" w:rsidRDefault="006A4C31" w:rsidP="00793CCE">
          <w:pPr>
            <w:pStyle w:val="aff7"/>
            <w:rPr>
              <w:rFonts w:asciiTheme="minorHAnsi" w:hAnsiTheme="minorHAnsi"/>
              <w:spacing w:val="0"/>
            </w:rPr>
          </w:pPr>
          <w:r w:rsidRPr="00A369A2">
            <w:rPr>
              <w:rFonts w:asciiTheme="minorHAnsi" w:hAnsiTheme="minorHAnsi"/>
              <w:spacing w:val="0"/>
            </w:rPr>
            <w:t>по теме</w:t>
          </w:r>
        </w:p>
        <w:p w14:paraId="5CE07677" w14:textId="508C9484" w:rsidR="006A4C31" w:rsidRPr="00B3372E" w:rsidRDefault="0043635B" w:rsidP="0043635B">
          <w:pPr>
            <w:pStyle w:val="aff3"/>
            <w:jc w:val="center"/>
          </w:pPr>
          <w:r w:rsidRPr="0043635B">
            <w:rPr>
              <w:b/>
              <w:caps/>
            </w:rPr>
            <w:t>ТЕХНОЛОГИЯ ПОИСКА ИНФОРМАЦИИ</w:t>
          </w:r>
        </w:p>
        <w:p w14:paraId="2A2D9A2F" w14:textId="77777777" w:rsidR="006A4C31" w:rsidRDefault="006A4C31" w:rsidP="00DE4697">
          <w:pPr>
            <w:pStyle w:val="aff3"/>
          </w:pPr>
        </w:p>
        <w:p w14:paraId="3280C694" w14:textId="77777777" w:rsidR="006A4C31" w:rsidRDefault="006A4C31" w:rsidP="00DE4697">
          <w:pPr>
            <w:pStyle w:val="aff3"/>
          </w:pPr>
        </w:p>
        <w:p w14:paraId="56A2FA76" w14:textId="0BE756D3" w:rsidR="00580A53" w:rsidRDefault="006A4C31" w:rsidP="00941246">
          <w:pPr>
            <w:pStyle w:val="aff9"/>
          </w:pPr>
          <w:r>
            <w:t>Студент</w:t>
          </w:r>
          <w:r w:rsidR="00D63EB8">
            <w:t>ы</w:t>
          </w:r>
          <w:r>
            <w:tab/>
          </w:r>
          <w:r w:rsidR="00B74F99">
            <w:t>Шумигай</w:t>
          </w:r>
          <w:r w:rsidR="00580A53">
            <w:t xml:space="preserve"> </w:t>
          </w:r>
          <w:r w:rsidR="00B74F99">
            <w:t>В</w:t>
          </w:r>
          <w:r w:rsidR="00580A53">
            <w:t xml:space="preserve">. </w:t>
          </w:r>
          <w:r w:rsidR="00B74F99">
            <w:t>В</w:t>
          </w:r>
          <w:r w:rsidR="00580A53">
            <w:t>.</w:t>
          </w:r>
        </w:p>
        <w:p w14:paraId="1E47E070" w14:textId="77777777" w:rsidR="006A4C31" w:rsidRDefault="006A4C31" w:rsidP="00941246">
          <w:pPr>
            <w:pStyle w:val="aff9"/>
          </w:pPr>
          <w:r>
            <w:t>Группа</w:t>
          </w:r>
          <w:r>
            <w:tab/>
            <w:t>020601</w:t>
          </w:r>
        </w:p>
        <w:p w14:paraId="4679F1F8" w14:textId="256995E5" w:rsidR="006A4C31" w:rsidRDefault="006A4C31" w:rsidP="00777A73">
          <w:pPr>
            <w:pStyle w:val="aff9"/>
          </w:pPr>
          <w:r w:rsidRPr="00777A73">
            <w:t xml:space="preserve">Руководитель </w:t>
          </w:r>
          <w:r>
            <w:tab/>
          </w:r>
          <w:r w:rsidR="00C8597E">
            <w:t>Ярмолик В. И.</w:t>
          </w:r>
        </w:p>
        <w:p w14:paraId="4F44834C" w14:textId="77777777" w:rsidR="006A4C31" w:rsidRDefault="006A4C31" w:rsidP="00777A73">
          <w:pPr>
            <w:pStyle w:val="aff9"/>
          </w:pPr>
        </w:p>
        <w:p w14:paraId="126DCA09" w14:textId="77777777" w:rsidR="006A4C31" w:rsidRDefault="006A4C31">
          <w:pPr>
            <w:spacing w:after="160" w:line="259" w:lineRule="auto"/>
            <w:ind w:firstLine="0"/>
            <w:jc w:val="left"/>
          </w:pPr>
          <w:r>
            <w:rPr>
              <w:caps/>
            </w:rPr>
            <w:br w:type="page"/>
          </w:r>
        </w:p>
      </w:sdtContent>
    </w:sdt>
    <w:p w14:paraId="18EC836E" w14:textId="77777777" w:rsidR="00682460" w:rsidRDefault="00682460" w:rsidP="002A76F2">
      <w:pPr>
        <w:pStyle w:val="afff9"/>
        <w:ind w:left="3705" w:hanging="3705"/>
      </w:pPr>
      <w:r w:rsidRPr="00682460">
        <w:lastRenderedPageBreak/>
        <w:t>СОДЕРЖАНИЕ</w:t>
      </w:r>
    </w:p>
    <w:sdt>
      <w:sdtPr>
        <w:rPr>
          <w:b/>
        </w:rPr>
        <w:id w:val="64664473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51F7759B" w14:textId="397D72C6" w:rsidR="00B75FDC" w:rsidRDefault="00682460">
          <w:pPr>
            <w:pStyle w:val="12"/>
            <w:rPr>
              <w:rFonts w:eastAsiaTheme="minorEastAsia"/>
              <w:sz w:val="22"/>
              <w:szCs w:val="22"/>
              <w:lang w:val="ru-RU" w:eastAsia="ru-RU"/>
            </w:rPr>
          </w:pPr>
          <w:r w:rsidRPr="002B21A3">
            <w:rPr>
              <w:b/>
            </w:rPr>
            <w:fldChar w:fldCharType="begin"/>
          </w:r>
          <w:r w:rsidRPr="002B21A3">
            <w:rPr>
              <w:b/>
            </w:rPr>
            <w:instrText xml:space="preserve"> TOC \o "1-3" \h \z \u </w:instrText>
          </w:r>
          <w:r w:rsidRPr="002B21A3">
            <w:rPr>
              <w:b/>
            </w:rPr>
            <w:fldChar w:fldCharType="separate"/>
          </w:r>
          <w:hyperlink w:anchor="_Toc114794641" w:history="1">
            <w:r w:rsidR="00B75FDC" w:rsidRPr="003170B9">
              <w:rPr>
                <w:rStyle w:val="af5"/>
              </w:rPr>
              <w:t>1</w:t>
            </w:r>
            <w:r w:rsidR="00B75FDC"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="00B75FDC" w:rsidRPr="003170B9">
              <w:rPr>
                <w:rStyle w:val="af5"/>
              </w:rPr>
              <w:t>Теоретические сведения</w:t>
            </w:r>
            <w:r w:rsidR="00B75FDC">
              <w:rPr>
                <w:webHidden/>
              </w:rPr>
              <w:tab/>
            </w:r>
            <w:r w:rsidR="00B75FDC">
              <w:rPr>
                <w:webHidden/>
              </w:rPr>
              <w:fldChar w:fldCharType="begin"/>
            </w:r>
            <w:r w:rsidR="00B75FDC">
              <w:rPr>
                <w:webHidden/>
              </w:rPr>
              <w:instrText xml:space="preserve"> PAGEREF _Toc114794641 \h </w:instrText>
            </w:r>
            <w:r w:rsidR="00B75FDC">
              <w:rPr>
                <w:webHidden/>
              </w:rPr>
            </w:r>
            <w:r w:rsidR="00B75FDC">
              <w:rPr>
                <w:webHidden/>
              </w:rPr>
              <w:fldChar w:fldCharType="separate"/>
            </w:r>
            <w:r w:rsidR="00B75FDC">
              <w:rPr>
                <w:webHidden/>
              </w:rPr>
              <w:t>3</w:t>
            </w:r>
            <w:r w:rsidR="00B75FDC">
              <w:rPr>
                <w:webHidden/>
              </w:rPr>
              <w:fldChar w:fldCharType="end"/>
            </w:r>
          </w:hyperlink>
        </w:p>
        <w:p w14:paraId="1D678F75" w14:textId="7F5C9E4E" w:rsidR="00B75FDC" w:rsidRDefault="00B75FDC">
          <w:pPr>
            <w:pStyle w:val="12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794642" w:history="1">
            <w:r w:rsidRPr="003170B9">
              <w:rPr>
                <w:rStyle w:val="af5"/>
              </w:rPr>
              <w:t>2</w:t>
            </w:r>
            <w:r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Pr="003170B9">
              <w:rPr>
                <w:rStyle w:val="af5"/>
              </w:rPr>
              <w:t>Операторы поисковой системы Яндекс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_Toc114794642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F72E4F" w14:textId="37E5A040" w:rsidR="00B75FDC" w:rsidRDefault="00B75FDC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794643" w:history="1">
            <w:r w:rsidRPr="003170B9">
              <w:rPr>
                <w:rStyle w:val="af5"/>
              </w:rPr>
              <w:t>2.1</w:t>
            </w:r>
            <w:r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Pr="003170B9">
              <w:rPr>
                <w:rStyle w:val="af5"/>
              </w:rPr>
              <w:t>Оператор «”  “»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_Toc114794643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DB84605" w14:textId="0375408D" w:rsidR="00B75FDC" w:rsidRDefault="00B75FDC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794644" w:history="1">
            <w:r w:rsidRPr="003170B9">
              <w:rPr>
                <w:rStyle w:val="af5"/>
              </w:rPr>
              <w:t>2.2</w:t>
            </w:r>
            <w:r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Pr="003170B9">
              <w:rPr>
                <w:rStyle w:val="af5"/>
              </w:rPr>
              <w:t>Оператор «</w:t>
            </w:r>
            <w:r w:rsidRPr="003170B9">
              <w:rPr>
                <w:rStyle w:val="af5"/>
                <w:rFonts w:ascii="Times New Roman" w:hAnsi="Times New Roman" w:cs="Times New Roman"/>
                <w:i/>
                <w:iCs/>
              </w:rPr>
              <w:t>site</w:t>
            </w:r>
            <w:r w:rsidRPr="003170B9">
              <w:rPr>
                <w:rStyle w:val="af5"/>
                <w:i/>
                <w:iCs/>
              </w:rPr>
              <w:t>:</w:t>
            </w:r>
            <w:r w:rsidRPr="003170B9">
              <w:rPr>
                <w:rStyle w:val="af5"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_Toc114794644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6305EF" w14:textId="1F46D6AC" w:rsidR="00B75FDC" w:rsidRDefault="00B75FDC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794645" w:history="1">
            <w:r w:rsidRPr="003170B9">
              <w:rPr>
                <w:rStyle w:val="af5"/>
              </w:rPr>
              <w:t>2.3</w:t>
            </w:r>
            <w:r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Pr="003170B9">
              <w:rPr>
                <w:rStyle w:val="af5"/>
              </w:rPr>
              <w:t>Оператор «</w:t>
            </w:r>
            <w:r w:rsidRPr="003170B9">
              <w:rPr>
                <w:rStyle w:val="af5"/>
                <w:i/>
                <w:iCs/>
              </w:rPr>
              <w:t>lang:</w:t>
            </w:r>
            <w:r w:rsidRPr="003170B9">
              <w:rPr>
                <w:rStyle w:val="af5"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_Toc114794645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EE76CAE" w14:textId="0A59BCE7" w:rsidR="00B75FDC" w:rsidRDefault="00B75FDC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794646" w:history="1">
            <w:r w:rsidRPr="003170B9">
              <w:rPr>
                <w:rStyle w:val="af5"/>
                <w:iCs/>
              </w:rPr>
              <w:t>2.4</w:t>
            </w:r>
            <w:r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Pr="003170B9">
              <w:rPr>
                <w:rStyle w:val="af5"/>
              </w:rPr>
              <w:t xml:space="preserve">Оператор </w:t>
            </w:r>
            <w:r w:rsidRPr="003170B9">
              <w:rPr>
                <w:rStyle w:val="af5"/>
                <w:i/>
                <w:iCs/>
              </w:rPr>
              <w:t>«</w:t>
            </w:r>
            <w:r w:rsidRPr="003170B9">
              <w:rPr>
                <w:rStyle w:val="af5"/>
                <w:rFonts w:ascii="Times New Roman" w:hAnsi="Times New Roman" w:cs="Times New Roman"/>
                <w:i/>
                <w:iCs/>
              </w:rPr>
              <w:t>mime:</w:t>
            </w:r>
            <w:r w:rsidRPr="003170B9">
              <w:rPr>
                <w:rStyle w:val="af5"/>
                <w:i/>
                <w:iCs/>
              </w:rPr>
              <w:t>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_Toc114794646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41144C" w14:textId="35C00B74" w:rsidR="00B75FDC" w:rsidRDefault="00B75FDC">
          <w:pPr>
            <w:pStyle w:val="21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794647" w:history="1">
            <w:r w:rsidRPr="003170B9">
              <w:rPr>
                <w:rStyle w:val="af5"/>
              </w:rPr>
              <w:t>2.5</w:t>
            </w:r>
            <w:r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Pr="003170B9">
              <w:rPr>
                <w:rStyle w:val="af5"/>
              </w:rPr>
              <w:t>Оператор 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_Toc114794647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B46D37" w14:textId="10FFFD35" w:rsidR="00B75FDC" w:rsidRDefault="00B75FDC">
          <w:pPr>
            <w:pStyle w:val="12"/>
            <w:rPr>
              <w:rFonts w:eastAsiaTheme="minorEastAsia"/>
              <w:sz w:val="22"/>
              <w:szCs w:val="22"/>
              <w:lang w:val="ru-RU" w:eastAsia="ru-RU"/>
            </w:rPr>
          </w:pPr>
          <w:hyperlink w:anchor="_Toc114794648" w:history="1">
            <w:r w:rsidRPr="003170B9">
              <w:rPr>
                <w:rStyle w:val="af5"/>
              </w:rPr>
              <w:t>3</w:t>
            </w:r>
            <w:r>
              <w:rPr>
                <w:rFonts w:eastAsiaTheme="minorEastAsia"/>
                <w:sz w:val="22"/>
                <w:szCs w:val="22"/>
                <w:lang w:val="ru-RU" w:eastAsia="ru-RU"/>
              </w:rPr>
              <w:tab/>
            </w:r>
            <w:r w:rsidRPr="003170B9">
              <w:rPr>
                <w:rStyle w:val="af5"/>
              </w:rPr>
              <w:t>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_Toc114794648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7F3388" w14:textId="1ACECD5F" w:rsidR="00682460" w:rsidRPr="002B21A3" w:rsidRDefault="00682460" w:rsidP="002B21A3">
          <w:pPr>
            <w:pStyle w:val="21"/>
            <w:ind w:left="2144" w:hanging="1917"/>
          </w:pPr>
          <w:r w:rsidRPr="002B21A3">
            <w:fldChar w:fldCharType="end"/>
          </w:r>
        </w:p>
      </w:sdtContent>
    </w:sdt>
    <w:p w14:paraId="3EE8A2DA" w14:textId="77777777" w:rsidR="00777A73" w:rsidRPr="005771D0" w:rsidRDefault="00777A73" w:rsidP="00547C6A">
      <w:pPr>
        <w:rPr>
          <w:b/>
        </w:rPr>
      </w:pPr>
      <w:r w:rsidRPr="005771D0">
        <w:rPr>
          <w:b/>
        </w:rPr>
        <w:br w:type="page"/>
      </w:r>
    </w:p>
    <w:p w14:paraId="0ED8060C" w14:textId="4AA8D208" w:rsidR="00C8597E" w:rsidRDefault="00C8597E" w:rsidP="00C8597E">
      <w:pPr>
        <w:pStyle w:val="10"/>
      </w:pPr>
      <w:bookmarkStart w:id="0" w:name="_Toc114794641"/>
      <w:r>
        <w:lastRenderedPageBreak/>
        <w:t>Теоретические сведения</w:t>
      </w:r>
      <w:bookmarkEnd w:id="0"/>
    </w:p>
    <w:p w14:paraId="1499D812" w14:textId="060C284E" w:rsidR="00FB04B6" w:rsidRDefault="00FB04B6" w:rsidP="00FB04B6">
      <w:r>
        <w:t>Интернет – это информационное пространство, в котором можно найти ответы практически на любые интересующие пользователя вопросы. Поиск информации в Интернете может быть произведен по нескольким методам, значительно различающимся как по эффективности и качеству поиска, так и по типу извлекаемой информации. Обычно для этого используется поисковая система.</w:t>
      </w:r>
    </w:p>
    <w:p w14:paraId="09D58572" w14:textId="77777777" w:rsidR="00FB04B6" w:rsidRDefault="00FB04B6" w:rsidP="00FB04B6">
      <w:r>
        <w:t>Поисковая система — программно-аппаратный комплекс с веб-интерфейсом, предоставляющий возможность поиска информации в Интернете.</w:t>
      </w:r>
    </w:p>
    <w:p w14:paraId="625FA7E2" w14:textId="7DAC68A5" w:rsidR="00C8597E" w:rsidRDefault="00C8597E" w:rsidP="00C8597E">
      <w:r w:rsidRPr="00C8597E">
        <w:t xml:space="preserve">Для поиска информации с помощью поисковой системы пользователь формулирует поисковый запрос. </w:t>
      </w:r>
      <w:r w:rsidR="00C46946">
        <w:t>Поисковая система находит</w:t>
      </w:r>
      <w:r w:rsidRPr="00C8597E">
        <w:t xml:space="preserve"> документы, содержащие либо указанные ключевые слова, либо слова, как-либо связанные с ключевыми словами</w:t>
      </w:r>
      <w:r>
        <w:t xml:space="preserve">. </w:t>
      </w:r>
    </w:p>
    <w:p w14:paraId="74677B26" w14:textId="77777777" w:rsidR="00FB04B6" w:rsidRDefault="00FB04B6" w:rsidP="00FB04B6">
      <w:r>
        <w:t>Основными критериями качества работы поисковой машины — являются релевантность (степень соответствия запроса и найденного, то есть уместность результата), полнота базы, учёт морфологии языка.</w:t>
      </w:r>
    </w:p>
    <w:p w14:paraId="32B138EE" w14:textId="272EDBAC" w:rsidR="00C46946" w:rsidRPr="00C46946" w:rsidRDefault="00846156" w:rsidP="00C46946">
      <w:pPr>
        <w:rPr>
          <w:rFonts w:eastAsiaTheme="majorEastAsia"/>
        </w:rPr>
      </w:pPr>
      <w:r>
        <w:rPr>
          <w:rFonts w:eastAsiaTheme="majorEastAsia"/>
        </w:rPr>
        <w:t>Поисковые о</w:t>
      </w:r>
      <w:r w:rsidR="00C46946">
        <w:rPr>
          <w:rFonts w:eastAsiaTheme="majorEastAsia"/>
        </w:rPr>
        <w:t>ператоры</w:t>
      </w:r>
      <w:r>
        <w:rPr>
          <w:rFonts w:eastAsiaTheme="majorEastAsia"/>
        </w:rPr>
        <w:t xml:space="preserve"> (специальные символы, которые добавляют к поисковому запросу)</w:t>
      </w:r>
      <w:r w:rsidR="00C46946">
        <w:rPr>
          <w:rFonts w:eastAsiaTheme="majorEastAsia"/>
        </w:rPr>
        <w:t xml:space="preserve"> помогают пользователю конкретизировать их требования к результатам поиска.</w:t>
      </w:r>
      <w:r>
        <w:rPr>
          <w:rFonts w:eastAsiaTheme="majorEastAsia"/>
        </w:rPr>
        <w:t xml:space="preserve"> Большинство операторов в разных поисковых системах совпадают, но есть и различия, также и в их работе.</w:t>
      </w:r>
    </w:p>
    <w:p w14:paraId="77822351" w14:textId="0690A061" w:rsidR="00C46946" w:rsidRPr="00C46946" w:rsidRDefault="0053749C" w:rsidP="00C46946">
      <w:pPr>
        <w:pStyle w:val="10"/>
      </w:pPr>
      <w:bookmarkStart w:id="1" w:name="_Toc114794642"/>
      <w:r>
        <w:t>О</w:t>
      </w:r>
      <w:r w:rsidR="00C46946">
        <w:t xml:space="preserve">ператоры поисковой системы </w:t>
      </w:r>
      <w:r w:rsidR="00846156">
        <w:t>Яндекс</w:t>
      </w:r>
      <w:bookmarkEnd w:id="1"/>
    </w:p>
    <w:p w14:paraId="4E33F47C" w14:textId="6388A468" w:rsidR="003118C1" w:rsidRDefault="00C46946" w:rsidP="00C46946">
      <w:pPr>
        <w:pStyle w:val="2"/>
      </w:pPr>
      <w:bookmarkStart w:id="2" w:name="_Toc114794643"/>
      <w:r>
        <w:t>Оператор «</w:t>
      </w:r>
      <w:r>
        <w:rPr>
          <w:lang w:val="en-US"/>
        </w:rPr>
        <w:t>”</w:t>
      </w:r>
      <w:r w:rsidR="003118C1">
        <w:t xml:space="preserve">  </w:t>
      </w:r>
      <w:r w:rsidR="00A548AF">
        <w:rPr>
          <w:lang w:val="en-US"/>
        </w:rPr>
        <w:t>“</w:t>
      </w:r>
      <w:r>
        <w:t>»</w:t>
      </w:r>
      <w:bookmarkEnd w:id="2"/>
    </w:p>
    <w:p w14:paraId="7942869C" w14:textId="6A1A870C" w:rsidR="003118C1" w:rsidRDefault="003118C1" w:rsidP="003118C1">
      <w:r>
        <w:t xml:space="preserve">Оператор </w:t>
      </w:r>
      <w:r w:rsidR="00A548AF">
        <w:t>«</w:t>
      </w:r>
      <w:r w:rsidR="00A548AF" w:rsidRPr="00A548AF">
        <w:t>”</w:t>
      </w:r>
      <w:r w:rsidR="00A548AF">
        <w:t xml:space="preserve"> </w:t>
      </w:r>
      <w:r w:rsidR="00A548AF" w:rsidRPr="00A548AF">
        <w:t>“</w:t>
      </w:r>
      <w:r w:rsidR="00A548AF">
        <w:t>»</w:t>
      </w:r>
      <w:r>
        <w:t xml:space="preserve"> </w:t>
      </w:r>
      <w:r w:rsidR="00A548AF">
        <w:t>фиксирует количество слов, а также указывает производить поиск строго по фразе заключенной в кавычки</w:t>
      </w:r>
      <w:r>
        <w:t xml:space="preserve">. </w:t>
      </w:r>
      <w:r w:rsidR="002A441D">
        <w:t>Например, с его помощью удобно искать цитаты.</w:t>
      </w:r>
    </w:p>
    <w:p w14:paraId="37A27F04" w14:textId="5BE7601C" w:rsidR="003118C1" w:rsidRDefault="00DF030B" w:rsidP="003118C1">
      <w:pPr>
        <w:pStyle w:val="affe"/>
        <w:keepNext/>
      </w:pPr>
      <w:r w:rsidRPr="00DF030B">
        <w:rPr>
          <w:noProof/>
        </w:rPr>
        <w:drawing>
          <wp:inline distT="0" distB="0" distL="0" distR="0" wp14:anchorId="397E77AC" wp14:editId="128A3A33">
            <wp:extent cx="5939790" cy="16681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7E8A" w14:textId="294AD370" w:rsidR="003118C1" w:rsidRDefault="003118C1" w:rsidP="003118C1">
      <w:pPr>
        <w:pStyle w:val="aff"/>
      </w:pPr>
      <w:r>
        <w:t xml:space="preserve">Рисунок </w:t>
      </w:r>
      <w:fldSimple w:instr=" SEQ Рисунок \* ARABIC ">
        <w:r w:rsidR="0053749C">
          <w:rPr>
            <w:noProof/>
          </w:rPr>
          <w:t>1</w:t>
        </w:r>
      </w:fldSimple>
      <w:r>
        <w:t xml:space="preserve"> – Пример поискового запроса с оператором </w:t>
      </w:r>
      <w:r w:rsidR="00DF030B">
        <w:t>«</w:t>
      </w:r>
      <w:r w:rsidR="00DF030B" w:rsidRPr="00A548AF">
        <w:t>”</w:t>
      </w:r>
      <w:r w:rsidR="00DF030B">
        <w:t xml:space="preserve"> </w:t>
      </w:r>
      <w:r w:rsidR="00DF030B" w:rsidRPr="00A548AF">
        <w:t>“</w:t>
      </w:r>
      <w:r w:rsidR="00DF030B">
        <w:t>»</w:t>
      </w:r>
    </w:p>
    <w:p w14:paraId="462A7EBF" w14:textId="7F6FB001" w:rsidR="003118C1" w:rsidRDefault="003118C1" w:rsidP="003118C1">
      <w:pPr>
        <w:pStyle w:val="2"/>
      </w:pPr>
      <w:bookmarkStart w:id="3" w:name="_Toc114794644"/>
      <w:r>
        <w:lastRenderedPageBreak/>
        <w:t xml:space="preserve">Оператор </w:t>
      </w:r>
      <w:bookmarkStart w:id="4" w:name="_Hlk113873780"/>
      <w:r>
        <w:t>«</w:t>
      </w:r>
      <w:r w:rsidR="00F662D9">
        <w:rPr>
          <w:rFonts w:ascii="Times New Roman" w:hAnsi="Times New Roman" w:cs="Times New Roman"/>
          <w:i/>
          <w:iCs/>
          <w:lang w:val="en-US"/>
        </w:rPr>
        <w:t>sit</w:t>
      </w:r>
      <w:r w:rsidR="00580A53" w:rsidRPr="00580A53">
        <w:rPr>
          <w:rFonts w:ascii="Times New Roman" w:hAnsi="Times New Roman" w:cs="Times New Roman"/>
          <w:i/>
          <w:iCs/>
          <w:lang w:val="en-US"/>
        </w:rPr>
        <w:t>e</w:t>
      </w:r>
      <w:r w:rsidRPr="0053749C">
        <w:rPr>
          <w:rStyle w:val="ab"/>
        </w:rPr>
        <w:t>:</w:t>
      </w:r>
      <w:r>
        <w:t>»</w:t>
      </w:r>
      <w:bookmarkEnd w:id="3"/>
    </w:p>
    <w:bookmarkEnd w:id="4"/>
    <w:p w14:paraId="407F6D4A" w14:textId="3CB527AA" w:rsidR="003118C1" w:rsidRPr="0043635B" w:rsidRDefault="003118C1" w:rsidP="003118C1">
      <w:r>
        <w:t xml:space="preserve">Оператор </w:t>
      </w:r>
      <w:r w:rsidR="004C7156">
        <w:t>«</w:t>
      </w:r>
      <w:r w:rsidR="00F662D9">
        <w:rPr>
          <w:rFonts w:ascii="Times New Roman" w:hAnsi="Times New Roman" w:cs="Times New Roman"/>
          <w:i/>
          <w:iCs/>
          <w:lang w:val="en-US"/>
        </w:rPr>
        <w:t>sit</w:t>
      </w:r>
      <w:r w:rsidR="004C7156" w:rsidRPr="00580A53">
        <w:rPr>
          <w:rFonts w:ascii="Times New Roman" w:hAnsi="Times New Roman" w:cs="Times New Roman"/>
          <w:i/>
          <w:iCs/>
          <w:lang w:val="en-US"/>
        </w:rPr>
        <w:t>e</w:t>
      </w:r>
      <w:r w:rsidR="004C7156" w:rsidRPr="0053749C">
        <w:rPr>
          <w:rStyle w:val="ab"/>
        </w:rPr>
        <w:t>:</w:t>
      </w:r>
      <w:r w:rsidR="004C7156">
        <w:t xml:space="preserve">» используется для поиска </w:t>
      </w:r>
      <w:r w:rsidR="00F662D9">
        <w:t>по всем поддоменам и страницам определенного сайта</w:t>
      </w:r>
      <w:r w:rsidR="004C7156">
        <w:t>.</w:t>
      </w:r>
      <w:r w:rsidR="002A441D">
        <w:t xml:space="preserve"> </w:t>
      </w:r>
    </w:p>
    <w:p w14:paraId="23AAAA57" w14:textId="31941EAE" w:rsidR="0053749C" w:rsidRDefault="00F0701A" w:rsidP="0053749C">
      <w:pPr>
        <w:pStyle w:val="affe"/>
        <w:keepNext/>
      </w:pPr>
      <w:r w:rsidRPr="00F0701A">
        <w:rPr>
          <w:noProof/>
        </w:rPr>
        <w:drawing>
          <wp:inline distT="0" distB="0" distL="0" distR="0" wp14:anchorId="6C54167D" wp14:editId="38DDD729">
            <wp:extent cx="5939790" cy="185039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EE27" w14:textId="220280B1" w:rsidR="0053749C" w:rsidRDefault="0053749C" w:rsidP="0053749C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 w:rsidRPr="0053749C">
        <w:t xml:space="preserve"> – </w:t>
      </w:r>
      <w:r>
        <w:t xml:space="preserve">Пример поискового запроса с оператором </w:t>
      </w:r>
      <w:r w:rsidR="00580A53">
        <w:t>«</w:t>
      </w:r>
      <w:r w:rsidR="00224A81">
        <w:rPr>
          <w:rFonts w:ascii="Times New Roman" w:hAnsi="Times New Roman" w:cs="Times New Roman"/>
          <w:i/>
          <w:iCs/>
          <w:sz w:val="28"/>
          <w:szCs w:val="28"/>
          <w:lang w:val="en-US"/>
        </w:rPr>
        <w:t>sit</w:t>
      </w:r>
      <w:r w:rsidR="00580A53" w:rsidRPr="00580A53">
        <w:rPr>
          <w:rFonts w:ascii="Times New Roman" w:hAnsi="Times New Roman" w:cs="Times New Roman"/>
          <w:i/>
          <w:iCs/>
          <w:sz w:val="28"/>
          <w:szCs w:val="28"/>
          <w:lang w:val="en-US"/>
        </w:rPr>
        <w:t>e</w:t>
      </w:r>
      <w:r w:rsidR="00580A53" w:rsidRPr="0053749C">
        <w:rPr>
          <w:rStyle w:val="ab"/>
        </w:rPr>
        <w:t>:</w:t>
      </w:r>
      <w:r w:rsidR="00580A53">
        <w:t>»</w:t>
      </w:r>
    </w:p>
    <w:p w14:paraId="02997940" w14:textId="4E996403" w:rsidR="00580A53" w:rsidRDefault="0053749C" w:rsidP="00580A53">
      <w:pPr>
        <w:pStyle w:val="2"/>
      </w:pPr>
      <w:bookmarkStart w:id="5" w:name="_Toc114794645"/>
      <w:r>
        <w:t>Оператор «</w:t>
      </w:r>
      <w:r w:rsidR="00224A81">
        <w:rPr>
          <w:rStyle w:val="ab"/>
          <w:lang w:val="en-US"/>
        </w:rPr>
        <w:t>lang</w:t>
      </w:r>
      <w:r w:rsidRPr="0053749C">
        <w:rPr>
          <w:rStyle w:val="ab"/>
        </w:rPr>
        <w:t>:</w:t>
      </w:r>
      <w:r>
        <w:t>»</w:t>
      </w:r>
      <w:bookmarkEnd w:id="5"/>
    </w:p>
    <w:p w14:paraId="41A4269E" w14:textId="2D208BCC" w:rsidR="00A710AF" w:rsidRDefault="00224A81" w:rsidP="00F0701A">
      <w:pPr>
        <w:spacing w:after="240"/>
        <w:rPr>
          <w:rFonts w:ascii="Times New Roman" w:eastAsia="Calibri" w:hAnsi="Times New Roman" w:cs="Times New Roman"/>
          <w:noProof/>
        </w:rPr>
      </w:pPr>
      <w:r w:rsidRPr="00224A81">
        <w:t xml:space="preserve">С помощью оператора </w:t>
      </w:r>
      <w:r>
        <w:t>«</w:t>
      </w:r>
      <w:r w:rsidRPr="00224A81">
        <w:t>lang:</w:t>
      </w:r>
      <w:r>
        <w:t>»</w:t>
      </w:r>
      <w:r w:rsidRPr="00224A81">
        <w:t xml:space="preserve"> можно искать документы на сайтах на нужном</w:t>
      </w:r>
      <w:r>
        <w:t xml:space="preserve"> </w:t>
      </w:r>
      <w:r>
        <w:rPr>
          <w:rFonts w:ascii="Times New Roman" w:eastAsia="Calibri" w:hAnsi="Times New Roman" w:cs="Times New Roman"/>
          <w:noProof/>
        </w:rPr>
        <w:t>языке.</w:t>
      </w:r>
    </w:p>
    <w:p w14:paraId="549FD585" w14:textId="0CD4B931" w:rsidR="00224A81" w:rsidRDefault="00F0701A" w:rsidP="00F0701A">
      <w:pPr>
        <w:ind w:firstLine="0"/>
      </w:pPr>
      <w:r w:rsidRPr="00F0701A">
        <w:rPr>
          <w:noProof/>
        </w:rPr>
        <w:drawing>
          <wp:inline distT="0" distB="0" distL="0" distR="0" wp14:anchorId="57D157A7" wp14:editId="6B6CD4C9">
            <wp:extent cx="5939790" cy="220027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BDBF" w14:textId="750D4A65" w:rsidR="00580A53" w:rsidRPr="00580A53" w:rsidRDefault="00A710AF" w:rsidP="004C715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53749C">
        <w:t xml:space="preserve"> – </w:t>
      </w:r>
      <w:r>
        <w:t>Пример поискового запроса с оператором «</w:t>
      </w:r>
      <w:r w:rsidR="00224A81">
        <w:rPr>
          <w:rStyle w:val="ab"/>
          <w:lang w:val="en-US"/>
        </w:rPr>
        <w:t>lang</w:t>
      </w:r>
      <w:r w:rsidRPr="0053749C">
        <w:rPr>
          <w:rStyle w:val="ab"/>
        </w:rPr>
        <w:t>:</w:t>
      </w:r>
      <w:r>
        <w:t>»</w:t>
      </w:r>
    </w:p>
    <w:p w14:paraId="05752082" w14:textId="0EEDFD91" w:rsidR="00580A53" w:rsidRDefault="00A710AF" w:rsidP="00580A53">
      <w:pPr>
        <w:pStyle w:val="2"/>
        <w:rPr>
          <w:i/>
          <w:iCs/>
        </w:rPr>
      </w:pPr>
      <w:bookmarkStart w:id="6" w:name="_Toc114794646"/>
      <w:r>
        <w:t xml:space="preserve">Оператор </w:t>
      </w:r>
      <w:r w:rsidRPr="00A710AF">
        <w:rPr>
          <w:i/>
          <w:iCs/>
        </w:rPr>
        <w:t>«</w:t>
      </w:r>
      <w:r w:rsidR="00224A81">
        <w:rPr>
          <w:rFonts w:ascii="Times New Roman" w:hAnsi="Times New Roman" w:cs="Times New Roman"/>
          <w:i/>
          <w:iCs/>
          <w:lang w:val="en-US"/>
        </w:rPr>
        <w:t>mime</w:t>
      </w:r>
      <w:r w:rsidRPr="00A710AF">
        <w:rPr>
          <w:rFonts w:ascii="Times New Roman" w:hAnsi="Times New Roman" w:cs="Times New Roman"/>
          <w:i/>
          <w:iCs/>
        </w:rPr>
        <w:t>:</w:t>
      </w:r>
      <w:r w:rsidRPr="00A710AF">
        <w:rPr>
          <w:i/>
          <w:iCs/>
        </w:rPr>
        <w:t>»</w:t>
      </w:r>
      <w:bookmarkEnd w:id="6"/>
    </w:p>
    <w:p w14:paraId="74D706F9" w14:textId="47511BFC" w:rsidR="00224A81" w:rsidRDefault="00A710AF" w:rsidP="00224A81">
      <w:r>
        <w:t xml:space="preserve">Оператор </w:t>
      </w:r>
      <w:r w:rsidRPr="00A710AF">
        <w:rPr>
          <w:i/>
          <w:iCs/>
        </w:rPr>
        <w:t>«</w:t>
      </w:r>
      <w:r w:rsidR="00224A81">
        <w:rPr>
          <w:i/>
          <w:iCs/>
          <w:lang w:val="en-US"/>
        </w:rPr>
        <w:t>mime</w:t>
      </w:r>
      <w:r w:rsidRPr="00A710AF">
        <w:rPr>
          <w:rFonts w:ascii="Times New Roman" w:hAnsi="Times New Roman" w:cs="Times New Roman"/>
          <w:i/>
          <w:iCs/>
        </w:rPr>
        <w:t>:</w:t>
      </w:r>
      <w:r w:rsidRPr="00A710AF">
        <w:rPr>
          <w:i/>
          <w:iCs/>
        </w:rPr>
        <w:t>»</w:t>
      </w:r>
      <w:r>
        <w:rPr>
          <w:i/>
          <w:iCs/>
        </w:rPr>
        <w:t xml:space="preserve"> </w:t>
      </w:r>
      <w:r w:rsidR="00224A81">
        <w:t>позволяет осуществить поиск документов заданного типа</w:t>
      </w:r>
      <w:r>
        <w:t>.</w:t>
      </w:r>
    </w:p>
    <w:p w14:paraId="3DFBB3BE" w14:textId="2B52A893" w:rsidR="00A710AF" w:rsidRDefault="00F0701A" w:rsidP="00224A81">
      <w:pPr>
        <w:ind w:firstLine="0"/>
      </w:pPr>
      <w:r w:rsidRPr="00F0701A">
        <w:rPr>
          <w:rFonts w:ascii="Times New Roman" w:eastAsia="Calibri" w:hAnsi="Times New Roman" w:cs="Times New Roman"/>
          <w:noProof/>
        </w:rPr>
        <w:lastRenderedPageBreak/>
        <w:drawing>
          <wp:inline distT="0" distB="0" distL="0" distR="0" wp14:anchorId="0DAF1F3A" wp14:editId="485CCDDE">
            <wp:extent cx="5939790" cy="1997075"/>
            <wp:effectExtent l="0" t="0" r="381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F3F5" w14:textId="31E5A91F" w:rsidR="004C7156" w:rsidRPr="00A710AF" w:rsidRDefault="004C7156" w:rsidP="004C7156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53749C">
        <w:t xml:space="preserve"> – </w:t>
      </w:r>
      <w:r>
        <w:t>Пример поискового запроса с оператором «</w:t>
      </w:r>
      <w:r w:rsidR="00224A81">
        <w:rPr>
          <w:lang w:val="en-US"/>
        </w:rPr>
        <w:t>mime</w:t>
      </w:r>
      <w:r w:rsidRPr="0053749C">
        <w:rPr>
          <w:rStyle w:val="ab"/>
        </w:rPr>
        <w:t>:</w:t>
      </w:r>
      <w:r>
        <w:t>»</w:t>
      </w:r>
    </w:p>
    <w:p w14:paraId="5DF937F0" w14:textId="60A37B2A" w:rsidR="00580A53" w:rsidRDefault="003E24AD" w:rsidP="00580A53">
      <w:pPr>
        <w:pStyle w:val="2"/>
        <w:rPr>
          <w:lang w:val="en-US"/>
        </w:rPr>
      </w:pPr>
      <w:bookmarkStart w:id="7" w:name="_Toc114794647"/>
      <w:r>
        <w:t xml:space="preserve">Оператор </w:t>
      </w:r>
      <w:r>
        <w:rPr>
          <w:lang w:val="en-US"/>
        </w:rPr>
        <w:t>OR</w:t>
      </w:r>
      <w:bookmarkEnd w:id="7"/>
    </w:p>
    <w:p w14:paraId="21F7FA60" w14:textId="3221C0C2" w:rsidR="003E24AD" w:rsidRDefault="003E24AD" w:rsidP="003E24AD">
      <w:r>
        <w:t xml:space="preserve">Оператор </w:t>
      </w:r>
      <w:r w:rsidRPr="00A710AF">
        <w:rPr>
          <w:i/>
          <w:iCs/>
        </w:rPr>
        <w:t>«</w:t>
      </w:r>
      <w:r w:rsidRPr="003E24AD">
        <w:rPr>
          <w:i/>
          <w:iCs/>
          <w:lang w:val="en-US"/>
        </w:rPr>
        <w:t>OR</w:t>
      </w:r>
      <w:r w:rsidRPr="00A710AF">
        <w:rPr>
          <w:i/>
          <w:iCs/>
        </w:rPr>
        <w:t>»</w:t>
      </w:r>
      <w:r>
        <w:rPr>
          <w:i/>
          <w:iCs/>
        </w:rPr>
        <w:t xml:space="preserve"> </w:t>
      </w:r>
      <w:r>
        <w:t>даёт команду поисковой системе искать совпадения по любому из ключевых слов, которые содержатся в запросе.</w:t>
      </w:r>
      <w:r w:rsidR="00D63EB8">
        <w:t xml:space="preserve"> Все ключевые слова отделяются данным оператором.</w:t>
      </w:r>
    </w:p>
    <w:p w14:paraId="7AB8E361" w14:textId="77777777" w:rsidR="003E24AD" w:rsidRPr="003E24AD" w:rsidRDefault="003E24AD" w:rsidP="003E24AD"/>
    <w:p w14:paraId="796FB2B3" w14:textId="32B3CD5E" w:rsidR="0053749C" w:rsidRDefault="00F0701A" w:rsidP="0053749C">
      <w:pPr>
        <w:pStyle w:val="affe"/>
        <w:keepNext/>
      </w:pPr>
      <w:r w:rsidRPr="00F0701A">
        <w:rPr>
          <w:rFonts w:ascii="Times New Roman" w:hAnsi="Times New Roman" w:cs="Times New Roman"/>
          <w:noProof/>
        </w:rPr>
        <w:drawing>
          <wp:inline distT="0" distB="0" distL="0" distR="0" wp14:anchorId="71A6C014" wp14:editId="7F4FC7E0">
            <wp:extent cx="5939790" cy="195453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08E5" w14:textId="60E633E6" w:rsidR="0053749C" w:rsidRDefault="0053749C" w:rsidP="0053749C">
      <w:pPr>
        <w:pStyle w:val="aff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53749C">
        <w:t xml:space="preserve"> – </w:t>
      </w:r>
      <w:r>
        <w:t xml:space="preserve">Пример поискового запроса с оператором </w:t>
      </w:r>
      <w:r w:rsidR="00D63EB8" w:rsidRPr="00A710AF">
        <w:rPr>
          <w:i/>
          <w:iCs/>
        </w:rPr>
        <w:t>«</w:t>
      </w:r>
      <w:r w:rsidR="00D63EB8" w:rsidRPr="003E24AD">
        <w:rPr>
          <w:i/>
          <w:iCs/>
          <w:lang w:val="en-US"/>
        </w:rPr>
        <w:t>OR</w:t>
      </w:r>
      <w:r w:rsidR="00D63EB8" w:rsidRPr="00A710AF">
        <w:rPr>
          <w:i/>
          <w:iCs/>
        </w:rPr>
        <w:t>»</w:t>
      </w:r>
    </w:p>
    <w:p w14:paraId="644F70ED" w14:textId="1114E4DD" w:rsidR="00C8597E" w:rsidRDefault="00DE2DDD" w:rsidP="00867DF2">
      <w:pPr>
        <w:pStyle w:val="10"/>
      </w:pPr>
      <w:bookmarkStart w:id="8" w:name="_Toc114794648"/>
      <w:r>
        <w:t>Вывод</w:t>
      </w:r>
      <w:bookmarkEnd w:id="8"/>
    </w:p>
    <w:p w14:paraId="1BC056AC" w14:textId="6705EC9A" w:rsidR="00DE2DDD" w:rsidRDefault="00C163B3" w:rsidP="00DE2DDD">
      <w:r>
        <w:t xml:space="preserve">Поисковая система – мощный инструмент </w:t>
      </w:r>
      <w:r w:rsidR="00E52D5F">
        <w:t xml:space="preserve">в руках </w:t>
      </w:r>
      <w:r w:rsidR="0026734A">
        <w:t>знающего</w:t>
      </w:r>
      <w:r w:rsidR="00E52D5F">
        <w:t xml:space="preserve"> человека. Операторы поисковых систем помогают составлять</w:t>
      </w:r>
      <w:r w:rsidR="00AB42C1">
        <w:t xml:space="preserve"> </w:t>
      </w:r>
      <w:r w:rsidR="00DA07C4">
        <w:t>запросы</w:t>
      </w:r>
      <w:r w:rsidR="00657C29">
        <w:t>, максимально описывающие желание пользователя в поиске релевантной информации.</w:t>
      </w:r>
    </w:p>
    <w:p w14:paraId="4A0ECB71" w14:textId="5C1177A6" w:rsidR="00B06C19" w:rsidRPr="00EF0F08" w:rsidRDefault="00B06C19" w:rsidP="00F93D20">
      <w:r>
        <w:t xml:space="preserve">Поисковая система </w:t>
      </w:r>
      <w:r w:rsidR="008E742A">
        <w:rPr>
          <w:rStyle w:val="ab"/>
        </w:rPr>
        <w:t>Яндекс</w:t>
      </w:r>
      <w:r w:rsidRPr="00EF0F08">
        <w:t xml:space="preserve">, </w:t>
      </w:r>
      <w:r w:rsidR="00EF0F08">
        <w:t xml:space="preserve">имеет множество операторов, </w:t>
      </w:r>
      <w:r w:rsidR="00F93D20">
        <w:t>например</w:t>
      </w:r>
      <w:r w:rsidR="00F93D20" w:rsidRPr="00F93D20">
        <w:t xml:space="preserve">: </w:t>
      </w:r>
      <w:r w:rsidR="00580A53">
        <w:t>«</w:t>
      </w:r>
      <w:r w:rsidR="008E742A">
        <w:rPr>
          <w:rFonts w:ascii="Times New Roman" w:hAnsi="Times New Roman" w:cs="Times New Roman"/>
          <w:i/>
          <w:iCs/>
          <w:lang w:val="en-US"/>
        </w:rPr>
        <w:t>OR</w:t>
      </w:r>
      <w:r w:rsidR="00580A53">
        <w:t>»</w:t>
      </w:r>
      <w:r w:rsidR="00EF0F08">
        <w:t>, «</w:t>
      </w:r>
      <w:r w:rsidR="008E742A">
        <w:rPr>
          <w:rStyle w:val="ab"/>
          <w:lang w:val="en-US"/>
        </w:rPr>
        <w:t>site</w:t>
      </w:r>
      <w:r w:rsidR="00EF0F08" w:rsidRPr="0053749C">
        <w:rPr>
          <w:rStyle w:val="ab"/>
        </w:rPr>
        <w:t>:</w:t>
      </w:r>
      <w:r w:rsidR="00EF0F08">
        <w:t>»</w:t>
      </w:r>
      <w:r w:rsidR="00D63EB8">
        <w:t xml:space="preserve">, </w:t>
      </w:r>
      <w:r w:rsidR="00D63EB8" w:rsidRPr="00A710AF">
        <w:rPr>
          <w:i/>
          <w:iCs/>
        </w:rPr>
        <w:t>«</w:t>
      </w:r>
      <w:r w:rsidR="008E742A">
        <w:rPr>
          <w:i/>
          <w:iCs/>
          <w:lang w:val="en-US"/>
        </w:rPr>
        <w:t>mime</w:t>
      </w:r>
      <w:r w:rsidR="008E742A" w:rsidRPr="008E742A">
        <w:rPr>
          <w:i/>
          <w:iCs/>
        </w:rPr>
        <w:t>:</w:t>
      </w:r>
      <w:r w:rsidR="00D63EB8" w:rsidRPr="00A710AF">
        <w:rPr>
          <w:i/>
          <w:iCs/>
        </w:rPr>
        <w:t>»</w:t>
      </w:r>
      <w:r w:rsidR="00D63EB8">
        <w:rPr>
          <w:i/>
          <w:iCs/>
        </w:rPr>
        <w:t xml:space="preserve">, </w:t>
      </w:r>
      <w:r w:rsidR="00D63EB8">
        <w:t>«</w:t>
      </w:r>
      <w:r w:rsidR="008E742A">
        <w:rPr>
          <w:rStyle w:val="ab"/>
          <w:lang w:val="en-US"/>
        </w:rPr>
        <w:t>lang</w:t>
      </w:r>
      <w:r w:rsidR="00D63EB8" w:rsidRPr="0053749C">
        <w:rPr>
          <w:rStyle w:val="ab"/>
        </w:rPr>
        <w:t>:</w:t>
      </w:r>
      <w:r w:rsidR="00D63EB8">
        <w:t>»</w:t>
      </w:r>
      <w:r w:rsidR="00EF0F08">
        <w:t>.</w:t>
      </w:r>
      <w:r w:rsidR="00706B85">
        <w:t xml:space="preserve"> </w:t>
      </w:r>
      <w:r w:rsidR="0026734A">
        <w:t>Они могут использоваться самостоятельно или в комбинации с другими операторами – таким образом, результаты поиска будут ещё точнее</w:t>
      </w:r>
      <w:r w:rsidR="007324F2">
        <w:t>.</w:t>
      </w:r>
    </w:p>
    <w:sectPr w:rsidR="00B06C19" w:rsidRPr="00EF0F08" w:rsidSect="006A4C3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134" w:right="851" w:bottom="1531" w:left="1701" w:header="0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6F4BB" w14:textId="77777777" w:rsidR="0011260A" w:rsidRDefault="0011260A" w:rsidP="00547C6A">
      <w:r>
        <w:separator/>
      </w:r>
    </w:p>
    <w:p w14:paraId="06C77757" w14:textId="77777777" w:rsidR="0011260A" w:rsidRDefault="0011260A" w:rsidP="00547C6A"/>
    <w:p w14:paraId="2D39EA12" w14:textId="77777777" w:rsidR="0011260A" w:rsidRDefault="0011260A"/>
  </w:endnote>
  <w:endnote w:type="continuationSeparator" w:id="0">
    <w:p w14:paraId="17BB7CD0" w14:textId="77777777" w:rsidR="0011260A" w:rsidRDefault="0011260A" w:rsidP="00547C6A">
      <w:r>
        <w:continuationSeparator/>
      </w:r>
    </w:p>
    <w:p w14:paraId="0EAFE619" w14:textId="77777777" w:rsidR="0011260A" w:rsidRDefault="0011260A" w:rsidP="00547C6A"/>
    <w:p w14:paraId="0D1AF8D8" w14:textId="77777777" w:rsidR="0011260A" w:rsidRDefault="0011260A"/>
  </w:endnote>
  <w:endnote w:type="continuationNotice" w:id="1">
    <w:p w14:paraId="66CDF569" w14:textId="77777777" w:rsidR="0011260A" w:rsidRDefault="0011260A" w:rsidP="00547C6A"/>
    <w:p w14:paraId="064CB183" w14:textId="77777777" w:rsidR="0011260A" w:rsidRDefault="0011260A" w:rsidP="00547C6A"/>
    <w:p w14:paraId="4742A570" w14:textId="77777777" w:rsidR="0011260A" w:rsidRDefault="001126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D8797" w14:textId="77777777" w:rsidR="004A44D0" w:rsidRDefault="004A44D0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EFD08" w14:textId="77777777" w:rsidR="008E407C" w:rsidRDefault="00246DC6" w:rsidP="00663AEA">
    <w:pPr>
      <w:pStyle w:val="afb"/>
    </w:pPr>
    <w:r>
      <w:tab/>
    </w:r>
    <w:r>
      <w:tab/>
    </w:r>
    <w:sdt>
      <w:sdtPr>
        <w:id w:val="383915867"/>
        <w:docPartObj>
          <w:docPartGallery w:val="Page Numbers (Bottom of Page)"/>
          <w:docPartUnique/>
        </w:docPartObj>
      </w:sdtPr>
      <w:sdtEndPr/>
      <w:sdtContent>
        <w:r w:rsidR="003B0050">
          <w:fldChar w:fldCharType="begin"/>
        </w:r>
        <w:r w:rsidR="003B0050">
          <w:instrText>PAGE   \* MERGEFORMAT</w:instrText>
        </w:r>
        <w:r w:rsidR="003B0050">
          <w:fldChar w:fldCharType="separate"/>
        </w:r>
        <w:r w:rsidR="003B0050">
          <w:t>2</w:t>
        </w:r>
        <w:r w:rsidR="003B0050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1D67" w14:textId="0F2A7678" w:rsidR="00354ABD" w:rsidRPr="00246DC6" w:rsidRDefault="00246DC6" w:rsidP="00547C6A">
    <w:pPr>
      <w:pStyle w:val="afb"/>
    </w:pPr>
    <w:r>
      <w:tab/>
    </w:r>
    <w:r w:rsidR="00E0114D">
      <w:t xml:space="preserve">Минск </w:t>
    </w:r>
    <w:r w:rsidR="00E0114D">
      <w:fldChar w:fldCharType="begin"/>
    </w:r>
    <w:r w:rsidR="00E0114D">
      <w:instrText xml:space="preserve"> DATE  \@ "yyyy"  \* MERGEFORMAT </w:instrText>
    </w:r>
    <w:r w:rsidR="00E0114D">
      <w:fldChar w:fldCharType="separate"/>
    </w:r>
    <w:r w:rsidR="00B75FDC">
      <w:rPr>
        <w:noProof/>
      </w:rPr>
      <w:t>2022</w:t>
    </w:r>
    <w:r w:rsidR="00E0114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FB5B3" w14:textId="77777777" w:rsidR="0011260A" w:rsidRDefault="0011260A" w:rsidP="00547C6A">
      <w:r>
        <w:separator/>
      </w:r>
    </w:p>
    <w:p w14:paraId="121A4CE7" w14:textId="77777777" w:rsidR="0011260A" w:rsidRDefault="0011260A" w:rsidP="00547C6A"/>
    <w:p w14:paraId="1604E83A" w14:textId="77777777" w:rsidR="0011260A" w:rsidRDefault="0011260A"/>
  </w:footnote>
  <w:footnote w:type="continuationSeparator" w:id="0">
    <w:p w14:paraId="2156F7B9" w14:textId="77777777" w:rsidR="0011260A" w:rsidRDefault="0011260A" w:rsidP="00547C6A">
      <w:r>
        <w:continuationSeparator/>
      </w:r>
    </w:p>
    <w:p w14:paraId="206A2896" w14:textId="77777777" w:rsidR="0011260A" w:rsidRDefault="0011260A" w:rsidP="00547C6A"/>
    <w:p w14:paraId="23A3B4B2" w14:textId="77777777" w:rsidR="0011260A" w:rsidRDefault="0011260A"/>
  </w:footnote>
  <w:footnote w:type="continuationNotice" w:id="1">
    <w:p w14:paraId="78117C73" w14:textId="77777777" w:rsidR="0011260A" w:rsidRDefault="0011260A" w:rsidP="00547C6A"/>
    <w:p w14:paraId="51E035FF" w14:textId="77777777" w:rsidR="0011260A" w:rsidRDefault="0011260A" w:rsidP="00547C6A"/>
    <w:p w14:paraId="218458F9" w14:textId="77777777" w:rsidR="0011260A" w:rsidRDefault="001126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8CEBA" w14:textId="77777777" w:rsidR="004A44D0" w:rsidRDefault="004A44D0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1CFC0" w14:textId="77777777" w:rsidR="004A44D0" w:rsidRDefault="004A44D0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1C6F5" w14:textId="77777777" w:rsidR="004A44D0" w:rsidRDefault="004A44D0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5BC7"/>
    <w:multiLevelType w:val="multilevel"/>
    <w:tmpl w:val="A60C828A"/>
    <w:name w:val="section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" w15:restartNumberingAfterBreak="0">
    <w:nsid w:val="10D44D98"/>
    <w:multiLevelType w:val="hybridMultilevel"/>
    <w:tmpl w:val="A8E86A06"/>
    <w:name w:val="section422"/>
    <w:lvl w:ilvl="0" w:tplc="F290173A">
      <w:start w:val="1"/>
      <w:numFmt w:val="bullet"/>
      <w:pStyle w:val="a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23654F3"/>
    <w:multiLevelType w:val="hybridMultilevel"/>
    <w:tmpl w:val="6A42C9A4"/>
    <w:lvl w:ilvl="0" w:tplc="84FE82B0">
      <w:start w:val="1"/>
      <w:numFmt w:val="bullet"/>
      <w:pStyle w:val="a0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2830C1"/>
    <w:multiLevelType w:val="multilevel"/>
    <w:tmpl w:val="81AAF850"/>
    <w:name w:val="F"/>
    <w:lvl w:ilvl="0">
      <w:start w:val="1"/>
      <w:numFmt w:val="decimal"/>
      <w:lvlText w:val="%1"/>
      <w:lvlJc w:val="left"/>
      <w:rPr>
        <w:rFonts w:hint="default"/>
      </w:rPr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4" w15:restartNumberingAfterBreak="0">
    <w:nsid w:val="44D86701"/>
    <w:multiLevelType w:val="multilevel"/>
    <w:tmpl w:val="E68A0084"/>
    <w:name w:val="addons"/>
    <w:styleLink w:val="a1"/>
    <w:lvl w:ilvl="0">
      <w:start w:val="1"/>
      <w:numFmt w:val="russianUpper"/>
      <w:pStyle w:val="a2"/>
      <w:suff w:val="nothing"/>
      <w:lvlText w:val="Приложение %1"/>
      <w:lvlJc w:val="left"/>
      <w:pPr>
        <w:ind w:left="0" w:firstLine="0"/>
      </w:pPr>
      <w:rPr>
        <w:rFonts w:asciiTheme="majorHAnsi" w:hAnsiTheme="majorHAnsi"/>
        <w:b/>
        <w:caps/>
        <w:smallCaps w:val="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AF561E5"/>
    <w:multiLevelType w:val="hybridMultilevel"/>
    <w:tmpl w:val="8DFA4378"/>
    <w:name w:val="section3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B1773B1"/>
    <w:multiLevelType w:val="multilevel"/>
    <w:tmpl w:val="D8D88198"/>
    <w:styleLink w:val="1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0" w:firstLine="709"/>
      </w:pPr>
      <w:rPr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0" w:firstLine="709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7" w15:restartNumberingAfterBreak="0">
    <w:nsid w:val="4CEE0A46"/>
    <w:multiLevelType w:val="multilevel"/>
    <w:tmpl w:val="3B06D2C0"/>
    <w:name w:val="sections2"/>
    <w:numStyleLink w:val="a3"/>
  </w:abstractNum>
  <w:abstractNum w:abstractNumId="8" w15:restartNumberingAfterBreak="0">
    <w:nsid w:val="52217406"/>
    <w:multiLevelType w:val="multilevel"/>
    <w:tmpl w:val="D8D88198"/>
    <w:name w:val="section2"/>
    <w:numStyleLink w:val="1"/>
  </w:abstractNum>
  <w:abstractNum w:abstractNumId="9" w15:restartNumberingAfterBreak="0">
    <w:nsid w:val="5658322B"/>
    <w:multiLevelType w:val="multilevel"/>
    <w:tmpl w:val="62280C08"/>
    <w:name w:val="sss"/>
    <w:lvl w:ilvl="0">
      <w:start w:val="1"/>
      <w:numFmt w:val="decimal"/>
      <w:lvlText w:val="%1."/>
      <w:lvlJc w:val="left"/>
    </w:lvl>
    <w:lvl w:ilvl="1">
      <w:start w:val="1"/>
      <w:numFmt w:val="lowerLetter"/>
      <w:lvlText w:val="%2)"/>
      <w:lvlJc w:val="left"/>
    </w:lvl>
    <w:lvl w:ilvl="2">
      <w:start w:val="1"/>
      <w:numFmt w:val="lowerRoman"/>
      <w:lvlText w:val="%3)"/>
      <w:lvlJc w:val="left"/>
    </w:lvl>
    <w:lvl w:ilvl="3">
      <w:start w:val="1"/>
      <w:numFmt w:val="decimal"/>
      <w:lvlText w:val="(%4)"/>
      <w:lvlJc w:val="left"/>
    </w:lvl>
    <w:lvl w:ilvl="4">
      <w:start w:val="1"/>
      <w:numFmt w:val="lowerLetter"/>
      <w:lvlText w:val="(%5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0" w15:restartNumberingAfterBreak="0">
    <w:nsid w:val="6028361A"/>
    <w:multiLevelType w:val="multilevel"/>
    <w:tmpl w:val="E81E62A8"/>
    <w:lvl w:ilvl="0">
      <w:start w:val="1"/>
      <w:numFmt w:val="decimal"/>
      <w:pStyle w:val="10"/>
      <w:lvlText w:val="%1"/>
      <w:lvlJc w:val="left"/>
      <w:pPr>
        <w:ind w:left="709" w:firstLine="0"/>
      </w:pPr>
      <w:rPr>
        <w:rFonts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ind w:left="1191" w:hanging="482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1" w15:restartNumberingAfterBreak="0">
    <w:nsid w:val="68C76445"/>
    <w:multiLevelType w:val="multilevel"/>
    <w:tmpl w:val="3B06D2C0"/>
    <w:styleLink w:val="a3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  <w:b/>
        <w:i w:val="0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  <w:b/>
        <w:i w:val="0"/>
        <w:caps w:val="0"/>
        <w:smallCaps w:val="0"/>
        <w:strike w:val="0"/>
        <w:dstrike w:val="0"/>
        <w:vanish w:val="0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0" w:firstLine="709"/>
      </w:pPr>
      <w:rPr>
        <w:rFonts w:hint="default"/>
      </w:rPr>
    </w:lvl>
  </w:abstractNum>
  <w:abstractNum w:abstractNumId="12" w15:restartNumberingAfterBreak="0">
    <w:nsid w:val="6ED36E90"/>
    <w:multiLevelType w:val="hybridMultilevel"/>
    <w:tmpl w:val="953E1AE2"/>
    <w:name w:val="section4"/>
    <w:lvl w:ilvl="0" w:tplc="9EC8C598">
      <w:start w:val="1"/>
      <w:numFmt w:val="russianLower"/>
      <w:pStyle w:val="a5"/>
      <w:suff w:val="space"/>
      <w:lvlText w:val="%1)"/>
      <w:lvlJc w:val="left"/>
      <w:pPr>
        <w:ind w:left="0" w:firstLine="709"/>
      </w:pPr>
      <w:rPr>
        <w:rFonts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8523495"/>
    <w:multiLevelType w:val="hybridMultilevel"/>
    <w:tmpl w:val="94006A52"/>
    <w:name w:val="section42"/>
    <w:lvl w:ilvl="0" w:tplc="F22C4962">
      <w:start w:val="1"/>
      <w:numFmt w:val="decimal"/>
      <w:pStyle w:val="a6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2"/>
    <w:lvlOverride w:ilvl="0">
      <w:startOverride w:val="1"/>
    </w:lvlOverride>
  </w:num>
  <w:num w:numId="3">
    <w:abstractNumId w:val="13"/>
  </w:num>
  <w:num w:numId="4">
    <w:abstractNumId w:val="1"/>
    <w:lvlOverride w:ilvl="0">
      <w:startOverride w:val="1"/>
    </w:lvlOverride>
  </w:num>
  <w:num w:numId="5">
    <w:abstractNumId w:val="6"/>
  </w:num>
  <w:num w:numId="6">
    <w:abstractNumId w:val="11"/>
  </w:num>
  <w:num w:numId="7">
    <w:abstractNumId w:val="10"/>
  </w:num>
  <w:num w:numId="8">
    <w:abstractNumId w:val="10"/>
  </w:num>
  <w:num w:numId="9">
    <w:abstractNumId w:val="4"/>
    <w:lvlOverride w:ilvl="0">
      <w:lvl w:ilvl="0">
        <w:start w:val="1"/>
        <w:numFmt w:val="russianUpper"/>
        <w:pStyle w:val="a2"/>
        <w:suff w:val="nothing"/>
        <w:lvlText w:val="Приложение %1"/>
        <w:lvlJc w:val="left"/>
        <w:pPr>
          <w:ind w:left="0" w:firstLine="0"/>
        </w:pPr>
        <w:rPr>
          <w:rFonts w:asciiTheme="majorHAnsi" w:hAnsiTheme="majorHAnsi" w:hint="default"/>
          <w:b/>
          <w:caps/>
          <w:sz w:val="28"/>
        </w:rPr>
      </w:lvl>
    </w:lvlOverride>
    <w:lvlOverride w:ilvl="1">
      <w:lvl w:ilvl="1">
        <w:start w:val="1"/>
        <w:numFmt w:val="lowerLetter"/>
        <w:lvlText w:val="%2)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4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linkStyle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FF8"/>
    <w:rsid w:val="000064E5"/>
    <w:rsid w:val="00013FDB"/>
    <w:rsid w:val="00037A17"/>
    <w:rsid w:val="000570C0"/>
    <w:rsid w:val="00070C6C"/>
    <w:rsid w:val="00075203"/>
    <w:rsid w:val="0007674B"/>
    <w:rsid w:val="00077C60"/>
    <w:rsid w:val="00086C48"/>
    <w:rsid w:val="0009533E"/>
    <w:rsid w:val="00096229"/>
    <w:rsid w:val="00096405"/>
    <w:rsid w:val="000B0002"/>
    <w:rsid w:val="000B0AD1"/>
    <w:rsid w:val="000B2060"/>
    <w:rsid w:val="000B4FC7"/>
    <w:rsid w:val="000C0A22"/>
    <w:rsid w:val="000C5AF1"/>
    <w:rsid w:val="000D3417"/>
    <w:rsid w:val="000E4496"/>
    <w:rsid w:val="00101F9B"/>
    <w:rsid w:val="0011260A"/>
    <w:rsid w:val="001229D7"/>
    <w:rsid w:val="001316EC"/>
    <w:rsid w:val="001404F7"/>
    <w:rsid w:val="00166169"/>
    <w:rsid w:val="001A130F"/>
    <w:rsid w:val="001A7D5E"/>
    <w:rsid w:val="001C23A2"/>
    <w:rsid w:val="001C4233"/>
    <w:rsid w:val="001F164A"/>
    <w:rsid w:val="001F2663"/>
    <w:rsid w:val="00200B34"/>
    <w:rsid w:val="0022051C"/>
    <w:rsid w:val="00224A81"/>
    <w:rsid w:val="002264EB"/>
    <w:rsid w:val="00233D4F"/>
    <w:rsid w:val="00246DC6"/>
    <w:rsid w:val="002532AB"/>
    <w:rsid w:val="00255964"/>
    <w:rsid w:val="00263147"/>
    <w:rsid w:val="0026734A"/>
    <w:rsid w:val="002742C4"/>
    <w:rsid w:val="00285793"/>
    <w:rsid w:val="00287FB2"/>
    <w:rsid w:val="00297828"/>
    <w:rsid w:val="002A441D"/>
    <w:rsid w:val="002A76F2"/>
    <w:rsid w:val="002B21A3"/>
    <w:rsid w:val="002C5EFA"/>
    <w:rsid w:val="002D3B15"/>
    <w:rsid w:val="002D5A10"/>
    <w:rsid w:val="002E1714"/>
    <w:rsid w:val="002F6FC6"/>
    <w:rsid w:val="0030007E"/>
    <w:rsid w:val="00304797"/>
    <w:rsid w:val="00306A4E"/>
    <w:rsid w:val="00310002"/>
    <w:rsid w:val="003118C1"/>
    <w:rsid w:val="00330004"/>
    <w:rsid w:val="003523B1"/>
    <w:rsid w:val="00354ABD"/>
    <w:rsid w:val="003568D4"/>
    <w:rsid w:val="00357130"/>
    <w:rsid w:val="00360C64"/>
    <w:rsid w:val="003747F6"/>
    <w:rsid w:val="003826DE"/>
    <w:rsid w:val="003943DB"/>
    <w:rsid w:val="00395954"/>
    <w:rsid w:val="003A7B6C"/>
    <w:rsid w:val="003B0050"/>
    <w:rsid w:val="003B0B8F"/>
    <w:rsid w:val="003B21F9"/>
    <w:rsid w:val="003B3416"/>
    <w:rsid w:val="003B48F6"/>
    <w:rsid w:val="003C0C95"/>
    <w:rsid w:val="003C245F"/>
    <w:rsid w:val="003D40F5"/>
    <w:rsid w:val="003E24AD"/>
    <w:rsid w:val="003E7177"/>
    <w:rsid w:val="003F4F98"/>
    <w:rsid w:val="00420EBE"/>
    <w:rsid w:val="0043635B"/>
    <w:rsid w:val="00450E47"/>
    <w:rsid w:val="00452792"/>
    <w:rsid w:val="00476D2C"/>
    <w:rsid w:val="0048274A"/>
    <w:rsid w:val="00497B7B"/>
    <w:rsid w:val="00497C75"/>
    <w:rsid w:val="004A44D0"/>
    <w:rsid w:val="004B4DB3"/>
    <w:rsid w:val="004C7156"/>
    <w:rsid w:val="004D23A7"/>
    <w:rsid w:val="004F7D73"/>
    <w:rsid w:val="0053749C"/>
    <w:rsid w:val="00545064"/>
    <w:rsid w:val="00547C6A"/>
    <w:rsid w:val="0055014E"/>
    <w:rsid w:val="00553F4F"/>
    <w:rsid w:val="00561C7D"/>
    <w:rsid w:val="005771D0"/>
    <w:rsid w:val="00580A53"/>
    <w:rsid w:val="005A2CE4"/>
    <w:rsid w:val="005B3765"/>
    <w:rsid w:val="005B6CAA"/>
    <w:rsid w:val="005C127F"/>
    <w:rsid w:val="005D73BF"/>
    <w:rsid w:val="005D7F37"/>
    <w:rsid w:val="005E141A"/>
    <w:rsid w:val="00603B6D"/>
    <w:rsid w:val="00603D4B"/>
    <w:rsid w:val="006041CD"/>
    <w:rsid w:val="00613659"/>
    <w:rsid w:val="00625336"/>
    <w:rsid w:val="00631D5C"/>
    <w:rsid w:val="006333C8"/>
    <w:rsid w:val="0063419B"/>
    <w:rsid w:val="00657C29"/>
    <w:rsid w:val="00663AEA"/>
    <w:rsid w:val="006677D2"/>
    <w:rsid w:val="00682460"/>
    <w:rsid w:val="006A4C31"/>
    <w:rsid w:val="006B0342"/>
    <w:rsid w:val="006C3264"/>
    <w:rsid w:val="006C51B9"/>
    <w:rsid w:val="006E510A"/>
    <w:rsid w:val="006E78AE"/>
    <w:rsid w:val="006F0264"/>
    <w:rsid w:val="00706B85"/>
    <w:rsid w:val="00707700"/>
    <w:rsid w:val="00711ABB"/>
    <w:rsid w:val="00726F1F"/>
    <w:rsid w:val="007324F2"/>
    <w:rsid w:val="00734C82"/>
    <w:rsid w:val="00754B11"/>
    <w:rsid w:val="00755FED"/>
    <w:rsid w:val="00766CB4"/>
    <w:rsid w:val="00771186"/>
    <w:rsid w:val="00772F2B"/>
    <w:rsid w:val="00777A73"/>
    <w:rsid w:val="00792674"/>
    <w:rsid w:val="00793CCE"/>
    <w:rsid w:val="007A37BE"/>
    <w:rsid w:val="007A538B"/>
    <w:rsid w:val="007A67B5"/>
    <w:rsid w:val="007E2DA6"/>
    <w:rsid w:val="007E6EF4"/>
    <w:rsid w:val="007F02A9"/>
    <w:rsid w:val="007F6CA6"/>
    <w:rsid w:val="008005DC"/>
    <w:rsid w:val="008134E5"/>
    <w:rsid w:val="008156AB"/>
    <w:rsid w:val="008172C0"/>
    <w:rsid w:val="00823A81"/>
    <w:rsid w:val="00827338"/>
    <w:rsid w:val="00846156"/>
    <w:rsid w:val="008522A1"/>
    <w:rsid w:val="00861C62"/>
    <w:rsid w:val="00867C34"/>
    <w:rsid w:val="00867DF2"/>
    <w:rsid w:val="008727A1"/>
    <w:rsid w:val="008742DA"/>
    <w:rsid w:val="00875B57"/>
    <w:rsid w:val="008832A5"/>
    <w:rsid w:val="008858CB"/>
    <w:rsid w:val="00892DEA"/>
    <w:rsid w:val="008D1C38"/>
    <w:rsid w:val="008D2ACD"/>
    <w:rsid w:val="008E407C"/>
    <w:rsid w:val="008E554F"/>
    <w:rsid w:val="008E742A"/>
    <w:rsid w:val="009118D3"/>
    <w:rsid w:val="009268CD"/>
    <w:rsid w:val="00927B7A"/>
    <w:rsid w:val="00934047"/>
    <w:rsid w:val="00941246"/>
    <w:rsid w:val="0094402B"/>
    <w:rsid w:val="009538DD"/>
    <w:rsid w:val="00954E13"/>
    <w:rsid w:val="0096166C"/>
    <w:rsid w:val="009B495F"/>
    <w:rsid w:val="009B70E2"/>
    <w:rsid w:val="009C2BF7"/>
    <w:rsid w:val="009F5327"/>
    <w:rsid w:val="009F647D"/>
    <w:rsid w:val="009F6539"/>
    <w:rsid w:val="00A00E26"/>
    <w:rsid w:val="00A06478"/>
    <w:rsid w:val="00A13C6F"/>
    <w:rsid w:val="00A15C41"/>
    <w:rsid w:val="00A165CC"/>
    <w:rsid w:val="00A369A2"/>
    <w:rsid w:val="00A53137"/>
    <w:rsid w:val="00A548AF"/>
    <w:rsid w:val="00A710AF"/>
    <w:rsid w:val="00A94D02"/>
    <w:rsid w:val="00AA589C"/>
    <w:rsid w:val="00AB42C1"/>
    <w:rsid w:val="00AC2D7F"/>
    <w:rsid w:val="00AF4B06"/>
    <w:rsid w:val="00B055C7"/>
    <w:rsid w:val="00B06C19"/>
    <w:rsid w:val="00B134C0"/>
    <w:rsid w:val="00B24D0B"/>
    <w:rsid w:val="00B3372E"/>
    <w:rsid w:val="00B445BA"/>
    <w:rsid w:val="00B465EC"/>
    <w:rsid w:val="00B471DD"/>
    <w:rsid w:val="00B50D55"/>
    <w:rsid w:val="00B56A83"/>
    <w:rsid w:val="00B65B80"/>
    <w:rsid w:val="00B74F99"/>
    <w:rsid w:val="00B75FDC"/>
    <w:rsid w:val="00B972C2"/>
    <w:rsid w:val="00BA14C8"/>
    <w:rsid w:val="00BA73E2"/>
    <w:rsid w:val="00BB756F"/>
    <w:rsid w:val="00BE4F16"/>
    <w:rsid w:val="00BF7940"/>
    <w:rsid w:val="00C163B3"/>
    <w:rsid w:val="00C25219"/>
    <w:rsid w:val="00C37464"/>
    <w:rsid w:val="00C46946"/>
    <w:rsid w:val="00C73E75"/>
    <w:rsid w:val="00C8597E"/>
    <w:rsid w:val="00CA775B"/>
    <w:rsid w:val="00CB0A9E"/>
    <w:rsid w:val="00CC72C7"/>
    <w:rsid w:val="00CD1557"/>
    <w:rsid w:val="00CD3054"/>
    <w:rsid w:val="00D00E36"/>
    <w:rsid w:val="00D270C0"/>
    <w:rsid w:val="00D33D3E"/>
    <w:rsid w:val="00D36741"/>
    <w:rsid w:val="00D50996"/>
    <w:rsid w:val="00D50A71"/>
    <w:rsid w:val="00D5248A"/>
    <w:rsid w:val="00D52DAF"/>
    <w:rsid w:val="00D544F5"/>
    <w:rsid w:val="00D60F2A"/>
    <w:rsid w:val="00D63EB8"/>
    <w:rsid w:val="00D823AF"/>
    <w:rsid w:val="00D90B1C"/>
    <w:rsid w:val="00DA000B"/>
    <w:rsid w:val="00DA07C4"/>
    <w:rsid w:val="00DD6EB3"/>
    <w:rsid w:val="00DE2DDD"/>
    <w:rsid w:val="00DE4697"/>
    <w:rsid w:val="00DF030B"/>
    <w:rsid w:val="00E0114D"/>
    <w:rsid w:val="00E05530"/>
    <w:rsid w:val="00E2611E"/>
    <w:rsid w:val="00E3620C"/>
    <w:rsid w:val="00E36B89"/>
    <w:rsid w:val="00E37BA5"/>
    <w:rsid w:val="00E52D5F"/>
    <w:rsid w:val="00E533D5"/>
    <w:rsid w:val="00E543C7"/>
    <w:rsid w:val="00E8093B"/>
    <w:rsid w:val="00E927CA"/>
    <w:rsid w:val="00E943B9"/>
    <w:rsid w:val="00EA08B7"/>
    <w:rsid w:val="00EC0A52"/>
    <w:rsid w:val="00EF0F08"/>
    <w:rsid w:val="00F00FF8"/>
    <w:rsid w:val="00F0374B"/>
    <w:rsid w:val="00F04A31"/>
    <w:rsid w:val="00F0701A"/>
    <w:rsid w:val="00F1121D"/>
    <w:rsid w:val="00F21025"/>
    <w:rsid w:val="00F300DA"/>
    <w:rsid w:val="00F3089A"/>
    <w:rsid w:val="00F31747"/>
    <w:rsid w:val="00F34147"/>
    <w:rsid w:val="00F453F8"/>
    <w:rsid w:val="00F458BB"/>
    <w:rsid w:val="00F543D7"/>
    <w:rsid w:val="00F662D9"/>
    <w:rsid w:val="00F725A6"/>
    <w:rsid w:val="00F93D20"/>
    <w:rsid w:val="00FB04B6"/>
    <w:rsid w:val="00FD0E9F"/>
    <w:rsid w:val="00FD1A44"/>
    <w:rsid w:val="00FD7748"/>
    <w:rsid w:val="00FD77D0"/>
    <w:rsid w:val="00FE1ABC"/>
    <w:rsid w:val="00FE7C60"/>
    <w:rsid w:val="00FF273F"/>
    <w:rsid w:val="153521DB"/>
    <w:rsid w:val="41940108"/>
    <w:rsid w:val="597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00187"/>
  <w15:chartTrackingRefBased/>
  <w15:docId w15:val="{2FFBD63C-3822-470F-AD24-B2CA9FDCF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06C19"/>
    <w:pPr>
      <w:spacing w:after="0" w:line="276" w:lineRule="auto"/>
      <w:ind w:firstLine="709"/>
      <w:jc w:val="both"/>
    </w:pPr>
    <w:rPr>
      <w:sz w:val="28"/>
      <w:szCs w:val="28"/>
    </w:rPr>
  </w:style>
  <w:style w:type="paragraph" w:styleId="10">
    <w:name w:val="heading 1"/>
    <w:basedOn w:val="a7"/>
    <w:next w:val="a7"/>
    <w:link w:val="11"/>
    <w:uiPriority w:val="9"/>
    <w:qFormat/>
    <w:rsid w:val="006333C8"/>
    <w:pPr>
      <w:keepNext/>
      <w:keepLines/>
      <w:numPr>
        <w:numId w:val="8"/>
      </w:numPr>
      <w:tabs>
        <w:tab w:val="left" w:pos="964"/>
        <w:tab w:val="left" w:pos="1134"/>
        <w:tab w:val="left" w:pos="1276"/>
        <w:tab w:val="left" w:pos="1418"/>
      </w:tabs>
      <w:suppressAutoHyphens/>
      <w:spacing w:before="240" w:after="240"/>
      <w:jc w:val="left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</w:rPr>
  </w:style>
  <w:style w:type="paragraph" w:styleId="2">
    <w:name w:val="heading 2"/>
    <w:basedOn w:val="10"/>
    <w:next w:val="a7"/>
    <w:link w:val="20"/>
    <w:uiPriority w:val="10"/>
    <w:qFormat/>
    <w:rsid w:val="006333C8"/>
    <w:pPr>
      <w:numPr>
        <w:ilvl w:val="1"/>
      </w:numPr>
      <w:outlineLvl w:val="1"/>
    </w:pPr>
    <w:rPr>
      <w:caps w:val="0"/>
    </w:rPr>
  </w:style>
  <w:style w:type="paragraph" w:styleId="3">
    <w:name w:val="heading 3"/>
    <w:basedOn w:val="2"/>
    <w:next w:val="a7"/>
    <w:link w:val="30"/>
    <w:uiPriority w:val="9"/>
    <w:semiHidden/>
    <w:rsid w:val="006333C8"/>
    <w:pPr>
      <w:numPr>
        <w:ilvl w:val="0"/>
        <w:numId w:val="0"/>
      </w:numPr>
      <w:ind w:firstLine="709"/>
      <w:outlineLvl w:val="2"/>
    </w:pPr>
    <w:rPr>
      <w:b w:val="0"/>
    </w:rPr>
  </w:style>
  <w:style w:type="paragraph" w:styleId="4">
    <w:name w:val="heading 4"/>
    <w:basedOn w:val="3"/>
    <w:next w:val="a7"/>
    <w:link w:val="40"/>
    <w:uiPriority w:val="9"/>
    <w:semiHidden/>
    <w:rsid w:val="006333C8"/>
    <w:pPr>
      <w:outlineLvl w:val="3"/>
    </w:pPr>
  </w:style>
  <w:style w:type="paragraph" w:styleId="5">
    <w:name w:val="heading 5"/>
    <w:basedOn w:val="a7"/>
    <w:next w:val="a7"/>
    <w:link w:val="50"/>
    <w:uiPriority w:val="9"/>
    <w:semiHidden/>
    <w:rsid w:val="006333C8"/>
    <w:pPr>
      <w:keepNext/>
      <w:keepLines/>
      <w:spacing w:before="40"/>
      <w:ind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rsid w:val="006333C8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rsid w:val="006333C8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qFormat/>
    <w:rsid w:val="006333C8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qFormat/>
    <w:rsid w:val="006333C8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styleId="ab">
    <w:name w:val="Subtle Emphasis"/>
    <w:basedOn w:val="a8"/>
    <w:uiPriority w:val="1"/>
    <w:qFormat/>
    <w:rsid w:val="006333C8"/>
    <w:rPr>
      <w:i/>
      <w:iCs/>
      <w:color w:val="auto"/>
    </w:rPr>
  </w:style>
  <w:style w:type="character" w:customStyle="1" w:styleId="11">
    <w:name w:val="Заголовок 1 Знак"/>
    <w:basedOn w:val="a8"/>
    <w:link w:val="10"/>
    <w:uiPriority w:val="9"/>
    <w:rsid w:val="006333C8"/>
    <w:rPr>
      <w:rFonts w:asciiTheme="majorHAnsi" w:eastAsiaTheme="majorEastAsia" w:hAnsiTheme="majorHAnsi" w:cstheme="majorBidi"/>
      <w:b/>
      <w:bCs/>
      <w:caps/>
      <w:color w:val="000000" w:themeColor="text1"/>
      <w:sz w:val="28"/>
      <w:szCs w:val="28"/>
      <w:lang w:val="ru-RU"/>
    </w:rPr>
  </w:style>
  <w:style w:type="character" w:customStyle="1" w:styleId="20">
    <w:name w:val="Заголовок 2 Знак"/>
    <w:basedOn w:val="a8"/>
    <w:link w:val="2"/>
    <w:uiPriority w:val="10"/>
    <w:rsid w:val="006333C8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8"/>
    <w:link w:val="3"/>
    <w:uiPriority w:val="9"/>
    <w:semiHidden/>
    <w:rsid w:val="006333C8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8"/>
    <w:link w:val="4"/>
    <w:uiPriority w:val="9"/>
    <w:semiHidden/>
    <w:rsid w:val="006333C8"/>
    <w:rPr>
      <w:rFonts w:asciiTheme="majorHAnsi" w:eastAsiaTheme="majorEastAsia" w:hAnsiTheme="majorHAnsi" w:cstheme="majorBidi"/>
      <w:bCs/>
      <w:color w:val="000000" w:themeColor="text1"/>
      <w:sz w:val="28"/>
      <w:szCs w:val="28"/>
      <w:lang w:val="ru-RU"/>
    </w:rPr>
  </w:style>
  <w:style w:type="paragraph" w:styleId="ac">
    <w:name w:val="Title"/>
    <w:basedOn w:val="a7"/>
    <w:next w:val="a7"/>
    <w:link w:val="ad"/>
    <w:uiPriority w:val="10"/>
    <w:semiHidden/>
    <w:rsid w:val="006333C8"/>
    <w:pPr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8"/>
    <w:link w:val="ac"/>
    <w:uiPriority w:val="10"/>
    <w:semiHidden/>
    <w:rsid w:val="006333C8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e">
    <w:name w:val="Subtitle"/>
    <w:basedOn w:val="a7"/>
    <w:next w:val="a7"/>
    <w:link w:val="af"/>
    <w:uiPriority w:val="11"/>
    <w:semiHidden/>
    <w:rsid w:val="006333C8"/>
    <w:pPr>
      <w:numPr>
        <w:ilvl w:val="1"/>
      </w:numPr>
      <w:ind w:firstLine="72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8"/>
    <w:link w:val="ae"/>
    <w:uiPriority w:val="11"/>
    <w:semiHidden/>
    <w:rsid w:val="006333C8"/>
    <w:rPr>
      <w:rFonts w:eastAsiaTheme="minorEastAsia"/>
      <w:color w:val="5A5A5A" w:themeColor="text1" w:themeTint="A5"/>
      <w:spacing w:val="15"/>
      <w:lang w:val="ru-RU"/>
    </w:rPr>
  </w:style>
  <w:style w:type="character" w:styleId="af0">
    <w:name w:val="Emphasis"/>
    <w:basedOn w:val="a8"/>
    <w:uiPriority w:val="1"/>
    <w:qFormat/>
    <w:rsid w:val="006333C8"/>
    <w:rPr>
      <w:b/>
      <w:iCs/>
      <w:color w:val="000000" w:themeColor="text1"/>
      <w:sz w:val="28"/>
      <w:szCs w:val="28"/>
      <w:lang w:val="ru-RU"/>
    </w:rPr>
  </w:style>
  <w:style w:type="paragraph" w:styleId="af1">
    <w:name w:val="No Spacing"/>
    <w:uiPriority w:val="2"/>
    <w:unhideWhenUsed/>
    <w:rsid w:val="006333C8"/>
    <w:pPr>
      <w:spacing w:after="0" w:line="240" w:lineRule="auto"/>
      <w:ind w:firstLine="720"/>
      <w:jc w:val="both"/>
    </w:pPr>
    <w:rPr>
      <w:sz w:val="28"/>
      <w:szCs w:val="28"/>
    </w:rPr>
  </w:style>
  <w:style w:type="paragraph" w:styleId="af2">
    <w:name w:val="Intense Quote"/>
    <w:basedOn w:val="a7"/>
    <w:next w:val="a7"/>
    <w:link w:val="af3"/>
    <w:uiPriority w:val="30"/>
    <w:semiHidden/>
    <w:rsid w:val="006333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8"/>
    <w:link w:val="af2"/>
    <w:uiPriority w:val="30"/>
    <w:semiHidden/>
    <w:rsid w:val="006333C8"/>
    <w:rPr>
      <w:i/>
      <w:iCs/>
      <w:color w:val="4472C4" w:themeColor="accent1"/>
      <w:sz w:val="28"/>
      <w:szCs w:val="28"/>
      <w:lang w:val="ru-RU"/>
    </w:rPr>
  </w:style>
  <w:style w:type="paragraph" w:styleId="af4">
    <w:name w:val="List Paragraph"/>
    <w:basedOn w:val="a7"/>
    <w:uiPriority w:val="34"/>
    <w:unhideWhenUsed/>
    <w:rsid w:val="006333C8"/>
    <w:pPr>
      <w:ind w:left="709"/>
      <w:contextualSpacing/>
    </w:pPr>
  </w:style>
  <w:style w:type="character" w:styleId="af5">
    <w:name w:val="Hyperlink"/>
    <w:basedOn w:val="a8"/>
    <w:uiPriority w:val="99"/>
    <w:unhideWhenUsed/>
    <w:rsid w:val="006333C8"/>
    <w:rPr>
      <w:color w:val="0000FF"/>
      <w:u w:val="single"/>
    </w:rPr>
  </w:style>
  <w:style w:type="character" w:customStyle="1" w:styleId="50">
    <w:name w:val="Заголовок 5 Знак"/>
    <w:basedOn w:val="a8"/>
    <w:link w:val="5"/>
    <w:uiPriority w:val="9"/>
    <w:semiHidden/>
    <w:rsid w:val="006333C8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ru-RU"/>
    </w:rPr>
  </w:style>
  <w:style w:type="character" w:customStyle="1" w:styleId="60">
    <w:name w:val="Заголовок 6 Знак"/>
    <w:basedOn w:val="a8"/>
    <w:link w:val="6"/>
    <w:uiPriority w:val="9"/>
    <w:semiHidden/>
    <w:rsid w:val="006333C8"/>
    <w:rPr>
      <w:rFonts w:asciiTheme="majorHAnsi" w:eastAsiaTheme="majorEastAsia" w:hAnsiTheme="majorHAnsi" w:cstheme="majorBidi"/>
      <w:color w:val="1F3763" w:themeColor="accent1" w:themeShade="7F"/>
      <w:sz w:val="28"/>
      <w:szCs w:val="28"/>
      <w:lang w:val="ru-RU"/>
    </w:rPr>
  </w:style>
  <w:style w:type="character" w:customStyle="1" w:styleId="70">
    <w:name w:val="Заголовок 7 Знак"/>
    <w:basedOn w:val="a8"/>
    <w:link w:val="7"/>
    <w:uiPriority w:val="9"/>
    <w:semiHidden/>
    <w:rsid w:val="006333C8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8"/>
      <w:lang w:val="ru-RU"/>
    </w:rPr>
  </w:style>
  <w:style w:type="character" w:customStyle="1" w:styleId="80">
    <w:name w:val="Заголовок 8 Знак"/>
    <w:basedOn w:val="a8"/>
    <w:link w:val="8"/>
    <w:uiPriority w:val="9"/>
    <w:semiHidden/>
    <w:rsid w:val="006333C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8"/>
    <w:link w:val="9"/>
    <w:uiPriority w:val="9"/>
    <w:semiHidden/>
    <w:rsid w:val="006333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f6">
    <w:name w:val="footnote text"/>
    <w:basedOn w:val="a7"/>
    <w:link w:val="af7"/>
    <w:uiPriority w:val="99"/>
    <w:unhideWhenUsed/>
    <w:rsid w:val="006333C8"/>
    <w:pPr>
      <w:ind w:left="709" w:firstLine="0"/>
    </w:pPr>
    <w:rPr>
      <w:szCs w:val="20"/>
    </w:rPr>
  </w:style>
  <w:style w:type="character" w:customStyle="1" w:styleId="af7">
    <w:name w:val="Текст сноски Знак"/>
    <w:basedOn w:val="a8"/>
    <w:link w:val="af6"/>
    <w:uiPriority w:val="99"/>
    <w:rsid w:val="006333C8"/>
    <w:rPr>
      <w:sz w:val="28"/>
      <w:szCs w:val="20"/>
      <w:lang w:val="ru-RU"/>
    </w:rPr>
  </w:style>
  <w:style w:type="character" w:styleId="af8">
    <w:name w:val="footnote reference"/>
    <w:basedOn w:val="a8"/>
    <w:uiPriority w:val="99"/>
    <w:semiHidden/>
    <w:unhideWhenUsed/>
    <w:rsid w:val="006333C8"/>
    <w:rPr>
      <w:vertAlign w:val="superscript"/>
    </w:rPr>
  </w:style>
  <w:style w:type="paragraph" w:styleId="af9">
    <w:name w:val="header"/>
    <w:basedOn w:val="a7"/>
    <w:link w:val="afa"/>
    <w:uiPriority w:val="99"/>
    <w:unhideWhenUsed/>
    <w:rsid w:val="006333C8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8"/>
    <w:link w:val="af9"/>
    <w:uiPriority w:val="99"/>
    <w:rsid w:val="006333C8"/>
    <w:rPr>
      <w:sz w:val="28"/>
      <w:szCs w:val="28"/>
      <w:lang w:val="ru-RU"/>
    </w:rPr>
  </w:style>
  <w:style w:type="paragraph" w:styleId="afb">
    <w:name w:val="footer"/>
    <w:basedOn w:val="a7"/>
    <w:link w:val="afc"/>
    <w:uiPriority w:val="99"/>
    <w:unhideWhenUsed/>
    <w:rsid w:val="006333C8"/>
    <w:pPr>
      <w:tabs>
        <w:tab w:val="center" w:pos="4677"/>
        <w:tab w:val="right" w:pos="9355"/>
      </w:tabs>
      <w:spacing w:after="240"/>
    </w:pPr>
  </w:style>
  <w:style w:type="character" w:customStyle="1" w:styleId="afc">
    <w:name w:val="Нижний колонтитул Знак"/>
    <w:basedOn w:val="a8"/>
    <w:link w:val="afb"/>
    <w:uiPriority w:val="99"/>
    <w:rsid w:val="006333C8"/>
    <w:rPr>
      <w:sz w:val="28"/>
      <w:szCs w:val="28"/>
      <w:lang w:val="ru-RU"/>
    </w:rPr>
  </w:style>
  <w:style w:type="paragraph" w:styleId="afd">
    <w:name w:val="TOC Heading"/>
    <w:basedOn w:val="10"/>
    <w:next w:val="a7"/>
    <w:uiPriority w:val="39"/>
    <w:unhideWhenUsed/>
    <w:rsid w:val="006333C8"/>
    <w:pPr>
      <w:numPr>
        <w:numId w:val="0"/>
      </w:numPr>
      <w:spacing w:after="0" w:line="259" w:lineRule="auto"/>
      <w:outlineLvl w:val="9"/>
    </w:pPr>
    <w:rPr>
      <w:b w:val="0"/>
      <w:bCs w:val="0"/>
      <w:caps w:val="0"/>
      <w:color w:val="2F5496" w:themeColor="accent1" w:themeShade="BF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6333C8"/>
    <w:pPr>
      <w:tabs>
        <w:tab w:val="left" w:pos="227"/>
        <w:tab w:val="left" w:pos="426"/>
        <w:tab w:val="left" w:pos="567"/>
        <w:tab w:val="left" w:pos="709"/>
        <w:tab w:val="right" w:leader="dot" w:pos="9344"/>
      </w:tabs>
      <w:ind w:left="227" w:hanging="227"/>
      <w:jc w:val="left"/>
    </w:pPr>
    <w:rPr>
      <w:noProof/>
      <w:lang w:val="en-US"/>
    </w:rPr>
  </w:style>
  <w:style w:type="paragraph" w:styleId="21">
    <w:name w:val="toc 2"/>
    <w:basedOn w:val="a7"/>
    <w:next w:val="a7"/>
    <w:autoRedefine/>
    <w:uiPriority w:val="39"/>
    <w:unhideWhenUsed/>
    <w:rsid w:val="006333C8"/>
    <w:pPr>
      <w:tabs>
        <w:tab w:val="left" w:pos="567"/>
        <w:tab w:val="left" w:pos="709"/>
        <w:tab w:val="left" w:pos="851"/>
        <w:tab w:val="left" w:pos="993"/>
        <w:tab w:val="left" w:pos="1134"/>
        <w:tab w:val="right" w:leader="dot" w:pos="9344"/>
      </w:tabs>
      <w:ind w:left="709" w:right="567" w:hanging="482"/>
      <w:jc w:val="left"/>
    </w:pPr>
    <w:rPr>
      <w:noProof/>
      <w:lang w:val="en-US"/>
    </w:rPr>
  </w:style>
  <w:style w:type="paragraph" w:styleId="31">
    <w:name w:val="toc 3"/>
    <w:basedOn w:val="a7"/>
    <w:next w:val="a7"/>
    <w:autoRedefine/>
    <w:uiPriority w:val="39"/>
    <w:unhideWhenUsed/>
    <w:rsid w:val="006333C8"/>
    <w:pPr>
      <w:tabs>
        <w:tab w:val="left" w:pos="1843"/>
        <w:tab w:val="left" w:pos="1985"/>
        <w:tab w:val="left" w:pos="2127"/>
        <w:tab w:val="left" w:pos="2268"/>
        <w:tab w:val="left" w:pos="2410"/>
        <w:tab w:val="right" w:leader="dot" w:pos="9344"/>
      </w:tabs>
      <w:ind w:left="1162" w:firstLine="0"/>
    </w:pPr>
    <w:rPr>
      <w:noProof/>
    </w:rPr>
  </w:style>
  <w:style w:type="paragraph" w:customStyle="1" w:styleId="a0">
    <w:name w:val="Абзац маркированного списка"/>
    <w:basedOn w:val="a7"/>
    <w:link w:val="afe"/>
    <w:uiPriority w:val="34"/>
    <w:unhideWhenUsed/>
    <w:rsid w:val="006333C8"/>
    <w:pPr>
      <w:numPr>
        <w:numId w:val="1"/>
      </w:numPr>
    </w:pPr>
  </w:style>
  <w:style w:type="paragraph" w:customStyle="1" w:styleId="aff">
    <w:name w:val="Название рисунка"/>
    <w:basedOn w:val="a7"/>
    <w:next w:val="a7"/>
    <w:link w:val="aff0"/>
    <w:uiPriority w:val="35"/>
    <w:qFormat/>
    <w:rsid w:val="006333C8"/>
    <w:pPr>
      <w:spacing w:before="240" w:after="240"/>
      <w:ind w:firstLine="0"/>
      <w:jc w:val="center"/>
    </w:pPr>
    <w:rPr>
      <w:sz w:val="26"/>
      <w:szCs w:val="26"/>
    </w:rPr>
  </w:style>
  <w:style w:type="character" w:customStyle="1" w:styleId="afe">
    <w:name w:val="Абзац маркированного списка Знак"/>
    <w:basedOn w:val="a8"/>
    <w:link w:val="a0"/>
    <w:uiPriority w:val="34"/>
    <w:rsid w:val="006333C8"/>
    <w:rPr>
      <w:sz w:val="28"/>
      <w:szCs w:val="28"/>
      <w:lang w:val="ru-RU"/>
    </w:rPr>
  </w:style>
  <w:style w:type="table" w:styleId="aff1">
    <w:name w:val="Table Grid"/>
    <w:basedOn w:val="a9"/>
    <w:uiPriority w:val="39"/>
    <w:rsid w:val="00633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f0">
    <w:name w:val="Название рисунка Знак"/>
    <w:basedOn w:val="a8"/>
    <w:link w:val="aff"/>
    <w:uiPriority w:val="35"/>
    <w:rsid w:val="006333C8"/>
    <w:rPr>
      <w:sz w:val="26"/>
      <w:szCs w:val="26"/>
      <w:lang w:val="ru-RU"/>
    </w:rPr>
  </w:style>
  <w:style w:type="numbering" w:customStyle="1" w:styleId="1">
    <w:name w:val="Нумерация заголовков 1"/>
    <w:uiPriority w:val="99"/>
    <w:rsid w:val="006333C8"/>
    <w:pPr>
      <w:numPr>
        <w:numId w:val="5"/>
      </w:numPr>
    </w:pPr>
  </w:style>
  <w:style w:type="paragraph" w:customStyle="1" w:styleId="aff2">
    <w:name w:val="Верхний текст титульника"/>
    <w:basedOn w:val="aff3"/>
    <w:next w:val="aff3"/>
    <w:link w:val="aff4"/>
    <w:uiPriority w:val="38"/>
    <w:unhideWhenUsed/>
    <w:qFormat/>
    <w:rsid w:val="006333C8"/>
    <w:pPr>
      <w:spacing w:before="0"/>
      <w:jc w:val="center"/>
    </w:pPr>
  </w:style>
  <w:style w:type="paragraph" w:customStyle="1" w:styleId="aff3">
    <w:name w:val="Текст титульника"/>
    <w:link w:val="aff5"/>
    <w:uiPriority w:val="38"/>
    <w:unhideWhenUsed/>
    <w:qFormat/>
    <w:rsid w:val="006333C8"/>
    <w:pPr>
      <w:suppressAutoHyphens/>
      <w:spacing w:before="240" w:after="240" w:line="240" w:lineRule="auto"/>
    </w:pPr>
    <w:rPr>
      <w:sz w:val="28"/>
      <w:szCs w:val="28"/>
    </w:rPr>
  </w:style>
  <w:style w:type="character" w:customStyle="1" w:styleId="aff4">
    <w:name w:val="Верхний текст титульника Знак"/>
    <w:basedOn w:val="a8"/>
    <w:link w:val="aff2"/>
    <w:uiPriority w:val="38"/>
    <w:rsid w:val="006333C8"/>
    <w:rPr>
      <w:sz w:val="28"/>
      <w:szCs w:val="28"/>
      <w:lang w:val="ru-RU"/>
    </w:rPr>
  </w:style>
  <w:style w:type="paragraph" w:customStyle="1" w:styleId="aff6">
    <w:name w:val="Тема титульника"/>
    <w:basedOn w:val="aff3"/>
    <w:next w:val="aff7"/>
    <w:link w:val="aff8"/>
    <w:uiPriority w:val="38"/>
    <w:unhideWhenUsed/>
    <w:qFormat/>
    <w:rsid w:val="006333C8"/>
    <w:pPr>
      <w:jc w:val="center"/>
    </w:pPr>
    <w:rPr>
      <w:b/>
      <w:caps/>
    </w:rPr>
  </w:style>
  <w:style w:type="character" w:customStyle="1" w:styleId="aff5">
    <w:name w:val="Текст титульника Знак"/>
    <w:basedOn w:val="aff4"/>
    <w:link w:val="aff3"/>
    <w:uiPriority w:val="38"/>
    <w:rsid w:val="006333C8"/>
    <w:rPr>
      <w:sz w:val="28"/>
      <w:szCs w:val="28"/>
      <w:lang w:val="ru-RU"/>
    </w:rPr>
  </w:style>
  <w:style w:type="paragraph" w:customStyle="1" w:styleId="aff9">
    <w:name w:val="Нижняя таблица титульника"/>
    <w:basedOn w:val="aff3"/>
    <w:link w:val="affa"/>
    <w:uiPriority w:val="38"/>
    <w:unhideWhenUsed/>
    <w:qFormat/>
    <w:rsid w:val="006333C8"/>
    <w:pPr>
      <w:tabs>
        <w:tab w:val="left" w:pos="6237"/>
      </w:tabs>
      <w:spacing w:after="0"/>
    </w:pPr>
  </w:style>
  <w:style w:type="character" w:customStyle="1" w:styleId="aff8">
    <w:name w:val="Тема титульника Знак"/>
    <w:basedOn w:val="a8"/>
    <w:link w:val="aff6"/>
    <w:uiPriority w:val="38"/>
    <w:rsid w:val="006333C8"/>
    <w:rPr>
      <w:b/>
      <w:caps/>
      <w:sz w:val="28"/>
      <w:szCs w:val="28"/>
      <w:lang w:val="ru-RU"/>
    </w:rPr>
  </w:style>
  <w:style w:type="paragraph" w:customStyle="1" w:styleId="affb">
    <w:name w:val="Заголовок титульника"/>
    <w:basedOn w:val="aff3"/>
    <w:next w:val="aff7"/>
    <w:link w:val="affc"/>
    <w:uiPriority w:val="38"/>
    <w:unhideWhenUsed/>
    <w:qFormat/>
    <w:rsid w:val="006333C8"/>
    <w:pPr>
      <w:spacing w:after="0"/>
      <w:contextualSpacing/>
      <w:jc w:val="center"/>
    </w:pPr>
    <w:rPr>
      <w:rFonts w:asciiTheme="majorHAnsi" w:eastAsiaTheme="majorEastAsia" w:hAnsiTheme="majorHAnsi" w:cstheme="majorBidi"/>
      <w:caps/>
      <w:spacing w:val="-10"/>
      <w:kern w:val="28"/>
    </w:rPr>
  </w:style>
  <w:style w:type="character" w:customStyle="1" w:styleId="affa">
    <w:name w:val="Нижняя таблица титульника Знак"/>
    <w:basedOn w:val="a8"/>
    <w:link w:val="aff9"/>
    <w:uiPriority w:val="38"/>
    <w:rsid w:val="006333C8"/>
    <w:rPr>
      <w:sz w:val="28"/>
      <w:szCs w:val="28"/>
      <w:lang w:val="ru-RU"/>
    </w:rPr>
  </w:style>
  <w:style w:type="character" w:customStyle="1" w:styleId="affc">
    <w:name w:val="Заголовок титульника Знак"/>
    <w:basedOn w:val="ad"/>
    <w:link w:val="affb"/>
    <w:uiPriority w:val="38"/>
    <w:rsid w:val="006333C8"/>
    <w:rPr>
      <w:rFonts w:asciiTheme="majorHAnsi" w:eastAsiaTheme="majorEastAsia" w:hAnsiTheme="majorHAnsi" w:cstheme="majorBidi"/>
      <w:caps/>
      <w:spacing w:val="-10"/>
      <w:kern w:val="28"/>
      <w:sz w:val="28"/>
      <w:szCs w:val="28"/>
      <w:lang w:val="ru-RU"/>
    </w:rPr>
  </w:style>
  <w:style w:type="paragraph" w:customStyle="1" w:styleId="aff7">
    <w:name w:val="Подзаголовок титульника"/>
    <w:basedOn w:val="affb"/>
    <w:next w:val="aff6"/>
    <w:uiPriority w:val="38"/>
    <w:unhideWhenUsed/>
    <w:qFormat/>
    <w:rsid w:val="006333C8"/>
    <w:pPr>
      <w:spacing w:before="0" w:after="240"/>
    </w:pPr>
    <w:rPr>
      <w:caps w:val="0"/>
    </w:rPr>
  </w:style>
  <w:style w:type="paragraph" w:customStyle="1" w:styleId="affd">
    <w:name w:val="Пункт раздела"/>
    <w:basedOn w:val="a7"/>
    <w:next w:val="a7"/>
    <w:uiPriority w:val="9"/>
    <w:unhideWhenUsed/>
    <w:rsid w:val="006333C8"/>
    <w:pPr>
      <w:spacing w:before="240" w:after="240"/>
    </w:pPr>
  </w:style>
  <w:style w:type="paragraph" w:customStyle="1" w:styleId="a4">
    <w:name w:val="Пункт подраздела"/>
    <w:basedOn w:val="a7"/>
    <w:uiPriority w:val="11"/>
    <w:qFormat/>
    <w:rsid w:val="006333C8"/>
    <w:pPr>
      <w:numPr>
        <w:ilvl w:val="2"/>
        <w:numId w:val="8"/>
      </w:numPr>
      <w:spacing w:before="240" w:after="240"/>
    </w:pPr>
  </w:style>
  <w:style w:type="paragraph" w:customStyle="1" w:styleId="affe">
    <w:name w:val="Рисунок"/>
    <w:basedOn w:val="a7"/>
    <w:uiPriority w:val="36"/>
    <w:qFormat/>
    <w:rsid w:val="006333C8"/>
    <w:pPr>
      <w:spacing w:before="240" w:after="240"/>
      <w:ind w:firstLine="0"/>
      <w:jc w:val="center"/>
    </w:pPr>
  </w:style>
  <w:style w:type="paragraph" w:styleId="afff">
    <w:name w:val="caption"/>
    <w:basedOn w:val="a7"/>
    <w:next w:val="a7"/>
    <w:uiPriority w:val="35"/>
    <w:unhideWhenUsed/>
    <w:rsid w:val="006333C8"/>
    <w:pPr>
      <w:spacing w:after="200"/>
    </w:pPr>
    <w:rPr>
      <w:b/>
      <w:iCs/>
      <w:color w:val="44546A" w:themeColor="text2"/>
      <w:sz w:val="32"/>
      <w:szCs w:val="18"/>
    </w:rPr>
  </w:style>
  <w:style w:type="paragraph" w:customStyle="1" w:styleId="afff0">
    <w:name w:val="Текст в таблице"/>
    <w:basedOn w:val="a7"/>
    <w:uiPriority w:val="36"/>
    <w:qFormat/>
    <w:rsid w:val="006333C8"/>
    <w:pPr>
      <w:keepLines/>
      <w:ind w:firstLine="0"/>
      <w:jc w:val="center"/>
    </w:pPr>
  </w:style>
  <w:style w:type="paragraph" w:customStyle="1" w:styleId="afff1">
    <w:name w:val="Название таблицы"/>
    <w:basedOn w:val="a7"/>
    <w:uiPriority w:val="35"/>
    <w:qFormat/>
    <w:rsid w:val="006333C8"/>
    <w:pPr>
      <w:keepNext/>
      <w:spacing w:before="240"/>
      <w:ind w:firstLine="0"/>
      <w:jc w:val="left"/>
    </w:pPr>
  </w:style>
  <w:style w:type="character" w:styleId="afff2">
    <w:name w:val="Placeholder Text"/>
    <w:basedOn w:val="a8"/>
    <w:uiPriority w:val="99"/>
    <w:semiHidden/>
    <w:rsid w:val="006333C8"/>
    <w:rPr>
      <w:color w:val="808080"/>
    </w:rPr>
  </w:style>
  <w:style w:type="paragraph" w:customStyle="1" w:styleId="afff3">
    <w:name w:val="Формула"/>
    <w:basedOn w:val="a7"/>
    <w:uiPriority w:val="36"/>
    <w:qFormat/>
    <w:rsid w:val="006333C8"/>
    <w:pPr>
      <w:tabs>
        <w:tab w:val="center" w:pos="4678"/>
        <w:tab w:val="right" w:pos="9356"/>
      </w:tabs>
      <w:spacing w:before="120" w:after="120"/>
      <w:ind w:firstLine="0"/>
    </w:pPr>
    <w:rPr>
      <w:rFonts w:eastAsiaTheme="minorEastAsia"/>
    </w:rPr>
  </w:style>
  <w:style w:type="character" w:styleId="afff4">
    <w:name w:val="annotation reference"/>
    <w:basedOn w:val="a8"/>
    <w:uiPriority w:val="99"/>
    <w:semiHidden/>
    <w:unhideWhenUsed/>
    <w:rsid w:val="006333C8"/>
    <w:rPr>
      <w:sz w:val="16"/>
      <w:szCs w:val="16"/>
    </w:rPr>
  </w:style>
  <w:style w:type="paragraph" w:styleId="afff5">
    <w:name w:val="annotation text"/>
    <w:basedOn w:val="a7"/>
    <w:link w:val="afff6"/>
    <w:uiPriority w:val="99"/>
    <w:semiHidden/>
    <w:unhideWhenUsed/>
    <w:rsid w:val="006333C8"/>
    <w:rPr>
      <w:sz w:val="20"/>
      <w:szCs w:val="20"/>
    </w:rPr>
  </w:style>
  <w:style w:type="character" w:customStyle="1" w:styleId="afff6">
    <w:name w:val="Текст примечания Знак"/>
    <w:basedOn w:val="a8"/>
    <w:link w:val="afff5"/>
    <w:uiPriority w:val="99"/>
    <w:semiHidden/>
    <w:rsid w:val="006333C8"/>
    <w:rPr>
      <w:sz w:val="20"/>
      <w:szCs w:val="20"/>
      <w:lang w:val="ru-RU"/>
    </w:rPr>
  </w:style>
  <w:style w:type="paragraph" w:styleId="afff7">
    <w:name w:val="annotation subject"/>
    <w:basedOn w:val="afff5"/>
    <w:next w:val="afff5"/>
    <w:link w:val="afff8"/>
    <w:uiPriority w:val="99"/>
    <w:semiHidden/>
    <w:unhideWhenUsed/>
    <w:rsid w:val="006333C8"/>
    <w:rPr>
      <w:b/>
      <w:bCs/>
    </w:rPr>
  </w:style>
  <w:style w:type="character" w:customStyle="1" w:styleId="afff8">
    <w:name w:val="Тема примечания Знак"/>
    <w:basedOn w:val="afff6"/>
    <w:link w:val="afff7"/>
    <w:uiPriority w:val="99"/>
    <w:semiHidden/>
    <w:rsid w:val="006333C8"/>
    <w:rPr>
      <w:b/>
      <w:bCs/>
      <w:sz w:val="20"/>
      <w:szCs w:val="20"/>
      <w:lang w:val="ru-RU"/>
    </w:rPr>
  </w:style>
  <w:style w:type="paragraph" w:customStyle="1" w:styleId="afff9">
    <w:name w:val="Заголовок содержания"/>
    <w:basedOn w:val="a7"/>
    <w:uiPriority w:val="39"/>
    <w:qFormat/>
    <w:rsid w:val="006333C8"/>
    <w:pPr>
      <w:spacing w:after="240"/>
      <w:ind w:firstLine="0"/>
      <w:jc w:val="center"/>
    </w:pPr>
    <w:rPr>
      <w:caps/>
    </w:rPr>
  </w:style>
  <w:style w:type="character" w:styleId="afffa">
    <w:name w:val="Intense Emphasis"/>
    <w:basedOn w:val="a8"/>
    <w:uiPriority w:val="1"/>
    <w:qFormat/>
    <w:rsid w:val="006333C8"/>
    <w:rPr>
      <w:b/>
      <w:i/>
      <w:iCs/>
      <w:color w:val="auto"/>
    </w:rPr>
  </w:style>
  <w:style w:type="character" w:styleId="afffb">
    <w:name w:val="Subtle Reference"/>
    <w:basedOn w:val="a8"/>
    <w:uiPriority w:val="31"/>
    <w:semiHidden/>
    <w:rsid w:val="006333C8"/>
    <w:rPr>
      <w:smallCaps/>
      <w:color w:val="5A5A5A" w:themeColor="text1" w:themeTint="A5"/>
    </w:rPr>
  </w:style>
  <w:style w:type="character" w:styleId="afffc">
    <w:name w:val="Intense Reference"/>
    <w:basedOn w:val="a8"/>
    <w:uiPriority w:val="32"/>
    <w:semiHidden/>
    <w:rsid w:val="006333C8"/>
    <w:rPr>
      <w:b/>
      <w:bCs/>
      <w:smallCaps/>
      <w:color w:val="4472C4" w:themeColor="accent1"/>
      <w:spacing w:val="5"/>
    </w:rPr>
  </w:style>
  <w:style w:type="paragraph" w:customStyle="1" w:styleId="a5">
    <w:name w:val="Нумерованный буквами абзац"/>
    <w:basedOn w:val="a7"/>
    <w:uiPriority w:val="34"/>
    <w:qFormat/>
    <w:rsid w:val="006333C8"/>
    <w:pPr>
      <w:numPr>
        <w:numId w:val="2"/>
      </w:numPr>
    </w:pPr>
  </w:style>
  <w:style w:type="paragraph" w:customStyle="1" w:styleId="a6">
    <w:name w:val="Нумерованный цифрами абзац"/>
    <w:basedOn w:val="a7"/>
    <w:uiPriority w:val="34"/>
    <w:qFormat/>
    <w:rsid w:val="006333C8"/>
    <w:pPr>
      <w:numPr>
        <w:numId w:val="3"/>
      </w:numPr>
    </w:pPr>
  </w:style>
  <w:style w:type="paragraph" w:customStyle="1" w:styleId="a">
    <w:name w:val="Маркированный абзац"/>
    <w:basedOn w:val="a7"/>
    <w:uiPriority w:val="34"/>
    <w:qFormat/>
    <w:rsid w:val="006333C8"/>
    <w:pPr>
      <w:numPr>
        <w:numId w:val="4"/>
      </w:numPr>
    </w:pPr>
  </w:style>
  <w:style w:type="numbering" w:customStyle="1" w:styleId="a3">
    <w:name w:val="Заголовки"/>
    <w:uiPriority w:val="99"/>
    <w:rsid w:val="006333C8"/>
    <w:pPr>
      <w:numPr>
        <w:numId w:val="6"/>
      </w:numPr>
    </w:pPr>
  </w:style>
  <w:style w:type="paragraph" w:customStyle="1" w:styleId="a2">
    <w:name w:val="Заголовок приложения"/>
    <w:basedOn w:val="10"/>
    <w:next w:val="a7"/>
    <w:uiPriority w:val="12"/>
    <w:qFormat/>
    <w:rsid w:val="006333C8"/>
    <w:pPr>
      <w:pageBreakBefore/>
      <w:numPr>
        <w:numId w:val="10"/>
      </w:numPr>
      <w:tabs>
        <w:tab w:val="clear" w:pos="964"/>
        <w:tab w:val="clear" w:pos="1134"/>
        <w:tab w:val="clear" w:pos="1276"/>
        <w:tab w:val="clear" w:pos="1418"/>
      </w:tabs>
      <w:jc w:val="center"/>
    </w:pPr>
    <w:rPr>
      <w:caps w:val="0"/>
    </w:rPr>
  </w:style>
  <w:style w:type="numbering" w:customStyle="1" w:styleId="a1">
    <w:name w:val="Приложения"/>
    <w:uiPriority w:val="99"/>
    <w:rsid w:val="006333C8"/>
    <w:pPr>
      <w:numPr>
        <w:numId w:val="10"/>
      </w:numPr>
    </w:pPr>
  </w:style>
  <w:style w:type="paragraph" w:customStyle="1" w:styleId="afffd">
    <w:name w:val="Заголовок без нумерации"/>
    <w:basedOn w:val="10"/>
    <w:next w:val="a7"/>
    <w:qFormat/>
    <w:rsid w:val="006333C8"/>
    <w:pPr>
      <w:numPr>
        <w:numId w:val="0"/>
      </w:num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\&#1044;&#1086;&#1082;&#1091;&#1084;&#1077;&#1085;&#1090;&#1099;\&#1053;&#1072;&#1089;&#1090;&#1088;&#1072;&#1080;&#1074;&#1072;&#1077;&#1084;&#1099;&#1077;%20&#1096;&#1072;&#1073;&#1083;&#1086;&#1085;&#1099;%20Office\&#1055;&#1086;&#1103;&#1089;&#1085;&#1080;&#1090;&#1077;&#1083;&#1100;&#1085;&#1072;&#1103;%20&#1079;&#1072;&#1087;&#1080;&#1089;&#1082;&#1072;%20&#1089;%20&#1084;&#1072;&#1082;&#1088;&#1086;&#1089;&#1086;&#1084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9E5A1-504C-4C14-831D-6BB7EC8FB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Пояснительная записка с макросом</Template>
  <TotalTime>47</TotalTime>
  <Pages>5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Кульбеда</dc:creator>
  <cp:keywords/>
  <dc:description/>
  <cp:lastModifiedBy>Влад Шумигай</cp:lastModifiedBy>
  <cp:revision>8</cp:revision>
  <cp:lastPrinted>2022-04-14T16:58:00Z</cp:lastPrinted>
  <dcterms:created xsi:type="dcterms:W3CDTF">2022-09-22T18:52:00Z</dcterms:created>
  <dcterms:modified xsi:type="dcterms:W3CDTF">2022-09-23T00:03:00Z</dcterms:modified>
</cp:coreProperties>
</file>