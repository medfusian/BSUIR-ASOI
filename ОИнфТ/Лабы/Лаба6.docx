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ru-BY"/>
        </w:r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9159ABE" w14:textId="77777777" w:rsidR="006A4C31" w:rsidRPr="00A369A2" w:rsidRDefault="006A4C31" w:rsidP="00DE4697">
          <w:pPr>
            <w:pStyle w:val="aff2"/>
          </w:pPr>
          <w:r w:rsidRPr="00A369A2">
            <w:t>Министерство образования Республики Беларусь</w:t>
          </w:r>
        </w:p>
        <w:p w14:paraId="4CDE5618" w14:textId="77777777" w:rsidR="006A4C31" w:rsidRPr="00A369A2" w:rsidRDefault="006A4C31" w:rsidP="00BA14C8">
          <w:pPr>
            <w:pStyle w:val="aff2"/>
          </w:pPr>
          <w:r w:rsidRPr="00A369A2">
            <w:t>Учреждение 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899C64A" w14:textId="77777777" w:rsidR="006A4C31" w:rsidRPr="00A369A2" w:rsidRDefault="006A4C31" w:rsidP="008D1C38">
          <w:pPr>
            <w:pStyle w:val="aff3"/>
          </w:pPr>
          <w:r w:rsidRPr="00A369A2">
            <w:t>Факультет информационных технологий и управления</w:t>
          </w:r>
        </w:p>
        <w:p w14:paraId="0E58CA1F" w14:textId="77777777" w:rsidR="006A4C31" w:rsidRPr="00A369A2" w:rsidRDefault="006A4C31" w:rsidP="00545064">
          <w:pPr>
            <w:pStyle w:val="aff3"/>
          </w:pPr>
          <w:r w:rsidRPr="00A369A2">
            <w:t>Кафедра информационных технологий автоматизированных систем</w:t>
          </w:r>
        </w:p>
        <w:p w14:paraId="7F4EB471" w14:textId="77777777" w:rsidR="006A4C31" w:rsidRPr="00A369A2" w:rsidRDefault="006A4C31" w:rsidP="00DE4697">
          <w:pPr>
            <w:pStyle w:val="aff3"/>
          </w:pPr>
        </w:p>
        <w:p w14:paraId="096D4133" w14:textId="77777777" w:rsidR="006A4C31" w:rsidRPr="00A369A2" w:rsidRDefault="006A4C31" w:rsidP="00DE4697">
          <w:pPr>
            <w:pStyle w:val="aff3"/>
          </w:pPr>
        </w:p>
        <w:p w14:paraId="3F6AF59A" w14:textId="77777777" w:rsidR="006A4C31" w:rsidRPr="00A369A2" w:rsidRDefault="006A4C31" w:rsidP="00DE4697">
          <w:pPr>
            <w:pStyle w:val="aff3"/>
          </w:pPr>
        </w:p>
        <w:p w14:paraId="055CF801" w14:textId="0377116F" w:rsidR="006A4C31" w:rsidRPr="00BA2904" w:rsidRDefault="00F00FF8" w:rsidP="002A76F2">
          <w:pPr>
            <w:pStyle w:val="affb"/>
            <w:ind w:left="3345" w:hanging="3345"/>
            <w:rPr>
              <w:rFonts w:asciiTheme="minorHAnsi" w:hAnsiTheme="minorHAnsi"/>
              <w:lang w:val="ru-RU"/>
            </w:rPr>
          </w:pPr>
          <w:r>
            <w:rPr>
              <w:rFonts w:asciiTheme="minorHAnsi" w:hAnsiTheme="minorHAnsi"/>
            </w:rPr>
            <w:t>Лабораторная работа №</w:t>
          </w:r>
          <w:r w:rsidR="00831317" w:rsidRPr="00BA2904">
            <w:rPr>
              <w:rFonts w:asciiTheme="minorHAnsi" w:hAnsiTheme="minorHAnsi"/>
              <w:lang w:val="ru-RU"/>
            </w:rPr>
            <w:t>6</w:t>
          </w:r>
        </w:p>
        <w:p w14:paraId="5AA2F6C8" w14:textId="77777777" w:rsidR="006A4C31" w:rsidRPr="00A369A2" w:rsidRDefault="006A4C31" w:rsidP="00793CCE">
          <w:pPr>
            <w:pStyle w:val="aff7"/>
            <w:rPr>
              <w:rFonts w:asciiTheme="minorHAnsi" w:hAnsiTheme="minorHAnsi"/>
            </w:rPr>
          </w:pPr>
          <w:r w:rsidRPr="00A369A2">
            <w:rPr>
              <w:rFonts w:asciiTheme="minorHAnsi" w:hAnsiTheme="minorHAnsi"/>
            </w:rPr>
            <w:t>по теме</w:t>
          </w:r>
        </w:p>
        <w:p w14:paraId="2A2D9A2F" w14:textId="0EA94A62" w:rsidR="006A4C31" w:rsidRDefault="009F5A8A" w:rsidP="00F65A67">
          <w:pPr>
            <w:pStyle w:val="aff6"/>
          </w:pPr>
          <w:r w:rsidRPr="009F5A8A">
            <w:t>ТЕХНОЛОГИЯ СЖАТИЯ ДАННЫХ</w:t>
          </w:r>
        </w:p>
        <w:p w14:paraId="3280C694" w14:textId="77777777" w:rsidR="006A4C31" w:rsidRDefault="006A4C31" w:rsidP="00DE4697">
          <w:pPr>
            <w:pStyle w:val="aff3"/>
          </w:pPr>
        </w:p>
        <w:p w14:paraId="37987514" w14:textId="77777777" w:rsidR="009F5A8A" w:rsidRDefault="009F5A8A" w:rsidP="00DE4697">
          <w:pPr>
            <w:pStyle w:val="aff3"/>
          </w:pPr>
        </w:p>
        <w:p w14:paraId="4976D6FB" w14:textId="77777777" w:rsidR="009F5A8A" w:rsidRDefault="009F5A8A" w:rsidP="00DE4697">
          <w:pPr>
            <w:pStyle w:val="aff3"/>
          </w:pPr>
        </w:p>
        <w:p w14:paraId="114EFCE0" w14:textId="42FFD509" w:rsidR="006A4C31" w:rsidRPr="00F65A67" w:rsidRDefault="006A4C31" w:rsidP="00941246">
          <w:pPr>
            <w:pStyle w:val="aff9"/>
          </w:pPr>
          <w:r>
            <w:t>Студент</w:t>
          </w:r>
          <w:r>
            <w:tab/>
            <w:t>Кульбеда Е. А.</w:t>
          </w:r>
          <w:r w:rsidR="00F65A67">
            <w:br/>
          </w:r>
          <w:r w:rsidR="00F65A67">
            <w:tab/>
            <w:t>Шумигай В. В.</w:t>
          </w:r>
        </w:p>
        <w:p w14:paraId="1E47E070" w14:textId="77777777" w:rsidR="006A4C31" w:rsidRDefault="006A4C31" w:rsidP="00941246">
          <w:pPr>
            <w:pStyle w:val="aff9"/>
          </w:pPr>
          <w:r>
            <w:t>Группа</w:t>
          </w:r>
          <w:r>
            <w:tab/>
            <w:t>020601</w:t>
          </w:r>
        </w:p>
        <w:p w14:paraId="4679F1F8" w14:textId="256995E5" w:rsidR="006A4C31" w:rsidRDefault="006A4C31" w:rsidP="00777A73">
          <w:pPr>
            <w:pStyle w:val="aff9"/>
          </w:pPr>
          <w:r w:rsidRPr="00777A73">
            <w:t xml:space="preserve">Руководитель </w:t>
          </w:r>
          <w:r>
            <w:tab/>
          </w:r>
          <w:proofErr w:type="spellStart"/>
          <w:r w:rsidR="00C8597E">
            <w:t>Ярмолик</w:t>
          </w:r>
          <w:proofErr w:type="spellEnd"/>
          <w:r w:rsidR="00C8597E">
            <w:t xml:space="preserve"> В. И.</w:t>
          </w:r>
        </w:p>
        <w:p w14:paraId="4F44834C" w14:textId="77777777" w:rsidR="006A4C31" w:rsidRDefault="006A4C31" w:rsidP="00777A73">
          <w:pPr>
            <w:pStyle w:val="aff9"/>
          </w:pPr>
        </w:p>
        <w:p w14:paraId="126DCA09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70B1287C" w14:textId="63D9908E" w:rsidR="00F65A67" w:rsidRDefault="00F65A67" w:rsidP="000E5874">
      <w:pPr>
        <w:pStyle w:val="10"/>
        <w:ind w:left="924" w:hanging="215"/>
        <w:rPr>
          <w:lang w:val="ru-RU"/>
        </w:rPr>
      </w:pPr>
      <w:bookmarkStart w:id="0" w:name="_Toc113874772"/>
      <w:r>
        <w:rPr>
          <w:lang w:val="ru-RU"/>
        </w:rPr>
        <w:lastRenderedPageBreak/>
        <w:t>Цель работы</w:t>
      </w:r>
    </w:p>
    <w:bookmarkEnd w:id="0"/>
    <w:p w14:paraId="597EAC9B" w14:textId="0451EA7C" w:rsidR="00B813E1" w:rsidRPr="00B813E1" w:rsidRDefault="00B813E1" w:rsidP="00B813E1">
      <w:pPr>
        <w:ind w:left="709" w:firstLine="0"/>
        <w:rPr>
          <w:rFonts w:asciiTheme="majorHAnsi" w:eastAsiaTheme="majorEastAsia" w:hAnsiTheme="majorHAnsi" w:cstheme="majorBidi"/>
          <w:b/>
          <w:bCs/>
          <w:caps/>
          <w:color w:val="000000" w:themeColor="text1"/>
          <w:lang w:val="en-US"/>
        </w:rPr>
      </w:pPr>
      <w:r w:rsidRPr="00B813E1">
        <w:rPr>
          <w:rFonts w:eastAsia="Times New Roman"/>
          <w:lang w:eastAsia="ru-RU"/>
        </w:rPr>
        <w:t xml:space="preserve">Освоение технологии сжатия </w:t>
      </w:r>
      <w:r w:rsidRPr="00B813E1">
        <w:t>данных</w:t>
      </w:r>
      <w:r>
        <w:rPr>
          <w:rFonts w:eastAsia="Times New Roman"/>
          <w:lang w:val="en-US" w:eastAsia="ru-RU"/>
        </w:rPr>
        <w:t>.</w:t>
      </w:r>
    </w:p>
    <w:p w14:paraId="0ED8060C" w14:textId="6EB97D6F" w:rsidR="00C8597E" w:rsidRDefault="0095160C" w:rsidP="000E5874">
      <w:pPr>
        <w:pStyle w:val="10"/>
        <w:ind w:left="924" w:hanging="215"/>
      </w:pPr>
      <w:r>
        <w:rPr>
          <w:lang w:val="ru-RU"/>
        </w:rPr>
        <w:t>Входные данные</w:t>
      </w:r>
    </w:p>
    <w:p w14:paraId="5C520682" w14:textId="0CA8F009" w:rsidR="00A81412" w:rsidRPr="00BA2904" w:rsidRDefault="00A81412" w:rsidP="00A81412">
      <w:pPr>
        <w:pStyle w:val="afff1"/>
        <w:rPr>
          <w:lang w:val="ru-RU"/>
        </w:rPr>
      </w:pPr>
      <w:r>
        <w:t xml:space="preserve">Таблица </w:t>
      </w:r>
      <w:fldSimple w:instr=" SEQ Таблица \* ARABIC ">
        <w:r w:rsidR="00BA2904">
          <w:rPr>
            <w:noProof/>
          </w:rPr>
          <w:t>1</w:t>
        </w:r>
      </w:fldSimple>
      <w:r w:rsidR="000E5874">
        <w:rPr>
          <w:lang w:val="ru-RU"/>
        </w:rPr>
        <w:t xml:space="preserve"> – </w:t>
      </w:r>
      <w:r w:rsidR="00342007">
        <w:rPr>
          <w:lang w:val="ru-RU"/>
        </w:rPr>
        <w:t xml:space="preserve">Значения случайной величины </w:t>
      </w:r>
      <w:r w:rsidR="00342007" w:rsidRPr="00342007">
        <w:rPr>
          <w:rStyle w:val="ab"/>
        </w:rPr>
        <w:t>X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1059"/>
        <w:gridCol w:w="1036"/>
        <w:gridCol w:w="1036"/>
        <w:gridCol w:w="1036"/>
        <w:gridCol w:w="1036"/>
        <w:gridCol w:w="1036"/>
        <w:gridCol w:w="1035"/>
        <w:gridCol w:w="1035"/>
        <w:gridCol w:w="1035"/>
      </w:tblGrid>
      <w:tr w:rsidR="00342007" w14:paraId="198D3370" w14:textId="77777777" w:rsidTr="00332B05">
        <w:tc>
          <w:tcPr>
            <w:tcW w:w="566" w:type="pct"/>
            <w:vAlign w:val="center"/>
          </w:tcPr>
          <w:p w14:paraId="00A724D0" w14:textId="2AAA1B26" w:rsidR="00342007" w:rsidRPr="00BA2904" w:rsidRDefault="00BA2904" w:rsidP="00332B05">
            <w:pPr>
              <w:pStyle w:val="afff0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554" w:type="pct"/>
            <w:vAlign w:val="center"/>
          </w:tcPr>
          <w:p w14:paraId="7A51219F" w14:textId="69B93159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1583CA86" w14:textId="7E04CF69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7BFD3099" w14:textId="277C418C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3B3E4715" w14:textId="34D23017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5F39C0E0" w14:textId="5315AC72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45A93FD2" w14:textId="77A12093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09022B17" w14:textId="69BF5CF9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4" w:type="pct"/>
            <w:vAlign w:val="center"/>
          </w:tcPr>
          <w:p w14:paraId="333BD5FE" w14:textId="66CEAD2F" w:rsidR="00342007" w:rsidRDefault="00A80D60" w:rsidP="00332B05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342007" w14:paraId="5504AAF9" w14:textId="77777777" w:rsidTr="00332B05">
        <w:tc>
          <w:tcPr>
            <w:tcW w:w="566" w:type="pct"/>
            <w:vAlign w:val="center"/>
          </w:tcPr>
          <w:p w14:paraId="681BFA01" w14:textId="592BD0CD" w:rsidR="00342007" w:rsidRPr="00332B05" w:rsidRDefault="00332B05" w:rsidP="00332B05">
            <w:pPr>
              <w:pStyle w:val="afff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54" w:type="pct"/>
            <w:vAlign w:val="center"/>
          </w:tcPr>
          <w:p w14:paraId="58FB1213" w14:textId="5B305439" w:rsidR="00342007" w:rsidRDefault="00342007" w:rsidP="00332B05">
            <w:pPr>
              <w:pStyle w:val="afff0"/>
            </w:pPr>
            <w:r w:rsidRPr="00D76AE2">
              <w:t>0,026</w:t>
            </w:r>
          </w:p>
        </w:tc>
        <w:tc>
          <w:tcPr>
            <w:tcW w:w="554" w:type="pct"/>
            <w:vAlign w:val="center"/>
          </w:tcPr>
          <w:p w14:paraId="32F13A32" w14:textId="5AED4E0A" w:rsidR="00342007" w:rsidRDefault="00342007" w:rsidP="00332B05">
            <w:pPr>
              <w:pStyle w:val="afff0"/>
            </w:pPr>
            <w:r w:rsidRPr="00D76AE2">
              <w:t>0,057</w:t>
            </w:r>
          </w:p>
        </w:tc>
        <w:tc>
          <w:tcPr>
            <w:tcW w:w="554" w:type="pct"/>
            <w:vAlign w:val="center"/>
          </w:tcPr>
          <w:p w14:paraId="6B525B17" w14:textId="5CD7CCB1" w:rsidR="00342007" w:rsidRDefault="00342007" w:rsidP="00332B05">
            <w:pPr>
              <w:pStyle w:val="afff0"/>
            </w:pPr>
            <w:r w:rsidRPr="00D76AE2">
              <w:t>0,147</w:t>
            </w:r>
          </w:p>
        </w:tc>
        <w:tc>
          <w:tcPr>
            <w:tcW w:w="554" w:type="pct"/>
            <w:vAlign w:val="center"/>
          </w:tcPr>
          <w:p w14:paraId="517D73C5" w14:textId="5DD49431" w:rsidR="00342007" w:rsidRDefault="00342007" w:rsidP="00332B05">
            <w:pPr>
              <w:pStyle w:val="afff0"/>
            </w:pPr>
            <w:r w:rsidRPr="00D76AE2">
              <w:t>0,214</w:t>
            </w:r>
          </w:p>
        </w:tc>
        <w:tc>
          <w:tcPr>
            <w:tcW w:w="554" w:type="pct"/>
            <w:vAlign w:val="center"/>
          </w:tcPr>
          <w:p w14:paraId="54CF347E" w14:textId="3F45F93D" w:rsidR="00342007" w:rsidRDefault="00342007" w:rsidP="00332B05">
            <w:pPr>
              <w:pStyle w:val="afff0"/>
            </w:pPr>
            <w:r w:rsidRPr="00D76AE2">
              <w:t>0,352</w:t>
            </w:r>
          </w:p>
        </w:tc>
        <w:tc>
          <w:tcPr>
            <w:tcW w:w="554" w:type="pct"/>
            <w:vAlign w:val="center"/>
          </w:tcPr>
          <w:p w14:paraId="2C1D9D24" w14:textId="7A77600A" w:rsidR="00342007" w:rsidRDefault="00342007" w:rsidP="00332B05">
            <w:pPr>
              <w:pStyle w:val="afff0"/>
            </w:pPr>
            <w:r w:rsidRPr="00D76AE2">
              <w:t>0,138</w:t>
            </w:r>
          </w:p>
        </w:tc>
        <w:tc>
          <w:tcPr>
            <w:tcW w:w="554" w:type="pct"/>
            <w:vAlign w:val="center"/>
          </w:tcPr>
          <w:p w14:paraId="07223FFB" w14:textId="50AC5964" w:rsidR="00342007" w:rsidRDefault="00342007" w:rsidP="00332B05">
            <w:pPr>
              <w:pStyle w:val="afff0"/>
            </w:pPr>
            <w:r w:rsidRPr="00D76AE2">
              <w:t>0,034</w:t>
            </w:r>
          </w:p>
        </w:tc>
        <w:tc>
          <w:tcPr>
            <w:tcW w:w="554" w:type="pct"/>
            <w:vAlign w:val="center"/>
          </w:tcPr>
          <w:p w14:paraId="47FD21C0" w14:textId="7EEE319C" w:rsidR="00342007" w:rsidRDefault="00342007" w:rsidP="00332B05">
            <w:pPr>
              <w:pStyle w:val="afff0"/>
            </w:pPr>
            <w:r w:rsidRPr="00D76AE2">
              <w:t>0,031</w:t>
            </w:r>
          </w:p>
        </w:tc>
      </w:tr>
    </w:tbl>
    <w:p w14:paraId="5109EC23" w14:textId="199F5941" w:rsidR="00F65A67" w:rsidRDefault="00466A9D" w:rsidP="000E5874">
      <w:pPr>
        <w:pStyle w:val="10"/>
        <w:ind w:left="924" w:hanging="215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П</w:t>
      </w:r>
      <w:r w:rsidRPr="00923E18">
        <w:rPr>
          <w:rFonts w:ascii="Times New Roman" w:eastAsia="Times New Roman" w:hAnsi="Times New Roman" w:cs="Times New Roman"/>
          <w:color w:val="000000"/>
          <w:lang w:eastAsia="ru-RU"/>
        </w:rPr>
        <w:t>остроени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е</w:t>
      </w:r>
      <w:r w:rsidRPr="00923E18">
        <w:rPr>
          <w:rFonts w:ascii="Times New Roman" w:eastAsia="Times New Roman" w:hAnsi="Times New Roman" w:cs="Times New Roman"/>
          <w:color w:val="000000"/>
          <w:lang w:eastAsia="ru-RU"/>
        </w:rPr>
        <w:t xml:space="preserve"> кода Шеннона–Фано</w:t>
      </w:r>
    </w:p>
    <w:p w14:paraId="61FD8071" w14:textId="6520F79B" w:rsidR="00303543" w:rsidRPr="007B6344" w:rsidRDefault="00303543" w:rsidP="00303543">
      <w:pPr>
        <w:pStyle w:val="afff1"/>
        <w:rPr>
          <w:lang w:val="ru-RU"/>
        </w:rPr>
      </w:pPr>
      <w:r>
        <w:t xml:space="preserve">Таблица </w:t>
      </w:r>
      <w:fldSimple w:instr=" SEQ Таблица \* ARABIC ">
        <w:r w:rsidR="00BA2904">
          <w:rPr>
            <w:noProof/>
          </w:rPr>
          <w:t>2</w:t>
        </w:r>
      </w:fldSimple>
      <w:r w:rsidR="007B6344">
        <w:rPr>
          <w:lang w:val="ru-RU"/>
        </w:rPr>
        <w:t xml:space="preserve"> – </w:t>
      </w:r>
      <w:r w:rsidR="007B6344" w:rsidRPr="007B6344">
        <w:rPr>
          <w:rFonts w:ascii="Times New Roman" w:eastAsia="Times New Roman" w:hAnsi="Times New Roman" w:cs="Times New Roman"/>
          <w:color w:val="000000"/>
          <w:lang w:val="ru-RU" w:eastAsia="ru-RU"/>
        </w:rPr>
        <w:t>Построение</w:t>
      </w:r>
      <w:r w:rsidR="007B6344" w:rsidRPr="00923E18">
        <w:rPr>
          <w:rFonts w:ascii="Times New Roman" w:eastAsia="Times New Roman" w:hAnsi="Times New Roman" w:cs="Times New Roman"/>
          <w:color w:val="000000"/>
          <w:lang w:eastAsia="ru-RU"/>
        </w:rPr>
        <w:t xml:space="preserve"> кода Шеннона–</w:t>
      </w:r>
      <w:proofErr w:type="spellStart"/>
      <w:r w:rsidR="007B6344" w:rsidRPr="00923E18">
        <w:rPr>
          <w:rFonts w:ascii="Times New Roman" w:eastAsia="Times New Roman" w:hAnsi="Times New Roman" w:cs="Times New Roman"/>
          <w:color w:val="000000"/>
          <w:lang w:eastAsia="ru-RU"/>
        </w:rPr>
        <w:t>Фано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13"/>
        <w:gridCol w:w="1341"/>
        <w:gridCol w:w="1105"/>
        <w:gridCol w:w="1059"/>
        <w:gridCol w:w="1698"/>
        <w:gridCol w:w="1640"/>
        <w:gridCol w:w="1488"/>
      </w:tblGrid>
      <w:tr w:rsidR="001D6FA1" w14:paraId="11A43FD6" w14:textId="54ED5FC7" w:rsidTr="001D6FA1">
        <w:tc>
          <w:tcPr>
            <w:tcW w:w="1013" w:type="dxa"/>
            <w:vMerge w:val="restart"/>
            <w:vAlign w:val="center"/>
          </w:tcPr>
          <w:p w14:paraId="09955588" w14:textId="7B2E1A97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oMath>
            </m:oMathPara>
          </w:p>
        </w:tc>
        <w:tc>
          <w:tcPr>
            <w:tcW w:w="1341" w:type="dxa"/>
            <w:vMerge w:val="restart"/>
            <w:vAlign w:val="center"/>
          </w:tcPr>
          <w:p w14:paraId="40FEFFB3" w14:textId="1B6B5764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502" w:type="dxa"/>
            <w:gridSpan w:val="4"/>
            <w:vAlign w:val="center"/>
          </w:tcPr>
          <w:p w14:paraId="72189650" w14:textId="1148EF8A" w:rsidR="001D6FA1" w:rsidRPr="000E79F3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79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деления</w:t>
            </w:r>
          </w:p>
          <w:p w14:paraId="26656BCA" w14:textId="361A39B4" w:rsidR="001D6FA1" w:rsidRPr="000E79F3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79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группы</w:t>
            </w:r>
          </w:p>
        </w:tc>
        <w:tc>
          <w:tcPr>
            <w:tcW w:w="1488" w:type="dxa"/>
            <w:vMerge w:val="restart"/>
            <w:vAlign w:val="center"/>
          </w:tcPr>
          <w:p w14:paraId="318035A7" w14:textId="28A0C1CB" w:rsidR="001D6FA1" w:rsidRP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Итого</w:t>
            </w:r>
          </w:p>
        </w:tc>
      </w:tr>
      <w:tr w:rsidR="001D6FA1" w14:paraId="5DB45322" w14:textId="0275F8E9" w:rsidTr="001D6FA1">
        <w:tc>
          <w:tcPr>
            <w:tcW w:w="1013" w:type="dxa"/>
            <w:vMerge/>
            <w:vAlign w:val="center"/>
          </w:tcPr>
          <w:p w14:paraId="1279507E" w14:textId="77777777" w:rsid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341" w:type="dxa"/>
            <w:vMerge/>
            <w:vAlign w:val="center"/>
          </w:tcPr>
          <w:p w14:paraId="53119C55" w14:textId="77777777" w:rsidR="001D6FA1" w:rsidRPr="002D26E4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5" w:type="dxa"/>
            <w:vAlign w:val="center"/>
          </w:tcPr>
          <w:p w14:paraId="65A7494F" w14:textId="5508D6F8" w:rsidR="001D6FA1" w:rsidRPr="008608FB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059" w:type="dxa"/>
            <w:vAlign w:val="center"/>
          </w:tcPr>
          <w:p w14:paraId="066D5187" w14:textId="31DD3382" w:rsid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698" w:type="dxa"/>
            <w:vAlign w:val="center"/>
          </w:tcPr>
          <w:p w14:paraId="31FB6F13" w14:textId="0389C801" w:rsid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640" w:type="dxa"/>
            <w:vAlign w:val="center"/>
          </w:tcPr>
          <w:p w14:paraId="2A29ADBD" w14:textId="7CCCCD6E" w:rsid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488" w:type="dxa"/>
            <w:vMerge/>
            <w:vAlign w:val="center"/>
          </w:tcPr>
          <w:p w14:paraId="02DAA890" w14:textId="77777777" w:rsidR="001D6FA1" w:rsidRDefault="001D6FA1" w:rsidP="001D6FA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1D6FA1" w14:paraId="06F72F8C" w14:textId="00C597D2" w:rsidTr="001D6FA1">
        <w:tc>
          <w:tcPr>
            <w:tcW w:w="1013" w:type="dxa"/>
            <w:vAlign w:val="center"/>
          </w:tcPr>
          <w:p w14:paraId="6531A4FE" w14:textId="46364312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3C93A394" w14:textId="2C7EFDB3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0,352</w:t>
            </w:r>
          </w:p>
        </w:tc>
        <w:tc>
          <w:tcPr>
            <w:tcW w:w="1105" w:type="dxa"/>
            <w:vMerge w:val="restart"/>
            <w:vAlign w:val="center"/>
          </w:tcPr>
          <w:p w14:paraId="126ECAAE" w14:textId="64B89F1B" w:rsidR="001D6FA1" w:rsidRPr="008608FB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7" w:type="dxa"/>
            <w:gridSpan w:val="3"/>
            <w:vAlign w:val="center"/>
          </w:tcPr>
          <w:p w14:paraId="47C16401" w14:textId="18582479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488" w:type="dxa"/>
            <w:vAlign w:val="center"/>
          </w:tcPr>
          <w:p w14:paraId="375DF507" w14:textId="79D3A5E7" w:rsidR="001D6FA1" w:rsidRPr="001D6FA1" w:rsidRDefault="001D6FA1" w:rsidP="001D6FA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</w:tr>
      <w:tr w:rsidR="001D6FA1" w14:paraId="68C093DF" w14:textId="38BF458A" w:rsidTr="001D6FA1">
        <w:tc>
          <w:tcPr>
            <w:tcW w:w="1013" w:type="dxa"/>
            <w:vAlign w:val="center"/>
          </w:tcPr>
          <w:p w14:paraId="53E7CBF9" w14:textId="7441DDAA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7E88FF8C" w14:textId="099B7909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0,214</w:t>
            </w:r>
          </w:p>
        </w:tc>
        <w:tc>
          <w:tcPr>
            <w:tcW w:w="1105" w:type="dxa"/>
            <w:vMerge/>
            <w:vAlign w:val="center"/>
          </w:tcPr>
          <w:p w14:paraId="2E2D18E2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14:paraId="78CBE848" w14:textId="34FFF12F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88" w:type="dxa"/>
            <w:vAlign w:val="center"/>
          </w:tcPr>
          <w:p w14:paraId="1CDB9CCC" w14:textId="0E81F903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D6FA1" w14:paraId="1258A03B" w14:textId="5F68BACE" w:rsidTr="001D6FA1">
        <w:tc>
          <w:tcPr>
            <w:tcW w:w="1013" w:type="dxa"/>
            <w:vAlign w:val="center"/>
          </w:tcPr>
          <w:p w14:paraId="3EF5AF26" w14:textId="2A3B33B0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724D162D" w14:textId="48FF6A3D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0,147</w:t>
            </w:r>
          </w:p>
        </w:tc>
        <w:tc>
          <w:tcPr>
            <w:tcW w:w="1105" w:type="dxa"/>
            <w:vMerge w:val="restart"/>
            <w:vAlign w:val="center"/>
          </w:tcPr>
          <w:p w14:paraId="2CEF4514" w14:textId="3E8A270C" w:rsidR="001D6FA1" w:rsidRPr="008608FB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  <w:vMerge w:val="restart"/>
            <w:vAlign w:val="center"/>
          </w:tcPr>
          <w:p w14:paraId="0832883D" w14:textId="48419F75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38" w:type="dxa"/>
            <w:gridSpan w:val="2"/>
            <w:vAlign w:val="center"/>
          </w:tcPr>
          <w:p w14:paraId="52FE7CF0" w14:textId="3B9AD935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88" w:type="dxa"/>
            <w:vAlign w:val="center"/>
          </w:tcPr>
          <w:p w14:paraId="4FD348CD" w14:textId="2F546343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D6FA1" w14:paraId="19060F9A" w14:textId="4DC803E9" w:rsidTr="001D6FA1">
        <w:tc>
          <w:tcPr>
            <w:tcW w:w="1013" w:type="dxa"/>
            <w:vAlign w:val="center"/>
          </w:tcPr>
          <w:p w14:paraId="6D07AFDA" w14:textId="448A3C82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5AF235C8" w14:textId="0E114E8F" w:rsidR="001D6FA1" w:rsidRPr="00B64954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0,13</w:t>
            </w:r>
            <w:r>
              <w:rPr>
                <w:lang w:val="en-US"/>
              </w:rPr>
              <w:t>8</w:t>
            </w:r>
          </w:p>
        </w:tc>
        <w:tc>
          <w:tcPr>
            <w:tcW w:w="1105" w:type="dxa"/>
            <w:vMerge/>
            <w:vAlign w:val="center"/>
          </w:tcPr>
          <w:p w14:paraId="25B47873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059" w:type="dxa"/>
            <w:vMerge/>
            <w:vAlign w:val="center"/>
          </w:tcPr>
          <w:p w14:paraId="04B14C2A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3338" w:type="dxa"/>
            <w:gridSpan w:val="2"/>
            <w:vAlign w:val="center"/>
          </w:tcPr>
          <w:p w14:paraId="41A3EBB0" w14:textId="7AA22A28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488" w:type="dxa"/>
            <w:vAlign w:val="center"/>
          </w:tcPr>
          <w:p w14:paraId="0D4AD8B7" w14:textId="79686008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1D6FA1" w14:paraId="6CB38A89" w14:textId="5148CD85" w:rsidTr="001D6FA1">
        <w:tc>
          <w:tcPr>
            <w:tcW w:w="1013" w:type="dxa"/>
            <w:vAlign w:val="center"/>
          </w:tcPr>
          <w:p w14:paraId="18914789" w14:textId="769344CF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18721C47" w14:textId="1A780929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0,057</w:t>
            </w:r>
          </w:p>
        </w:tc>
        <w:tc>
          <w:tcPr>
            <w:tcW w:w="1105" w:type="dxa"/>
            <w:vMerge/>
            <w:vAlign w:val="center"/>
          </w:tcPr>
          <w:p w14:paraId="621C8E10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059" w:type="dxa"/>
            <w:vMerge w:val="restart"/>
            <w:vAlign w:val="center"/>
          </w:tcPr>
          <w:p w14:paraId="1719DFB5" w14:textId="46FD0E1D" w:rsidR="001D6FA1" w:rsidRPr="0018373F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8" w:type="dxa"/>
            <w:vMerge w:val="restart"/>
            <w:vAlign w:val="center"/>
          </w:tcPr>
          <w:p w14:paraId="198D8A6D" w14:textId="02E65672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40" w:type="dxa"/>
            <w:vAlign w:val="center"/>
          </w:tcPr>
          <w:p w14:paraId="44368624" w14:textId="4D6FC308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488" w:type="dxa"/>
            <w:vAlign w:val="center"/>
          </w:tcPr>
          <w:p w14:paraId="71014247" w14:textId="70BC1ECA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1D6FA1" w14:paraId="6208F77C" w14:textId="4B8E544B" w:rsidTr="001D6FA1">
        <w:tc>
          <w:tcPr>
            <w:tcW w:w="1013" w:type="dxa"/>
            <w:vAlign w:val="center"/>
          </w:tcPr>
          <w:p w14:paraId="3ED69332" w14:textId="05BBAED9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48D9AE85" w14:textId="17225087" w:rsidR="001D6FA1" w:rsidRPr="00081E1E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0,03</w:t>
            </w:r>
            <w:r>
              <w:rPr>
                <w:lang w:val="en-US"/>
              </w:rPr>
              <w:t>4</w:t>
            </w:r>
          </w:p>
        </w:tc>
        <w:tc>
          <w:tcPr>
            <w:tcW w:w="1105" w:type="dxa"/>
            <w:vMerge/>
            <w:vAlign w:val="center"/>
          </w:tcPr>
          <w:p w14:paraId="545B85B9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059" w:type="dxa"/>
            <w:vMerge/>
            <w:vAlign w:val="center"/>
          </w:tcPr>
          <w:p w14:paraId="05C19239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698" w:type="dxa"/>
            <w:vMerge/>
            <w:vAlign w:val="center"/>
          </w:tcPr>
          <w:p w14:paraId="354F56B7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640" w:type="dxa"/>
            <w:vAlign w:val="center"/>
          </w:tcPr>
          <w:p w14:paraId="14368F4A" w14:textId="356A2325" w:rsidR="001D6FA1" w:rsidRP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488" w:type="dxa"/>
            <w:vAlign w:val="center"/>
          </w:tcPr>
          <w:p w14:paraId="2E44A0C8" w14:textId="48DB136F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1D6FA1" w14:paraId="7C599055" w14:textId="2C774271" w:rsidTr="001D6FA1">
        <w:tc>
          <w:tcPr>
            <w:tcW w:w="1013" w:type="dxa"/>
            <w:vAlign w:val="center"/>
          </w:tcPr>
          <w:p w14:paraId="0D0B41B7" w14:textId="1C178391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03E4D204" w14:textId="42799FA2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0,031</w:t>
            </w:r>
          </w:p>
        </w:tc>
        <w:tc>
          <w:tcPr>
            <w:tcW w:w="1105" w:type="dxa"/>
            <w:vMerge/>
            <w:vAlign w:val="center"/>
          </w:tcPr>
          <w:p w14:paraId="3369C076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059" w:type="dxa"/>
            <w:vMerge/>
            <w:vAlign w:val="center"/>
          </w:tcPr>
          <w:p w14:paraId="177E4220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698" w:type="dxa"/>
            <w:vMerge w:val="restart"/>
            <w:vAlign w:val="center"/>
          </w:tcPr>
          <w:p w14:paraId="7115B3C8" w14:textId="617166BF" w:rsidR="001D6FA1" w:rsidRPr="00715E2C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640" w:type="dxa"/>
            <w:vAlign w:val="center"/>
          </w:tcPr>
          <w:p w14:paraId="391962BB" w14:textId="792C6547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488" w:type="dxa"/>
            <w:vAlign w:val="center"/>
          </w:tcPr>
          <w:p w14:paraId="763CB5B3" w14:textId="1E1A0E8F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1D6FA1" w14:paraId="6E5ED7B8" w14:textId="2B19C61C" w:rsidTr="001D6FA1">
        <w:tc>
          <w:tcPr>
            <w:tcW w:w="1013" w:type="dxa"/>
            <w:vAlign w:val="center"/>
          </w:tcPr>
          <w:p w14:paraId="2DCB4C26" w14:textId="074DEB16" w:rsidR="001D6FA1" w:rsidRDefault="00A80D60" w:rsidP="001D6FA1">
            <w:pPr>
              <w:ind w:firstLine="0"/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1" w:type="dxa"/>
            <w:vAlign w:val="center"/>
          </w:tcPr>
          <w:p w14:paraId="6B351476" w14:textId="0C83537A" w:rsidR="001D6FA1" w:rsidRDefault="001D6FA1" w:rsidP="001D6FA1">
            <w:pPr>
              <w:ind w:firstLine="0"/>
              <w:jc w:val="center"/>
              <w:rPr>
                <w:lang w:val="en-US" w:eastAsia="ru-RU"/>
              </w:rPr>
            </w:pPr>
            <w:r w:rsidRPr="001B2BC1">
              <w:t>0,026</w:t>
            </w:r>
          </w:p>
        </w:tc>
        <w:tc>
          <w:tcPr>
            <w:tcW w:w="1105" w:type="dxa"/>
            <w:vMerge/>
            <w:vAlign w:val="center"/>
          </w:tcPr>
          <w:p w14:paraId="1970FA16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059" w:type="dxa"/>
            <w:vMerge/>
            <w:vAlign w:val="center"/>
          </w:tcPr>
          <w:p w14:paraId="4E334175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698" w:type="dxa"/>
            <w:vMerge/>
            <w:vAlign w:val="center"/>
          </w:tcPr>
          <w:p w14:paraId="6AF5713F" w14:textId="77777777" w:rsidR="001D6FA1" w:rsidRPr="001B2BC1" w:rsidRDefault="001D6FA1" w:rsidP="001D6FA1">
            <w:pPr>
              <w:ind w:firstLine="0"/>
              <w:jc w:val="center"/>
            </w:pPr>
          </w:p>
        </w:tc>
        <w:tc>
          <w:tcPr>
            <w:tcW w:w="1640" w:type="dxa"/>
            <w:vAlign w:val="center"/>
          </w:tcPr>
          <w:p w14:paraId="1D3D0D3E" w14:textId="3BCE84E3" w:rsidR="001D6FA1" w:rsidRP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488" w:type="dxa"/>
            <w:vAlign w:val="center"/>
          </w:tcPr>
          <w:p w14:paraId="16D1E9AE" w14:textId="20CE8F51" w:rsidR="001D6FA1" w:rsidRDefault="001D6FA1" w:rsidP="001D6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</w:tbl>
    <w:p w14:paraId="6C3E798F" w14:textId="77777777" w:rsidR="00466A9D" w:rsidRDefault="00466A9D" w:rsidP="00466A9D">
      <w:pPr>
        <w:rPr>
          <w:lang w:val="en-US" w:eastAsia="ru-RU"/>
        </w:rPr>
      </w:pPr>
    </w:p>
    <w:p w14:paraId="0BA46269" w14:textId="2480ED79" w:rsidR="007B6344" w:rsidRDefault="00076C89" w:rsidP="000E5874">
      <w:pPr>
        <w:pStyle w:val="10"/>
        <w:ind w:left="924" w:hanging="215"/>
        <w:rPr>
          <w:lang w:val="en-US" w:eastAsia="ru-RU"/>
        </w:rPr>
      </w:pPr>
      <w:r>
        <w:rPr>
          <w:lang w:val="ru-RU" w:eastAsia="ru-RU"/>
        </w:rPr>
        <w:lastRenderedPageBreak/>
        <w:t>П</w:t>
      </w:r>
      <w:r w:rsidRPr="00076C89">
        <w:rPr>
          <w:lang w:val="en-US" w:eastAsia="ru-RU"/>
        </w:rPr>
        <w:t>остроени</w:t>
      </w:r>
      <w:r>
        <w:rPr>
          <w:lang w:val="ru-RU" w:eastAsia="ru-RU"/>
        </w:rPr>
        <w:t>е</w:t>
      </w:r>
      <w:r w:rsidRPr="00076C89">
        <w:rPr>
          <w:lang w:val="en-US" w:eastAsia="ru-RU"/>
        </w:rPr>
        <w:t xml:space="preserve"> кода Хаффмена</w:t>
      </w:r>
    </w:p>
    <w:p w14:paraId="54FBC333" w14:textId="77777777" w:rsidR="00891959" w:rsidRDefault="005F7B23" w:rsidP="00891959">
      <w:pPr>
        <w:pStyle w:val="affe"/>
        <w:keepNext/>
      </w:pPr>
      <w:r>
        <w:rPr>
          <w:noProof/>
          <w:lang w:val="en-US" w:eastAsia="ru-RU"/>
        </w:rPr>
        <w:drawing>
          <wp:inline distT="0" distB="0" distL="0" distR="0" wp14:anchorId="79D3A041" wp14:editId="5B6CCE7F">
            <wp:extent cx="5158740" cy="3017520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0" r="2576"/>
                    <a:stretch/>
                  </pic:blipFill>
                  <pic:spPr bwMode="auto">
                    <a:xfrm>
                      <a:off x="0" y="0"/>
                      <a:ext cx="5158740" cy="301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E6E5" w14:textId="68C43913" w:rsidR="00076C89" w:rsidRDefault="00891959" w:rsidP="007778F8">
      <w:pPr>
        <w:pStyle w:val="aff"/>
        <w:rPr>
          <w:lang w:val="en-US"/>
        </w:rPr>
      </w:pPr>
      <w:r w:rsidRPr="007778F8">
        <w:t>Рисунок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="007778F8">
        <w:rPr>
          <w:lang w:val="en-US"/>
        </w:rPr>
        <w:t xml:space="preserve"> – </w:t>
      </w:r>
      <w:proofErr w:type="spellStart"/>
      <w:r w:rsidR="007778F8" w:rsidRPr="007778F8">
        <w:rPr>
          <w:lang w:val="en-US"/>
        </w:rPr>
        <w:t>Кодовое</w:t>
      </w:r>
      <w:proofErr w:type="spellEnd"/>
      <w:r w:rsidR="007778F8" w:rsidRPr="007778F8">
        <w:rPr>
          <w:lang w:val="en-US"/>
        </w:rPr>
        <w:t xml:space="preserve"> </w:t>
      </w:r>
      <w:proofErr w:type="spellStart"/>
      <w:r w:rsidR="007778F8" w:rsidRPr="007778F8">
        <w:rPr>
          <w:lang w:val="en-US"/>
        </w:rPr>
        <w:t>дерево</w:t>
      </w:r>
      <w:proofErr w:type="spellEnd"/>
      <w:r w:rsidR="007778F8" w:rsidRPr="007778F8">
        <w:rPr>
          <w:lang w:val="en-US"/>
        </w:rPr>
        <w:t xml:space="preserve"> </w:t>
      </w:r>
      <w:proofErr w:type="spellStart"/>
      <w:r w:rsidR="007778F8" w:rsidRPr="007778F8">
        <w:rPr>
          <w:lang w:val="en-US"/>
        </w:rPr>
        <w:t>Хаффмена</w:t>
      </w:r>
      <w:proofErr w:type="spellEnd"/>
    </w:p>
    <w:p w14:paraId="0346B559" w14:textId="3B463616" w:rsidR="00740966" w:rsidRDefault="00157C3B" w:rsidP="000E5874">
      <w:pPr>
        <w:pStyle w:val="10"/>
        <w:ind w:left="924" w:hanging="215"/>
        <w:rPr>
          <w:lang w:val="ru-RU"/>
        </w:rPr>
      </w:pPr>
      <w:r w:rsidRPr="00157C3B">
        <w:rPr>
          <w:lang w:val="ru-RU"/>
        </w:rPr>
        <w:t>Скорость передачи информации в бинарном канале</w:t>
      </w:r>
      <w:r w:rsidR="00A80D60">
        <w:rPr>
          <w:lang w:val="ru-RU"/>
        </w:rPr>
        <w:t xml:space="preserve"> </w:t>
      </w:r>
      <w:r w:rsidR="00A80D60" w:rsidRPr="00923E18">
        <w:rPr>
          <w:rFonts w:ascii="Times New Roman" w:eastAsia="Times New Roman" w:hAnsi="Times New Roman" w:cs="Times New Roman"/>
          <w:color w:val="000000"/>
          <w:lang w:eastAsia="ru-RU"/>
        </w:rPr>
        <w:t>кода Шеннона–Фано</w:t>
      </w:r>
    </w:p>
    <w:p w14:paraId="588FDB6A" w14:textId="0FE9D5C6" w:rsidR="00CE27F0" w:rsidRPr="00BA2904" w:rsidRDefault="00CE27F0" w:rsidP="008B2326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H(X)=2,50</m:t>
          </m:r>
        </m:oMath>
      </m:oMathPara>
    </w:p>
    <w:p w14:paraId="5F75F339" w14:textId="22EAFC85" w:rsidR="00BA2904" w:rsidRPr="00A80D60" w:rsidRDefault="00BA2904" w:rsidP="00BA2904">
      <w:pPr>
        <w:pStyle w:val="afff1"/>
        <w:rPr>
          <w:lang w:val="ru-RU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F02A97">
        <w:rPr>
          <w:lang w:val="ru-RU"/>
        </w:rPr>
        <w:t xml:space="preserve"> – </w:t>
      </w:r>
      <w:r w:rsidR="00F02A97" w:rsidRPr="00A80D60">
        <w:rPr>
          <w:rFonts w:ascii="Times New Roman" w:eastAsia="Times New Roman" w:hAnsi="Times New Roman" w:cs="Times New Roman"/>
          <w:color w:val="000000"/>
          <w:lang w:val="ru-RU" w:eastAsia="ru-RU"/>
        </w:rPr>
        <w:t>К</w:t>
      </w:r>
      <w:r w:rsidR="00F02A97" w:rsidRPr="00A80D60">
        <w:rPr>
          <w:rFonts w:ascii="Times New Roman" w:eastAsia="Times New Roman" w:hAnsi="Times New Roman" w:cs="Times New Roman"/>
          <w:color w:val="000000"/>
          <w:lang w:val="ru-RU" w:eastAsia="ru-RU"/>
        </w:rPr>
        <w:t>оличество</w:t>
      </w:r>
      <w:r w:rsidR="00F02A97" w:rsidRPr="00923E18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элементарных кодовых посылок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BA2904" w14:paraId="6FD3DC30" w14:textId="77777777" w:rsidTr="00BA2904">
        <w:tc>
          <w:tcPr>
            <w:tcW w:w="1038" w:type="dxa"/>
            <w:vAlign w:val="center"/>
          </w:tcPr>
          <w:p w14:paraId="555C280A" w14:textId="267A5E9F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4B78F2C8" w14:textId="3F8CC3F1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7A06B2C0" w14:textId="1645C7A6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6E04769E" w14:textId="0E08EFA5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3C4789CE" w14:textId="07DE333C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1F7E67CC" w14:textId="7260314D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4F60CD48" w14:textId="6F505320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4FB02AA2" w14:textId="7791F213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34605CC6" w14:textId="3500C20F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BA2904" w14:paraId="5192B76D" w14:textId="77777777" w:rsidTr="00BA2904">
        <w:tc>
          <w:tcPr>
            <w:tcW w:w="1038" w:type="dxa"/>
            <w:vAlign w:val="center"/>
          </w:tcPr>
          <w:p w14:paraId="2DB3097C" w14:textId="5A028761" w:rsidR="00BA2904" w:rsidRPr="00BA2904" w:rsidRDefault="00BA2904" w:rsidP="00BA2904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38" w:type="dxa"/>
            <w:vAlign w:val="center"/>
          </w:tcPr>
          <w:p w14:paraId="487FB130" w14:textId="4AD9AF02" w:rsidR="00BA2904" w:rsidRPr="00BA2904" w:rsidRDefault="00BA2904" w:rsidP="00BA2904">
            <w:pPr>
              <w:ind w:firstLine="0"/>
              <w:jc w:val="center"/>
              <w:rPr>
                <w:lang w:val="en-US"/>
              </w:rPr>
            </w:pPr>
            <w:r w:rsidRPr="00F8464F">
              <w:t>4</w:t>
            </w:r>
          </w:p>
        </w:tc>
        <w:tc>
          <w:tcPr>
            <w:tcW w:w="1038" w:type="dxa"/>
            <w:vAlign w:val="center"/>
          </w:tcPr>
          <w:p w14:paraId="65BD61CA" w14:textId="1C1BC75B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4</w:t>
            </w:r>
          </w:p>
        </w:tc>
        <w:tc>
          <w:tcPr>
            <w:tcW w:w="1038" w:type="dxa"/>
            <w:vAlign w:val="center"/>
          </w:tcPr>
          <w:p w14:paraId="2D5D7D0B" w14:textId="70BBA98D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3</w:t>
            </w:r>
          </w:p>
        </w:tc>
        <w:tc>
          <w:tcPr>
            <w:tcW w:w="1038" w:type="dxa"/>
            <w:vAlign w:val="center"/>
          </w:tcPr>
          <w:p w14:paraId="7692CFBB" w14:textId="6A64689A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2</w:t>
            </w:r>
          </w:p>
        </w:tc>
        <w:tc>
          <w:tcPr>
            <w:tcW w:w="1038" w:type="dxa"/>
            <w:vAlign w:val="center"/>
          </w:tcPr>
          <w:p w14:paraId="793836BC" w14:textId="290DC8D1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2</w:t>
            </w:r>
          </w:p>
        </w:tc>
        <w:tc>
          <w:tcPr>
            <w:tcW w:w="1038" w:type="dxa"/>
            <w:vAlign w:val="center"/>
          </w:tcPr>
          <w:p w14:paraId="7C98C999" w14:textId="10DDD0D9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3</w:t>
            </w:r>
          </w:p>
        </w:tc>
        <w:tc>
          <w:tcPr>
            <w:tcW w:w="1039" w:type="dxa"/>
            <w:vAlign w:val="center"/>
          </w:tcPr>
          <w:p w14:paraId="0C7AE3CD" w14:textId="28A1BCEC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4</w:t>
            </w:r>
          </w:p>
        </w:tc>
        <w:tc>
          <w:tcPr>
            <w:tcW w:w="1039" w:type="dxa"/>
            <w:vAlign w:val="center"/>
          </w:tcPr>
          <w:p w14:paraId="6181F4A1" w14:textId="5FD96407" w:rsidR="00BA2904" w:rsidRDefault="00BA2904" w:rsidP="00BA2904">
            <w:pPr>
              <w:ind w:firstLine="0"/>
              <w:jc w:val="center"/>
              <w:rPr>
                <w:lang w:val="ru-RU"/>
              </w:rPr>
            </w:pPr>
            <w:r w:rsidRPr="00F8464F">
              <w:t>4</w:t>
            </w:r>
          </w:p>
        </w:tc>
      </w:tr>
    </w:tbl>
    <w:p w14:paraId="14F6F3C9" w14:textId="77777777" w:rsidR="00BA2904" w:rsidRPr="008B2326" w:rsidRDefault="00BA2904" w:rsidP="008B2326">
      <w:pPr>
        <w:rPr>
          <w:lang w:val="ru-RU"/>
        </w:rPr>
      </w:pPr>
    </w:p>
    <w:p w14:paraId="509DD3DC" w14:textId="76235F11" w:rsidR="00EF2BEE" w:rsidRPr="00AC3CFA" w:rsidRDefault="00A80D60" w:rsidP="00AC3CFA">
      <w:pPr>
        <w:pStyle w:val="afff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b>
              <m:r>
                <w:rPr>
                  <w:rFonts w:ascii="Cambria Math" w:hAnsi="Cambria Math"/>
                  <w:lang w:val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=0,00322 с</m:t>
          </m:r>
        </m:oMath>
      </m:oMathPara>
    </w:p>
    <w:p w14:paraId="0316C652" w14:textId="2A210D40" w:rsidR="00AC3CFA" w:rsidRPr="00B224A7" w:rsidRDefault="00A80D60" w:rsidP="00AC3CFA">
      <w:pPr>
        <w:pStyle w:val="afff3"/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2,50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0,00322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=775,41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ru-RU"/>
                </w:rPr>
                <m:t>дв.ед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lang w:val="ru-RU"/>
                </w:rPr>
                <m:t>с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</m:oMath>
      </m:oMathPara>
    </w:p>
    <w:p w14:paraId="3DC7787D" w14:textId="3F00D856" w:rsidR="004257A1" w:rsidRDefault="004257A1" w:rsidP="000E5874">
      <w:pPr>
        <w:pStyle w:val="10"/>
        <w:ind w:left="924" w:hanging="21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Вывод</w:t>
      </w:r>
    </w:p>
    <w:p w14:paraId="0168DD09" w14:textId="61911685" w:rsidR="004257A1" w:rsidRPr="004257A1" w:rsidRDefault="00D62FCA" w:rsidP="004257A1">
      <w:pPr>
        <w:rPr>
          <w:lang w:val="ru-RU"/>
        </w:rPr>
      </w:pPr>
      <w:r>
        <w:rPr>
          <w:lang w:val="ru-RU"/>
        </w:rPr>
        <w:t xml:space="preserve">Скорость передачи информации в бинарном канале без сжатия </w:t>
      </w:r>
      <w:r w:rsidR="009C4392">
        <w:rPr>
          <w:lang w:val="ru-RU"/>
        </w:rPr>
        <w:t>составляла 500</w:t>
      </w:r>
      <w:r w:rsidR="00AE5617">
        <w:rPr>
          <w:lang w:val="ru-RU"/>
        </w:rPr>
        <w:t xml:space="preserve"> </w:t>
      </w:r>
      <w:proofErr w:type="spellStart"/>
      <w:r w:rsidR="00AE5617">
        <w:rPr>
          <w:lang w:val="ru-RU"/>
        </w:rPr>
        <w:t>дв.ед</w:t>
      </w:r>
      <w:proofErr w:type="spellEnd"/>
      <w:r w:rsidR="00AE5617">
        <w:rPr>
          <w:lang w:val="ru-RU"/>
        </w:rPr>
        <w:t>./с</w:t>
      </w:r>
      <w:r w:rsidR="009C4392">
        <w:rPr>
          <w:lang w:val="ru-RU"/>
        </w:rPr>
        <w:t>, в то время как сжаты</w:t>
      </w:r>
      <w:r w:rsidR="00AE5617">
        <w:rPr>
          <w:lang w:val="ru-RU"/>
        </w:rPr>
        <w:t xml:space="preserve">е данные обладают скоростью передачи в </w:t>
      </w:r>
      <m:oMath>
        <m:r>
          <w:rPr>
            <w:rFonts w:ascii="Cambria Math" w:hAnsi="Cambria Math"/>
            <w:lang w:val="ru-RU"/>
          </w:rPr>
          <m:t>775</m:t>
        </m:r>
      </m:oMath>
      <w:r w:rsidR="00AE5617" w:rsidRPr="00AE5617">
        <w:rPr>
          <w:lang w:val="ru-RU"/>
        </w:rPr>
        <w:t xml:space="preserve"> </w:t>
      </w:r>
      <w:proofErr w:type="spellStart"/>
      <w:r w:rsidR="00AE5617">
        <w:rPr>
          <w:lang w:val="ru-RU"/>
        </w:rPr>
        <w:t>дв.ед</w:t>
      </w:r>
      <w:proofErr w:type="spellEnd"/>
      <w:r w:rsidR="00AE5617">
        <w:rPr>
          <w:lang w:val="ru-RU"/>
        </w:rPr>
        <w:t>./с</w:t>
      </w:r>
      <w:r w:rsidR="00810907">
        <w:rPr>
          <w:lang w:val="ru-RU"/>
        </w:rPr>
        <w:t>. Следовательно, большее число данных возможно передать за секунду времени</w:t>
      </w:r>
      <w:r w:rsidR="008D2522">
        <w:rPr>
          <w:lang w:val="ru-RU"/>
        </w:rPr>
        <w:t>, что улучшает быстродействие системы.</w:t>
      </w:r>
    </w:p>
    <w:sectPr w:rsidR="004257A1" w:rsidRPr="004257A1" w:rsidSect="006A4C31">
      <w:footerReference w:type="default" r:id="rId9"/>
      <w:footerReference w:type="first" r:id="rId1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56AE" w14:textId="77777777" w:rsidR="004D59E4" w:rsidRDefault="004D59E4" w:rsidP="00547C6A">
      <w:r>
        <w:separator/>
      </w:r>
    </w:p>
    <w:p w14:paraId="6ED00A4E" w14:textId="77777777" w:rsidR="004D59E4" w:rsidRDefault="004D59E4" w:rsidP="00547C6A"/>
    <w:p w14:paraId="3E283BE9" w14:textId="77777777" w:rsidR="004D59E4" w:rsidRDefault="004D59E4"/>
  </w:endnote>
  <w:endnote w:type="continuationSeparator" w:id="0">
    <w:p w14:paraId="1855321E" w14:textId="77777777" w:rsidR="004D59E4" w:rsidRDefault="004D59E4" w:rsidP="00547C6A">
      <w:r>
        <w:continuationSeparator/>
      </w:r>
    </w:p>
    <w:p w14:paraId="177074F4" w14:textId="77777777" w:rsidR="004D59E4" w:rsidRDefault="004D59E4" w:rsidP="00547C6A"/>
    <w:p w14:paraId="50437621" w14:textId="77777777" w:rsidR="004D59E4" w:rsidRDefault="004D59E4"/>
  </w:endnote>
  <w:endnote w:type="continuationNotice" w:id="1">
    <w:p w14:paraId="7070CBFB" w14:textId="77777777" w:rsidR="004D59E4" w:rsidRDefault="004D59E4" w:rsidP="00547C6A"/>
    <w:p w14:paraId="324E4A1B" w14:textId="77777777" w:rsidR="004D59E4" w:rsidRDefault="004D59E4" w:rsidP="00547C6A"/>
    <w:p w14:paraId="007DB345" w14:textId="77777777" w:rsidR="004D59E4" w:rsidRDefault="004D59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FD08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1D67" w14:textId="16668E34" w:rsidR="00354ABD" w:rsidRPr="00246DC6" w:rsidRDefault="00246DC6" w:rsidP="00547C6A">
    <w:pPr>
      <w:pStyle w:val="afb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BA2904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8CC7" w14:textId="77777777" w:rsidR="004D59E4" w:rsidRDefault="004D59E4" w:rsidP="00547C6A">
      <w:r>
        <w:separator/>
      </w:r>
    </w:p>
    <w:p w14:paraId="6B547A7E" w14:textId="77777777" w:rsidR="004D59E4" w:rsidRDefault="004D59E4" w:rsidP="00547C6A"/>
    <w:p w14:paraId="22EC2990" w14:textId="77777777" w:rsidR="004D59E4" w:rsidRDefault="004D59E4"/>
  </w:footnote>
  <w:footnote w:type="continuationSeparator" w:id="0">
    <w:p w14:paraId="6CF36F5C" w14:textId="77777777" w:rsidR="004D59E4" w:rsidRDefault="004D59E4" w:rsidP="00547C6A">
      <w:r>
        <w:continuationSeparator/>
      </w:r>
    </w:p>
    <w:p w14:paraId="5204034C" w14:textId="77777777" w:rsidR="004D59E4" w:rsidRDefault="004D59E4" w:rsidP="00547C6A"/>
    <w:p w14:paraId="7EFF6395" w14:textId="77777777" w:rsidR="004D59E4" w:rsidRDefault="004D59E4"/>
  </w:footnote>
  <w:footnote w:type="continuationNotice" w:id="1">
    <w:p w14:paraId="52035014" w14:textId="77777777" w:rsidR="004D59E4" w:rsidRDefault="004D59E4" w:rsidP="00547C6A"/>
    <w:p w14:paraId="642402CE" w14:textId="77777777" w:rsidR="004D59E4" w:rsidRDefault="004D59E4" w:rsidP="00547C6A"/>
    <w:p w14:paraId="548C761F" w14:textId="77777777" w:rsidR="004D59E4" w:rsidRDefault="004D59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13"/>
    <w:lvlOverride w:ilvl="0">
      <w:startOverride w:val="1"/>
    </w:lvlOverride>
  </w:num>
  <w:num w:numId="3">
    <w:abstractNumId w:val="14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1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lvl w:ilvl="0">
        <w:start w:val="1"/>
        <w:numFmt w:val="russianUpper"/>
        <w:pStyle w:val="a2"/>
        <w:suff w:val="nothing"/>
        <w:lvlText w:val="Приложение %1"/>
        <w:lvlJc w:val="left"/>
        <w:pPr>
          <w:ind w:left="0" w:firstLine="0"/>
        </w:pPr>
        <w:rPr>
          <w:rFonts w:asciiTheme="majorHAnsi" w:hAnsiTheme="majorHAnsi" w:hint="default"/>
          <w:b/>
          <w:caps/>
          <w:sz w:val="28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064E5"/>
    <w:rsid w:val="00013FDB"/>
    <w:rsid w:val="00037A17"/>
    <w:rsid w:val="000570C0"/>
    <w:rsid w:val="00070C6C"/>
    <w:rsid w:val="00075203"/>
    <w:rsid w:val="0007674B"/>
    <w:rsid w:val="00076C89"/>
    <w:rsid w:val="00077C60"/>
    <w:rsid w:val="00081E1E"/>
    <w:rsid w:val="00086C48"/>
    <w:rsid w:val="0009533E"/>
    <w:rsid w:val="00096229"/>
    <w:rsid w:val="00096405"/>
    <w:rsid w:val="000B0002"/>
    <w:rsid w:val="000B0AD1"/>
    <w:rsid w:val="000B2060"/>
    <w:rsid w:val="000B4FC7"/>
    <w:rsid w:val="000C0A22"/>
    <w:rsid w:val="000C5AF1"/>
    <w:rsid w:val="000D3417"/>
    <w:rsid w:val="000E4496"/>
    <w:rsid w:val="000E5874"/>
    <w:rsid w:val="000E79F3"/>
    <w:rsid w:val="00101F9B"/>
    <w:rsid w:val="00104C0E"/>
    <w:rsid w:val="001229D7"/>
    <w:rsid w:val="001316EC"/>
    <w:rsid w:val="001404F7"/>
    <w:rsid w:val="00157C3B"/>
    <w:rsid w:val="00166169"/>
    <w:rsid w:val="0018373F"/>
    <w:rsid w:val="001A130F"/>
    <w:rsid w:val="001A7D5E"/>
    <w:rsid w:val="001C23A2"/>
    <w:rsid w:val="001C4233"/>
    <w:rsid w:val="001D6FA1"/>
    <w:rsid w:val="001F164A"/>
    <w:rsid w:val="001F2663"/>
    <w:rsid w:val="00200B34"/>
    <w:rsid w:val="0022051C"/>
    <w:rsid w:val="002264EB"/>
    <w:rsid w:val="00233D4F"/>
    <w:rsid w:val="00246DC6"/>
    <w:rsid w:val="002532AB"/>
    <w:rsid w:val="00255964"/>
    <w:rsid w:val="00263147"/>
    <w:rsid w:val="002742C4"/>
    <w:rsid w:val="00285793"/>
    <w:rsid w:val="00287FB2"/>
    <w:rsid w:val="00297828"/>
    <w:rsid w:val="002A441D"/>
    <w:rsid w:val="002A76F2"/>
    <w:rsid w:val="002B21A3"/>
    <w:rsid w:val="002C5EFA"/>
    <w:rsid w:val="002D26E4"/>
    <w:rsid w:val="002D5A10"/>
    <w:rsid w:val="002E1714"/>
    <w:rsid w:val="002F6FC6"/>
    <w:rsid w:val="0030007E"/>
    <w:rsid w:val="00303543"/>
    <w:rsid w:val="00304797"/>
    <w:rsid w:val="00306A4E"/>
    <w:rsid w:val="00310002"/>
    <w:rsid w:val="003118C1"/>
    <w:rsid w:val="00330004"/>
    <w:rsid w:val="00332B05"/>
    <w:rsid w:val="00342007"/>
    <w:rsid w:val="003523B1"/>
    <w:rsid w:val="00354ABD"/>
    <w:rsid w:val="003568D4"/>
    <w:rsid w:val="00357130"/>
    <w:rsid w:val="00360C64"/>
    <w:rsid w:val="003747F6"/>
    <w:rsid w:val="003826DE"/>
    <w:rsid w:val="0038385F"/>
    <w:rsid w:val="003943DB"/>
    <w:rsid w:val="00395954"/>
    <w:rsid w:val="003A7B6C"/>
    <w:rsid w:val="003B0050"/>
    <w:rsid w:val="003B0B8F"/>
    <w:rsid w:val="003B21F9"/>
    <w:rsid w:val="003B3416"/>
    <w:rsid w:val="003B48F6"/>
    <w:rsid w:val="003C0C95"/>
    <w:rsid w:val="003C245F"/>
    <w:rsid w:val="003D40F5"/>
    <w:rsid w:val="003E7177"/>
    <w:rsid w:val="003F4F98"/>
    <w:rsid w:val="00420EBE"/>
    <w:rsid w:val="004257A1"/>
    <w:rsid w:val="0043635B"/>
    <w:rsid w:val="00450E47"/>
    <w:rsid w:val="00452792"/>
    <w:rsid w:val="00466A9D"/>
    <w:rsid w:val="00476D2C"/>
    <w:rsid w:val="0048274A"/>
    <w:rsid w:val="00484CEB"/>
    <w:rsid w:val="00497B7B"/>
    <w:rsid w:val="004A44D0"/>
    <w:rsid w:val="004B4DB3"/>
    <w:rsid w:val="004D23A7"/>
    <w:rsid w:val="004D59E4"/>
    <w:rsid w:val="004F7D73"/>
    <w:rsid w:val="0053749C"/>
    <w:rsid w:val="00545064"/>
    <w:rsid w:val="00547C6A"/>
    <w:rsid w:val="0055014E"/>
    <w:rsid w:val="00553F4F"/>
    <w:rsid w:val="00561C7D"/>
    <w:rsid w:val="005771D0"/>
    <w:rsid w:val="005A2CE4"/>
    <w:rsid w:val="005B3765"/>
    <w:rsid w:val="005B6CAA"/>
    <w:rsid w:val="005C127F"/>
    <w:rsid w:val="005D73BF"/>
    <w:rsid w:val="005D7F37"/>
    <w:rsid w:val="005E141A"/>
    <w:rsid w:val="005F7B23"/>
    <w:rsid w:val="00603B6D"/>
    <w:rsid w:val="00603D4B"/>
    <w:rsid w:val="006041CD"/>
    <w:rsid w:val="00613659"/>
    <w:rsid w:val="00625336"/>
    <w:rsid w:val="00631D5C"/>
    <w:rsid w:val="006333C8"/>
    <w:rsid w:val="0063419B"/>
    <w:rsid w:val="00657C29"/>
    <w:rsid w:val="00663AEA"/>
    <w:rsid w:val="006677D2"/>
    <w:rsid w:val="00682460"/>
    <w:rsid w:val="006A4C31"/>
    <w:rsid w:val="006B0342"/>
    <w:rsid w:val="006C3264"/>
    <w:rsid w:val="006C51B9"/>
    <w:rsid w:val="006E510A"/>
    <w:rsid w:val="006E78AE"/>
    <w:rsid w:val="006F0264"/>
    <w:rsid w:val="00706B85"/>
    <w:rsid w:val="00707700"/>
    <w:rsid w:val="00711ABB"/>
    <w:rsid w:val="00715E2C"/>
    <w:rsid w:val="00726F1F"/>
    <w:rsid w:val="007324F2"/>
    <w:rsid w:val="00734C82"/>
    <w:rsid w:val="00740966"/>
    <w:rsid w:val="00752A0C"/>
    <w:rsid w:val="00754B11"/>
    <w:rsid w:val="00755FED"/>
    <w:rsid w:val="00766CB4"/>
    <w:rsid w:val="00771186"/>
    <w:rsid w:val="00772F2B"/>
    <w:rsid w:val="007778F8"/>
    <w:rsid w:val="00777A73"/>
    <w:rsid w:val="00792674"/>
    <w:rsid w:val="00793CCE"/>
    <w:rsid w:val="007A37BE"/>
    <w:rsid w:val="007A538B"/>
    <w:rsid w:val="007A67B5"/>
    <w:rsid w:val="007B6344"/>
    <w:rsid w:val="007E2DA6"/>
    <w:rsid w:val="007E6EF4"/>
    <w:rsid w:val="007F02A9"/>
    <w:rsid w:val="007F6CA6"/>
    <w:rsid w:val="008005DC"/>
    <w:rsid w:val="00810907"/>
    <w:rsid w:val="008134E5"/>
    <w:rsid w:val="008156AB"/>
    <w:rsid w:val="008172C0"/>
    <w:rsid w:val="00823A81"/>
    <w:rsid w:val="00827338"/>
    <w:rsid w:val="00831317"/>
    <w:rsid w:val="008522A1"/>
    <w:rsid w:val="008608FB"/>
    <w:rsid w:val="00861C62"/>
    <w:rsid w:val="00867C34"/>
    <w:rsid w:val="00867DF2"/>
    <w:rsid w:val="008727A1"/>
    <w:rsid w:val="008742DA"/>
    <w:rsid w:val="00875B57"/>
    <w:rsid w:val="008858CB"/>
    <w:rsid w:val="00891959"/>
    <w:rsid w:val="00892DEA"/>
    <w:rsid w:val="008B2326"/>
    <w:rsid w:val="008D1C38"/>
    <w:rsid w:val="008D2522"/>
    <w:rsid w:val="008D2ACD"/>
    <w:rsid w:val="008E407C"/>
    <w:rsid w:val="008E554F"/>
    <w:rsid w:val="009118D3"/>
    <w:rsid w:val="009268CD"/>
    <w:rsid w:val="00927B7A"/>
    <w:rsid w:val="00934047"/>
    <w:rsid w:val="00941246"/>
    <w:rsid w:val="0094402B"/>
    <w:rsid w:val="0095160C"/>
    <w:rsid w:val="009538DD"/>
    <w:rsid w:val="00954E13"/>
    <w:rsid w:val="009B495F"/>
    <w:rsid w:val="009B70E2"/>
    <w:rsid w:val="009C2BF7"/>
    <w:rsid w:val="009C4392"/>
    <w:rsid w:val="009F5327"/>
    <w:rsid w:val="009F5A8A"/>
    <w:rsid w:val="009F647D"/>
    <w:rsid w:val="009F6539"/>
    <w:rsid w:val="00A00E26"/>
    <w:rsid w:val="00A06478"/>
    <w:rsid w:val="00A13C6F"/>
    <w:rsid w:val="00A15C41"/>
    <w:rsid w:val="00A165CC"/>
    <w:rsid w:val="00A369A2"/>
    <w:rsid w:val="00A53137"/>
    <w:rsid w:val="00A80D60"/>
    <w:rsid w:val="00A81412"/>
    <w:rsid w:val="00A94D02"/>
    <w:rsid w:val="00AA589C"/>
    <w:rsid w:val="00AB42C1"/>
    <w:rsid w:val="00AC3CFA"/>
    <w:rsid w:val="00AE5617"/>
    <w:rsid w:val="00AF4B06"/>
    <w:rsid w:val="00B055C7"/>
    <w:rsid w:val="00B06C19"/>
    <w:rsid w:val="00B134C0"/>
    <w:rsid w:val="00B224A7"/>
    <w:rsid w:val="00B24D0B"/>
    <w:rsid w:val="00B3372E"/>
    <w:rsid w:val="00B445BA"/>
    <w:rsid w:val="00B465EC"/>
    <w:rsid w:val="00B471DD"/>
    <w:rsid w:val="00B50D55"/>
    <w:rsid w:val="00B56A83"/>
    <w:rsid w:val="00B64954"/>
    <w:rsid w:val="00B65B80"/>
    <w:rsid w:val="00B813E1"/>
    <w:rsid w:val="00B972C2"/>
    <w:rsid w:val="00BA14C8"/>
    <w:rsid w:val="00BA2904"/>
    <w:rsid w:val="00BA73E2"/>
    <w:rsid w:val="00BB3A5C"/>
    <w:rsid w:val="00BB756F"/>
    <w:rsid w:val="00BE4F16"/>
    <w:rsid w:val="00BF7940"/>
    <w:rsid w:val="00C163B3"/>
    <w:rsid w:val="00C25219"/>
    <w:rsid w:val="00C37464"/>
    <w:rsid w:val="00C46946"/>
    <w:rsid w:val="00C6021F"/>
    <w:rsid w:val="00C73E75"/>
    <w:rsid w:val="00C8597E"/>
    <w:rsid w:val="00CA775B"/>
    <w:rsid w:val="00CB0A9E"/>
    <w:rsid w:val="00CC72C7"/>
    <w:rsid w:val="00CD1557"/>
    <w:rsid w:val="00CD3054"/>
    <w:rsid w:val="00CE27F0"/>
    <w:rsid w:val="00D00E3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2FCA"/>
    <w:rsid w:val="00D823AF"/>
    <w:rsid w:val="00D90B1C"/>
    <w:rsid w:val="00DA000B"/>
    <w:rsid w:val="00DA07C4"/>
    <w:rsid w:val="00DD6EB3"/>
    <w:rsid w:val="00DE2DDD"/>
    <w:rsid w:val="00DE4697"/>
    <w:rsid w:val="00E0114D"/>
    <w:rsid w:val="00E05530"/>
    <w:rsid w:val="00E2611E"/>
    <w:rsid w:val="00E3620C"/>
    <w:rsid w:val="00E36B89"/>
    <w:rsid w:val="00E37BA5"/>
    <w:rsid w:val="00E52D5F"/>
    <w:rsid w:val="00E533D5"/>
    <w:rsid w:val="00E543C7"/>
    <w:rsid w:val="00E8093B"/>
    <w:rsid w:val="00E927CA"/>
    <w:rsid w:val="00E943B9"/>
    <w:rsid w:val="00EA08B7"/>
    <w:rsid w:val="00EC0A52"/>
    <w:rsid w:val="00EF0F08"/>
    <w:rsid w:val="00EF2BEE"/>
    <w:rsid w:val="00EF312B"/>
    <w:rsid w:val="00F00FF8"/>
    <w:rsid w:val="00F02A97"/>
    <w:rsid w:val="00F0374B"/>
    <w:rsid w:val="00F04A31"/>
    <w:rsid w:val="00F1121D"/>
    <w:rsid w:val="00F21025"/>
    <w:rsid w:val="00F300DA"/>
    <w:rsid w:val="00F3089A"/>
    <w:rsid w:val="00F31747"/>
    <w:rsid w:val="00F34147"/>
    <w:rsid w:val="00F453F8"/>
    <w:rsid w:val="00F458BB"/>
    <w:rsid w:val="00F543D7"/>
    <w:rsid w:val="00F571B4"/>
    <w:rsid w:val="00F65A67"/>
    <w:rsid w:val="00F725A6"/>
    <w:rsid w:val="00FD0E9F"/>
    <w:rsid w:val="00FD1A44"/>
    <w:rsid w:val="00FD3627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E00187"/>
  <w15:chartTrackingRefBased/>
  <w15:docId w15:val="{2FFBD63C-3822-470F-AD24-B2CA9FD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BA2904"/>
    <w:pPr>
      <w:spacing w:after="0" w:line="276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BA2904"/>
    <w:pPr>
      <w:keepNext/>
      <w:keepLines/>
      <w:numPr>
        <w:numId w:val="7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BA2904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BA290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BA2904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BA2904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BA290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BA290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BA290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BA290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  <w:rsid w:val="00BA2904"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  <w:rsid w:val="00BA2904"/>
  </w:style>
  <w:style w:type="character" w:styleId="ab">
    <w:name w:val="Subtle Emphasis"/>
    <w:basedOn w:val="a8"/>
    <w:uiPriority w:val="1"/>
    <w:qFormat/>
    <w:rsid w:val="00BA2904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BA2904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8"/>
    <w:link w:val="2"/>
    <w:uiPriority w:val="10"/>
    <w:rsid w:val="00BA290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8"/>
    <w:link w:val="3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ac">
    <w:name w:val="Title"/>
    <w:basedOn w:val="a7"/>
    <w:next w:val="a7"/>
    <w:link w:val="ad"/>
    <w:uiPriority w:val="10"/>
    <w:semiHidden/>
    <w:rsid w:val="00BA2904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BA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BA2904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BA2904"/>
    <w:rPr>
      <w:rFonts w:eastAsiaTheme="minorEastAsia"/>
      <w:color w:val="5A5A5A" w:themeColor="text1" w:themeTint="A5"/>
      <w:spacing w:val="15"/>
    </w:rPr>
  </w:style>
  <w:style w:type="character" w:styleId="af0">
    <w:name w:val="Emphasis"/>
    <w:basedOn w:val="a8"/>
    <w:uiPriority w:val="1"/>
    <w:qFormat/>
    <w:rsid w:val="00BA2904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rsid w:val="00BA2904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2">
    <w:name w:val="Intense Quote"/>
    <w:basedOn w:val="a7"/>
    <w:next w:val="a7"/>
    <w:link w:val="af3"/>
    <w:uiPriority w:val="30"/>
    <w:semiHidden/>
    <w:rsid w:val="00BA29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BA2904"/>
    <w:rPr>
      <w:i/>
      <w:iCs/>
      <w:color w:val="4472C4" w:themeColor="accent1"/>
      <w:sz w:val="28"/>
      <w:szCs w:val="28"/>
    </w:rPr>
  </w:style>
  <w:style w:type="paragraph" w:styleId="af4">
    <w:name w:val="List Paragraph"/>
    <w:basedOn w:val="a7"/>
    <w:uiPriority w:val="34"/>
    <w:rsid w:val="00BA2904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BA2904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BA29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8"/>
    <w:link w:val="6"/>
    <w:uiPriority w:val="9"/>
    <w:semiHidden/>
    <w:rsid w:val="00BA290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8"/>
    <w:link w:val="7"/>
    <w:uiPriority w:val="9"/>
    <w:semiHidden/>
    <w:rsid w:val="00BA290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8"/>
    <w:link w:val="8"/>
    <w:uiPriority w:val="9"/>
    <w:semiHidden/>
    <w:rsid w:val="00BA2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BA2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BA2904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BA2904"/>
    <w:rPr>
      <w:sz w:val="28"/>
      <w:szCs w:val="20"/>
    </w:rPr>
  </w:style>
  <w:style w:type="character" w:styleId="af8">
    <w:name w:val="footnote reference"/>
    <w:basedOn w:val="a8"/>
    <w:uiPriority w:val="99"/>
    <w:semiHidden/>
    <w:unhideWhenUsed/>
    <w:rsid w:val="00BA2904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BA290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BA2904"/>
    <w:rPr>
      <w:sz w:val="28"/>
      <w:szCs w:val="28"/>
    </w:rPr>
  </w:style>
  <w:style w:type="paragraph" w:styleId="afb">
    <w:name w:val="footer"/>
    <w:basedOn w:val="a7"/>
    <w:link w:val="afc"/>
    <w:uiPriority w:val="99"/>
    <w:unhideWhenUsed/>
    <w:rsid w:val="00BA2904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BA2904"/>
    <w:rPr>
      <w:sz w:val="28"/>
      <w:szCs w:val="28"/>
    </w:rPr>
  </w:style>
  <w:style w:type="paragraph" w:styleId="afd">
    <w:name w:val="TOC Heading"/>
    <w:basedOn w:val="10"/>
    <w:next w:val="a7"/>
    <w:uiPriority w:val="39"/>
    <w:rsid w:val="00BA2904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  <w:lang w:eastAsia="ru-BY"/>
    </w:rPr>
  </w:style>
  <w:style w:type="paragraph" w:styleId="12">
    <w:name w:val="toc 1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rsid w:val="00BA2904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BA2904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rsid w:val="00BA2904"/>
    <w:rPr>
      <w:sz w:val="28"/>
      <w:szCs w:val="28"/>
    </w:rPr>
  </w:style>
  <w:style w:type="table" w:styleId="aff1">
    <w:name w:val="Table Grid"/>
    <w:basedOn w:val="a9"/>
    <w:uiPriority w:val="39"/>
    <w:rsid w:val="00BA2904"/>
    <w:pPr>
      <w:spacing w:after="0" w:line="240" w:lineRule="auto"/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BA2904"/>
    <w:rPr>
      <w:sz w:val="26"/>
      <w:szCs w:val="26"/>
    </w:rPr>
  </w:style>
  <w:style w:type="numbering" w:customStyle="1" w:styleId="1">
    <w:name w:val="Нумерация заголовков 1"/>
    <w:uiPriority w:val="99"/>
    <w:rsid w:val="00BA2904"/>
    <w:pPr>
      <w:numPr>
        <w:numId w:val="5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BA2904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BA2904"/>
    <w:pPr>
      <w:suppressAutoHyphens/>
      <w:spacing w:before="240" w:after="240" w:line="240" w:lineRule="auto"/>
      <w:jc w:val="both"/>
    </w:pPr>
    <w:rPr>
      <w:sz w:val="28"/>
      <w:szCs w:val="28"/>
      <w:lang w:val="ru-RU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BA2904"/>
    <w:rPr>
      <w:sz w:val="28"/>
      <w:szCs w:val="28"/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BA2904"/>
    <w:pPr>
      <w:ind w:firstLine="0"/>
      <w:jc w:val="center"/>
    </w:pPr>
    <w:rPr>
      <w:b/>
      <w:caps/>
    </w:rPr>
  </w:style>
  <w:style w:type="character" w:customStyle="1" w:styleId="aff5">
    <w:name w:val="Текст титульника Знак"/>
    <w:basedOn w:val="aff4"/>
    <w:link w:val="aff3"/>
    <w:uiPriority w:val="38"/>
    <w:rsid w:val="00BA2904"/>
    <w:rPr>
      <w:sz w:val="28"/>
      <w:szCs w:val="28"/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BA2904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BA2904"/>
    <w:rPr>
      <w:b/>
      <w:caps/>
      <w:sz w:val="28"/>
      <w:szCs w:val="28"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BA2904"/>
    <w:pPr>
      <w:spacing w:after="0" w:line="276" w:lineRule="auto"/>
      <w:jc w:val="center"/>
    </w:pPr>
    <w:rPr>
      <w:rFonts w:asciiTheme="majorHAnsi" w:eastAsiaTheme="majorEastAsia" w:hAnsiTheme="majorHAnsi" w:cstheme="majorBidi"/>
      <w:caps/>
      <w:kern w:val="28"/>
      <w:sz w:val="28"/>
      <w:szCs w:val="56"/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BA2904"/>
    <w:rPr>
      <w:sz w:val="28"/>
      <w:szCs w:val="28"/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BA2904"/>
    <w:rPr>
      <w:rFonts w:asciiTheme="majorHAnsi" w:eastAsiaTheme="majorEastAsia" w:hAnsiTheme="majorHAnsi" w:cstheme="majorBidi"/>
      <w:caps/>
      <w:kern w:val="28"/>
      <w:sz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BA2904"/>
    <w:pPr>
      <w:spacing w:after="240" w:line="276" w:lineRule="auto"/>
      <w:jc w:val="center"/>
    </w:pPr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ffd">
    <w:name w:val="Пункт раздела"/>
    <w:basedOn w:val="a7"/>
    <w:next w:val="a7"/>
    <w:uiPriority w:val="9"/>
    <w:unhideWhenUsed/>
    <w:rsid w:val="00FD3627"/>
    <w:pPr>
      <w:spacing w:before="240" w:after="240"/>
    </w:pPr>
  </w:style>
  <w:style w:type="paragraph" w:customStyle="1" w:styleId="a4">
    <w:name w:val="Пункт подраздела"/>
    <w:basedOn w:val="a7"/>
    <w:uiPriority w:val="11"/>
    <w:qFormat/>
    <w:rsid w:val="00BA2904"/>
    <w:pPr>
      <w:numPr>
        <w:ilvl w:val="2"/>
        <w:numId w:val="7"/>
      </w:numPr>
    </w:pPr>
  </w:style>
  <w:style w:type="paragraph" w:customStyle="1" w:styleId="affe">
    <w:name w:val="Рисунок"/>
    <w:basedOn w:val="a7"/>
    <w:uiPriority w:val="36"/>
    <w:qFormat/>
    <w:rsid w:val="00BA2904"/>
    <w:pPr>
      <w:spacing w:before="240" w:after="240"/>
      <w:ind w:firstLine="0"/>
      <w:jc w:val="center"/>
    </w:pPr>
  </w:style>
  <w:style w:type="paragraph" w:styleId="afff">
    <w:name w:val="caption"/>
    <w:basedOn w:val="a7"/>
    <w:next w:val="a7"/>
    <w:uiPriority w:val="35"/>
    <w:rsid w:val="00BA2904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0">
    <w:name w:val="Текст в таблице"/>
    <w:basedOn w:val="a7"/>
    <w:uiPriority w:val="36"/>
    <w:qFormat/>
    <w:rsid w:val="00BA2904"/>
    <w:pPr>
      <w:keepLines/>
      <w:ind w:firstLine="0"/>
      <w:jc w:val="center"/>
    </w:pPr>
  </w:style>
  <w:style w:type="paragraph" w:customStyle="1" w:styleId="afff1">
    <w:name w:val="Название таблицы"/>
    <w:basedOn w:val="a7"/>
    <w:uiPriority w:val="35"/>
    <w:qFormat/>
    <w:rsid w:val="00BA2904"/>
    <w:pPr>
      <w:keepNext/>
      <w:spacing w:before="240"/>
      <w:ind w:firstLine="0"/>
      <w:jc w:val="left"/>
    </w:pPr>
  </w:style>
  <w:style w:type="character" w:styleId="afff2">
    <w:name w:val="Placeholder Text"/>
    <w:basedOn w:val="a8"/>
    <w:uiPriority w:val="99"/>
    <w:semiHidden/>
    <w:rsid w:val="00BA2904"/>
    <w:rPr>
      <w:color w:val="808080"/>
    </w:rPr>
  </w:style>
  <w:style w:type="paragraph" w:customStyle="1" w:styleId="afff3">
    <w:name w:val="Формула"/>
    <w:basedOn w:val="a7"/>
    <w:uiPriority w:val="36"/>
    <w:qFormat/>
    <w:rsid w:val="00BA2904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4">
    <w:name w:val="annotation reference"/>
    <w:basedOn w:val="a8"/>
    <w:uiPriority w:val="99"/>
    <w:semiHidden/>
    <w:unhideWhenUsed/>
    <w:rsid w:val="00BA2904"/>
    <w:rPr>
      <w:sz w:val="16"/>
      <w:szCs w:val="16"/>
    </w:rPr>
  </w:style>
  <w:style w:type="paragraph" w:styleId="afff5">
    <w:name w:val="annotation text"/>
    <w:basedOn w:val="a7"/>
    <w:link w:val="afff6"/>
    <w:uiPriority w:val="99"/>
    <w:semiHidden/>
    <w:unhideWhenUsed/>
    <w:rsid w:val="00BA2904"/>
    <w:rPr>
      <w:sz w:val="20"/>
      <w:szCs w:val="20"/>
    </w:rPr>
  </w:style>
  <w:style w:type="character" w:customStyle="1" w:styleId="afff6">
    <w:name w:val="Текст примечания Знак"/>
    <w:basedOn w:val="a8"/>
    <w:link w:val="afff5"/>
    <w:uiPriority w:val="99"/>
    <w:semiHidden/>
    <w:rsid w:val="00BA2904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BA2904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BA2904"/>
    <w:rPr>
      <w:b/>
      <w:bCs/>
      <w:sz w:val="20"/>
      <w:szCs w:val="20"/>
    </w:rPr>
  </w:style>
  <w:style w:type="paragraph" w:customStyle="1" w:styleId="afff9">
    <w:name w:val="Заголовок содержания"/>
    <w:basedOn w:val="a7"/>
    <w:uiPriority w:val="39"/>
    <w:qFormat/>
    <w:rsid w:val="00BA2904"/>
    <w:pPr>
      <w:spacing w:after="240"/>
      <w:ind w:firstLine="0"/>
      <w:jc w:val="center"/>
    </w:pPr>
    <w:rPr>
      <w:b/>
      <w:caps/>
    </w:rPr>
  </w:style>
  <w:style w:type="character" w:styleId="afffa">
    <w:name w:val="Intense Emphasis"/>
    <w:basedOn w:val="a8"/>
    <w:uiPriority w:val="1"/>
    <w:qFormat/>
    <w:rsid w:val="00BA2904"/>
    <w:rPr>
      <w:b/>
      <w:i/>
      <w:iCs/>
      <w:color w:val="auto"/>
    </w:rPr>
  </w:style>
  <w:style w:type="character" w:styleId="afffb">
    <w:name w:val="Subtle Reference"/>
    <w:basedOn w:val="a8"/>
    <w:uiPriority w:val="31"/>
    <w:semiHidden/>
    <w:rsid w:val="00BA2904"/>
    <w:rPr>
      <w:smallCaps/>
      <w:color w:val="5A5A5A" w:themeColor="text1" w:themeTint="A5"/>
    </w:rPr>
  </w:style>
  <w:style w:type="character" w:styleId="afffc">
    <w:name w:val="Intense Reference"/>
    <w:basedOn w:val="a8"/>
    <w:uiPriority w:val="32"/>
    <w:semiHidden/>
    <w:rsid w:val="00BA2904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BA2904"/>
    <w:pPr>
      <w:numPr>
        <w:numId w:val="13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BA2904"/>
    <w:pPr>
      <w:numPr>
        <w:numId w:val="3"/>
      </w:numPr>
    </w:pPr>
  </w:style>
  <w:style w:type="paragraph" w:customStyle="1" w:styleId="a">
    <w:name w:val="Маркированный абзац"/>
    <w:basedOn w:val="a7"/>
    <w:uiPriority w:val="34"/>
    <w:qFormat/>
    <w:rsid w:val="00BA2904"/>
    <w:pPr>
      <w:numPr>
        <w:numId w:val="12"/>
      </w:numPr>
    </w:pPr>
  </w:style>
  <w:style w:type="numbering" w:customStyle="1" w:styleId="a3">
    <w:name w:val="Заголовки"/>
    <w:uiPriority w:val="99"/>
    <w:rsid w:val="00BA2904"/>
    <w:pPr>
      <w:numPr>
        <w:numId w:val="6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BA2904"/>
    <w:pPr>
      <w:pageBreakBefore/>
      <w:numPr>
        <w:numId w:val="10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BA2904"/>
    <w:pPr>
      <w:numPr>
        <w:numId w:val="10"/>
      </w:numPr>
    </w:pPr>
  </w:style>
  <w:style w:type="paragraph" w:customStyle="1" w:styleId="afffd">
    <w:name w:val="Заголовок без нумерации"/>
    <w:basedOn w:val="10"/>
    <w:next w:val="a7"/>
    <w:uiPriority w:val="9"/>
    <w:qFormat/>
    <w:rsid w:val="00BA2904"/>
    <w:pPr>
      <w:numPr>
        <w:numId w:val="0"/>
      </w:numPr>
      <w:jc w:val="center"/>
    </w:pPr>
  </w:style>
  <w:style w:type="paragraph" w:styleId="afffe">
    <w:name w:val="Bibliography"/>
    <w:basedOn w:val="a7"/>
    <w:next w:val="a7"/>
    <w:uiPriority w:val="37"/>
    <w:unhideWhenUsed/>
    <w:rsid w:val="00BA2904"/>
  </w:style>
  <w:style w:type="paragraph" w:styleId="affff">
    <w:name w:val="Revision"/>
    <w:hidden/>
    <w:uiPriority w:val="99"/>
    <w:semiHidden/>
    <w:rsid w:val="00BA2904"/>
    <w:pPr>
      <w:spacing w:after="0" w:line="240" w:lineRule="auto"/>
    </w:pPr>
    <w:rPr>
      <w:sz w:val="28"/>
      <w:szCs w:val="28"/>
    </w:rPr>
  </w:style>
  <w:style w:type="character" w:styleId="affff0">
    <w:name w:val="Unresolved Mention"/>
    <w:basedOn w:val="a8"/>
    <w:uiPriority w:val="99"/>
    <w:semiHidden/>
    <w:unhideWhenUsed/>
    <w:rsid w:val="00F6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макросом.dotm</Template>
  <TotalTime>136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Евгений Кульбеда</cp:lastModifiedBy>
  <cp:revision>68</cp:revision>
  <cp:lastPrinted>2022-04-14T16:58:00Z</cp:lastPrinted>
  <dcterms:created xsi:type="dcterms:W3CDTF">2022-09-11T14:17:00Z</dcterms:created>
  <dcterms:modified xsi:type="dcterms:W3CDTF">2022-10-20T20:40:00Z</dcterms:modified>
</cp:coreProperties>
</file>